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742" w:type="pct"/>
        <w:tblInd w:w="-702" w:type="dxa"/>
        <w:tblLook w:val="04A0" w:firstRow="1" w:lastRow="0" w:firstColumn="1" w:lastColumn="0" w:noHBand="0" w:noVBand="1"/>
      </w:tblPr>
      <w:tblGrid>
        <w:gridCol w:w="1516"/>
        <w:gridCol w:w="8096"/>
      </w:tblGrid>
      <w:tr w:rsidR="002A47BB" w:rsidRPr="00D33F4C" w14:paraId="53FEA55D" w14:textId="77777777" w:rsidTr="72935B94">
        <w:tc>
          <w:tcPr>
            <w:tcW w:w="714" w:type="pct"/>
            <w:vMerge w:val="restart"/>
            <w:shd w:val="clear" w:color="auto" w:fill="auto"/>
          </w:tcPr>
          <w:p w14:paraId="672A6659" w14:textId="77777777" w:rsidR="002A47BB" w:rsidRPr="00D33F4C" w:rsidRDefault="001B4558" w:rsidP="00DF4E80">
            <w:pPr>
              <w:spacing w:before="0" w:after="0" w:line="240" w:lineRule="auto"/>
            </w:pPr>
            <w:bookmarkStart w:id="0" w:name="_Toc524172415"/>
            <w:bookmarkStart w:id="1" w:name="_Toc524172378"/>
            <w:bookmarkStart w:id="2" w:name="_Toc524180333"/>
            <w:r>
              <w:rPr>
                <w:noProof/>
              </w:rPr>
              <w:drawing>
                <wp:inline distT="0" distB="0" distL="0" distR="0" wp14:anchorId="76F4D076" wp14:editId="59978B4F">
                  <wp:extent cx="752475" cy="4733926"/>
                  <wp:effectExtent l="0" t="0" r="0" b="0"/>
                  <wp:docPr id="1443744242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4733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shd w:val="clear" w:color="auto" w:fill="auto"/>
          </w:tcPr>
          <w:p w14:paraId="0A37501D" w14:textId="77777777" w:rsidR="002A47BB" w:rsidRPr="00D33F4C" w:rsidRDefault="002A47BB" w:rsidP="00DF4E80">
            <w:pPr>
              <w:spacing w:before="0" w:after="0" w:line="240" w:lineRule="auto"/>
              <w:jc w:val="center"/>
              <w:rPr>
                <w:rFonts w:cs="Arial"/>
                <w:color w:val="EFA800"/>
                <w:sz w:val="44"/>
                <w:szCs w:val="48"/>
              </w:rPr>
            </w:pPr>
          </w:p>
          <w:p w14:paraId="5DAB6C7B" w14:textId="77777777" w:rsidR="002A47BB" w:rsidRPr="00D33F4C" w:rsidRDefault="002A47BB" w:rsidP="00DF4E80">
            <w:pPr>
              <w:spacing w:before="0" w:after="0" w:line="240" w:lineRule="auto"/>
              <w:jc w:val="center"/>
              <w:rPr>
                <w:rFonts w:cs="Arial"/>
                <w:color w:val="EFA800"/>
                <w:sz w:val="44"/>
                <w:szCs w:val="48"/>
              </w:rPr>
            </w:pPr>
          </w:p>
          <w:p w14:paraId="02EB378F" w14:textId="77777777" w:rsidR="002A47BB" w:rsidRDefault="002A47BB" w:rsidP="00DF4E80">
            <w:pPr>
              <w:spacing w:before="0" w:after="0" w:line="240" w:lineRule="auto"/>
              <w:jc w:val="center"/>
              <w:rPr>
                <w:rFonts w:cs="Arial"/>
                <w:b/>
                <w:color w:val="EFA800"/>
                <w:sz w:val="44"/>
                <w:szCs w:val="48"/>
              </w:rPr>
            </w:pPr>
          </w:p>
          <w:p w14:paraId="3972FB96" w14:textId="77777777" w:rsidR="00E0550A" w:rsidRDefault="00C01D89" w:rsidP="00DF4E80">
            <w:pPr>
              <w:spacing w:before="0" w:after="0" w:line="240" w:lineRule="auto"/>
              <w:jc w:val="center"/>
              <w:rPr>
                <w:rFonts w:cs="Arial"/>
                <w:b/>
                <w:color w:val="EFA800"/>
                <w:sz w:val="44"/>
                <w:szCs w:val="48"/>
              </w:rPr>
            </w:pPr>
            <w:r>
              <w:rPr>
                <w:rFonts w:cs="Arial"/>
                <w:b/>
                <w:color w:val="EFA800"/>
                <w:sz w:val="44"/>
                <w:szCs w:val="48"/>
              </w:rPr>
              <w:t>Cognizant Academy</w:t>
            </w:r>
          </w:p>
          <w:p w14:paraId="6A05A809" w14:textId="280D6E38" w:rsidR="00E0550A" w:rsidRPr="00E0550A" w:rsidRDefault="00C95726" w:rsidP="00DF4E80">
            <w:pPr>
              <w:spacing w:before="0" w:after="0" w:line="240" w:lineRule="auto"/>
              <w:jc w:val="center"/>
              <w:rPr>
                <w:rFonts w:cs="Arial"/>
                <w:b/>
                <w:color w:val="EFA800"/>
                <w:sz w:val="44"/>
                <w:szCs w:val="48"/>
              </w:rPr>
            </w:pPr>
            <w:r>
              <w:rPr>
                <w:rFonts w:cs="Arial"/>
                <w:b/>
                <w:color w:val="EFA800"/>
                <w:sz w:val="44"/>
                <w:szCs w:val="48"/>
              </w:rPr>
              <w:t>Stock Market</w:t>
            </w:r>
          </w:p>
          <w:p w14:paraId="2C802515" w14:textId="77777777" w:rsidR="0015168D" w:rsidRDefault="0015168D" w:rsidP="2F9456F4">
            <w:pPr>
              <w:spacing w:before="0" w:after="0" w:line="240" w:lineRule="auto"/>
              <w:jc w:val="center"/>
              <w:rPr>
                <w:rFonts w:cs="Arial"/>
                <w:b/>
                <w:bCs/>
                <w:color w:val="EFA800"/>
                <w:sz w:val="44"/>
                <w:szCs w:val="44"/>
              </w:rPr>
            </w:pPr>
          </w:p>
          <w:p w14:paraId="41148B4B" w14:textId="29689746" w:rsidR="009F238B" w:rsidRDefault="2F9456F4" w:rsidP="2F9456F4">
            <w:pPr>
              <w:spacing w:before="0" w:after="0" w:line="240" w:lineRule="auto"/>
              <w:jc w:val="center"/>
              <w:rPr>
                <w:rFonts w:cs="Arial"/>
                <w:b/>
                <w:bCs/>
                <w:color w:val="EFA800"/>
                <w:sz w:val="44"/>
                <w:szCs w:val="44"/>
              </w:rPr>
            </w:pPr>
            <w:r w:rsidRPr="2F9456F4">
              <w:rPr>
                <w:rFonts w:cs="Arial"/>
                <w:b/>
                <w:bCs/>
                <w:color w:val="EFA800"/>
                <w:sz w:val="44"/>
                <w:szCs w:val="44"/>
              </w:rPr>
              <w:t>FSE</w:t>
            </w:r>
            <w:r w:rsidR="0087110F">
              <w:rPr>
                <w:rFonts w:cs="Arial"/>
                <w:b/>
                <w:bCs/>
                <w:color w:val="EFA800"/>
                <w:sz w:val="44"/>
                <w:szCs w:val="44"/>
              </w:rPr>
              <w:t xml:space="preserve"> </w:t>
            </w:r>
            <w:r w:rsidR="00D50020">
              <w:rPr>
                <w:rFonts w:cs="Arial"/>
                <w:b/>
                <w:bCs/>
                <w:color w:val="EFA800"/>
                <w:sz w:val="44"/>
                <w:szCs w:val="44"/>
              </w:rPr>
              <w:t xml:space="preserve">– </w:t>
            </w:r>
            <w:r w:rsidR="009F238B">
              <w:rPr>
                <w:rFonts w:cs="Arial"/>
                <w:b/>
                <w:bCs/>
                <w:color w:val="EFA800"/>
                <w:sz w:val="44"/>
                <w:szCs w:val="44"/>
              </w:rPr>
              <w:t>Business Aligned Project</w:t>
            </w:r>
          </w:p>
          <w:p w14:paraId="36A9791D" w14:textId="7C35CB5D" w:rsidR="00E0550A" w:rsidRDefault="00550D8E" w:rsidP="2F9456F4">
            <w:pPr>
              <w:spacing w:before="0" w:after="0" w:line="240" w:lineRule="auto"/>
              <w:jc w:val="center"/>
              <w:rPr>
                <w:rFonts w:cs="Arial"/>
                <w:b/>
                <w:bCs/>
                <w:color w:val="EFA800"/>
                <w:sz w:val="44"/>
                <w:szCs w:val="44"/>
              </w:rPr>
            </w:pPr>
            <w:r>
              <w:rPr>
                <w:rFonts w:cs="Arial"/>
                <w:b/>
                <w:bCs/>
                <w:color w:val="EFA800"/>
                <w:sz w:val="44"/>
                <w:szCs w:val="44"/>
              </w:rPr>
              <w:t xml:space="preserve">Case Study </w:t>
            </w:r>
            <w:r w:rsidR="00D50020">
              <w:rPr>
                <w:rFonts w:cs="Arial"/>
                <w:b/>
                <w:bCs/>
                <w:color w:val="EFA800"/>
                <w:sz w:val="44"/>
                <w:szCs w:val="44"/>
              </w:rPr>
              <w:t>Specification</w:t>
            </w:r>
          </w:p>
          <w:p w14:paraId="41C8F396" w14:textId="77777777" w:rsidR="00E0550A" w:rsidRPr="00E0550A" w:rsidRDefault="00E0550A" w:rsidP="00DF4E80">
            <w:pPr>
              <w:spacing w:before="0" w:after="0" w:line="240" w:lineRule="auto"/>
              <w:jc w:val="center"/>
              <w:rPr>
                <w:rFonts w:cs="Arial"/>
                <w:b/>
                <w:color w:val="EFA800"/>
                <w:sz w:val="44"/>
                <w:szCs w:val="48"/>
              </w:rPr>
            </w:pPr>
          </w:p>
          <w:p w14:paraId="7D791613" w14:textId="163FF455" w:rsidR="002A47BB" w:rsidRDefault="00C01D89" w:rsidP="00DF4E80">
            <w:pPr>
              <w:spacing w:before="0" w:after="0" w:line="240" w:lineRule="auto"/>
              <w:jc w:val="center"/>
              <w:rPr>
                <w:rFonts w:cs="Arial"/>
                <w:color w:val="EFA800"/>
                <w:sz w:val="44"/>
                <w:szCs w:val="48"/>
              </w:rPr>
            </w:pPr>
            <w:r>
              <w:rPr>
                <w:rFonts w:cs="Arial"/>
                <w:b/>
                <w:color w:val="EFA800"/>
                <w:sz w:val="44"/>
                <w:szCs w:val="48"/>
              </w:rPr>
              <w:t xml:space="preserve">Version </w:t>
            </w:r>
            <w:r w:rsidR="00E75B9E">
              <w:rPr>
                <w:rFonts w:cs="Arial"/>
                <w:b/>
                <w:color w:val="EFA800"/>
                <w:sz w:val="44"/>
                <w:szCs w:val="48"/>
              </w:rPr>
              <w:t>1.0</w:t>
            </w:r>
          </w:p>
          <w:p w14:paraId="72A3D3EC" w14:textId="77777777" w:rsidR="002A47BB" w:rsidRPr="00D33F4C" w:rsidRDefault="002A47BB" w:rsidP="00DF4E80">
            <w:pPr>
              <w:spacing w:before="0" w:after="0" w:line="240" w:lineRule="auto"/>
              <w:rPr>
                <w:rFonts w:cs="Arial"/>
                <w:color w:val="EFA800"/>
                <w:sz w:val="44"/>
                <w:szCs w:val="48"/>
              </w:rPr>
            </w:pPr>
          </w:p>
        </w:tc>
      </w:tr>
      <w:tr w:rsidR="002A47BB" w:rsidRPr="00D33F4C" w14:paraId="6BF98A78" w14:textId="77777777" w:rsidTr="72935B94">
        <w:tc>
          <w:tcPr>
            <w:tcW w:w="714" w:type="pct"/>
            <w:vMerge/>
          </w:tcPr>
          <w:p w14:paraId="0D0B940D" w14:textId="77777777" w:rsidR="002A47BB" w:rsidRPr="00D33F4C" w:rsidRDefault="002A47BB" w:rsidP="00DF4E80">
            <w:pPr>
              <w:spacing w:before="0" w:after="0" w:line="240" w:lineRule="auto"/>
            </w:pPr>
          </w:p>
        </w:tc>
        <w:tc>
          <w:tcPr>
            <w:tcW w:w="4286" w:type="pct"/>
            <w:shd w:val="clear" w:color="auto" w:fill="auto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1334"/>
              <w:gridCol w:w="2165"/>
              <w:gridCol w:w="2171"/>
              <w:gridCol w:w="2200"/>
            </w:tblGrid>
            <w:tr w:rsidR="002A47BB" w14:paraId="2E5CD136" w14:textId="77777777" w:rsidTr="00A67B5B">
              <w:trPr>
                <w:trHeight w:val="576"/>
                <w:jc w:val="center"/>
              </w:trPr>
              <w:tc>
                <w:tcPr>
                  <w:tcW w:w="1356" w:type="dxa"/>
                  <w:tcBorders>
                    <w:bottom w:val="single" w:sz="4" w:space="0" w:color="auto"/>
                  </w:tcBorders>
                  <w:shd w:val="clear" w:color="auto" w:fill="E6E6E6"/>
                  <w:vAlign w:val="center"/>
                </w:tcPr>
                <w:p w14:paraId="0E27B00A" w14:textId="77777777" w:rsidR="002A47BB" w:rsidRPr="00A548A7" w:rsidRDefault="002A47BB" w:rsidP="00DF4E80">
                  <w:pPr>
                    <w:spacing w:before="0" w:after="0" w:line="240" w:lineRule="auto"/>
                    <w:jc w:val="center"/>
                    <w:rPr>
                      <w:rFonts w:cs="Arial"/>
                    </w:rPr>
                  </w:pPr>
                </w:p>
              </w:tc>
              <w:tc>
                <w:tcPr>
                  <w:tcW w:w="2397" w:type="dxa"/>
                  <w:shd w:val="clear" w:color="auto" w:fill="E6E6E6"/>
                  <w:vAlign w:val="center"/>
                </w:tcPr>
                <w:p w14:paraId="7A502BA9" w14:textId="77777777" w:rsidR="002A47BB" w:rsidRPr="00A548A7" w:rsidRDefault="002A47BB" w:rsidP="00DF4E80">
                  <w:pPr>
                    <w:spacing w:before="0" w:after="0" w:line="240" w:lineRule="auto"/>
                    <w:ind w:left="115"/>
                    <w:jc w:val="center"/>
                    <w:rPr>
                      <w:rFonts w:cs="Arial"/>
                      <w:b/>
                    </w:rPr>
                  </w:pPr>
                  <w:r w:rsidRPr="00A548A7">
                    <w:rPr>
                      <w:rFonts w:cs="Arial"/>
                      <w:b/>
                    </w:rPr>
                    <w:t>Prepared By / Last Updated By</w:t>
                  </w:r>
                </w:p>
              </w:tc>
              <w:tc>
                <w:tcPr>
                  <w:tcW w:w="2420" w:type="dxa"/>
                  <w:shd w:val="clear" w:color="auto" w:fill="E6E6E6"/>
                  <w:vAlign w:val="center"/>
                </w:tcPr>
                <w:p w14:paraId="3C5909D9" w14:textId="77777777" w:rsidR="002A47BB" w:rsidRPr="00A548A7" w:rsidRDefault="002A47BB" w:rsidP="00DF4E80">
                  <w:pPr>
                    <w:spacing w:before="0" w:after="0" w:line="240" w:lineRule="auto"/>
                    <w:jc w:val="center"/>
                    <w:rPr>
                      <w:rFonts w:cs="Arial"/>
                      <w:b/>
                    </w:rPr>
                  </w:pPr>
                  <w:r w:rsidRPr="00A548A7">
                    <w:rPr>
                      <w:rFonts w:cs="Arial"/>
                      <w:b/>
                    </w:rPr>
                    <w:t>Reviewed By</w:t>
                  </w:r>
                </w:p>
              </w:tc>
              <w:tc>
                <w:tcPr>
                  <w:tcW w:w="2454" w:type="dxa"/>
                  <w:shd w:val="clear" w:color="auto" w:fill="E6E6E6"/>
                  <w:vAlign w:val="center"/>
                </w:tcPr>
                <w:p w14:paraId="702BC7DD" w14:textId="77777777" w:rsidR="002A47BB" w:rsidRPr="00A548A7" w:rsidRDefault="002A47BB" w:rsidP="00DF4E80">
                  <w:pPr>
                    <w:spacing w:before="0" w:after="0" w:line="240" w:lineRule="auto"/>
                    <w:jc w:val="center"/>
                    <w:rPr>
                      <w:rFonts w:cs="Arial"/>
                      <w:b/>
                    </w:rPr>
                  </w:pPr>
                  <w:r w:rsidRPr="00A548A7">
                    <w:rPr>
                      <w:rFonts w:cs="Arial"/>
                      <w:b/>
                    </w:rPr>
                    <w:t>Approved By</w:t>
                  </w:r>
                </w:p>
              </w:tc>
            </w:tr>
            <w:tr w:rsidR="004805EF" w14:paraId="12633D2C" w14:textId="77777777" w:rsidTr="00A67B5B">
              <w:trPr>
                <w:trHeight w:val="576"/>
                <w:jc w:val="center"/>
              </w:trPr>
              <w:tc>
                <w:tcPr>
                  <w:tcW w:w="1356" w:type="dxa"/>
                  <w:shd w:val="clear" w:color="auto" w:fill="E6E6E6"/>
                  <w:vAlign w:val="center"/>
                </w:tcPr>
                <w:p w14:paraId="0D909AED" w14:textId="77777777" w:rsidR="004805EF" w:rsidRPr="00A548A7" w:rsidRDefault="004805EF" w:rsidP="004805EF">
                  <w:pPr>
                    <w:spacing w:before="0" w:after="0" w:line="240" w:lineRule="auto"/>
                    <w:jc w:val="center"/>
                    <w:rPr>
                      <w:rFonts w:cs="Arial"/>
                      <w:b/>
                    </w:rPr>
                  </w:pPr>
                  <w:r w:rsidRPr="00A548A7">
                    <w:rPr>
                      <w:rFonts w:cs="Arial"/>
                      <w:b/>
                    </w:rPr>
                    <w:t>Name</w:t>
                  </w:r>
                </w:p>
              </w:tc>
              <w:tc>
                <w:tcPr>
                  <w:tcW w:w="2397" w:type="dxa"/>
                  <w:vAlign w:val="center"/>
                </w:tcPr>
                <w:p w14:paraId="2D3317C9" w14:textId="7DF07143" w:rsidR="004805EF" w:rsidRPr="00A548A7" w:rsidRDefault="009915A5" w:rsidP="004805EF">
                  <w:pPr>
                    <w:spacing w:before="0" w:after="0" w:line="240" w:lineRule="auto"/>
                    <w:jc w:val="center"/>
                    <w:rPr>
                      <w:rFonts w:cs="Arial"/>
                    </w:rPr>
                  </w:pPr>
                  <w:proofErr w:type="spellStart"/>
                  <w:r>
                    <w:rPr>
                      <w:rFonts w:cs="Arial"/>
                    </w:rPr>
                    <w:t>Komila</w:t>
                  </w:r>
                  <w:proofErr w:type="spellEnd"/>
                  <w:r>
                    <w:rPr>
                      <w:rFonts w:cs="Arial"/>
                    </w:rPr>
                    <w:t xml:space="preserve"> Kalra</w:t>
                  </w:r>
                </w:p>
              </w:tc>
              <w:tc>
                <w:tcPr>
                  <w:tcW w:w="2420" w:type="dxa"/>
                  <w:vAlign w:val="center"/>
                </w:tcPr>
                <w:p w14:paraId="52A2EDAB" w14:textId="118DD57D" w:rsidR="004805EF" w:rsidRPr="00A548A7" w:rsidRDefault="004805EF" w:rsidP="004805EF">
                  <w:pPr>
                    <w:spacing w:before="0" w:after="0" w:line="240" w:lineRule="auto"/>
                    <w:jc w:val="center"/>
                    <w:rPr>
                      <w:rFonts w:cs="Arial"/>
                    </w:rPr>
                  </w:pPr>
                </w:p>
              </w:tc>
              <w:tc>
                <w:tcPr>
                  <w:tcW w:w="2454" w:type="dxa"/>
                  <w:vAlign w:val="center"/>
                </w:tcPr>
                <w:p w14:paraId="58A47E84" w14:textId="0865D655" w:rsidR="004805EF" w:rsidRPr="00A548A7" w:rsidRDefault="004805EF" w:rsidP="004805EF">
                  <w:pPr>
                    <w:spacing w:before="0" w:after="0" w:line="240" w:lineRule="auto"/>
                    <w:jc w:val="center"/>
                    <w:rPr>
                      <w:rFonts w:cs="Arial"/>
                    </w:rPr>
                  </w:pPr>
                </w:p>
              </w:tc>
            </w:tr>
            <w:tr w:rsidR="004805EF" w14:paraId="7A8D2934" w14:textId="77777777" w:rsidTr="00A67B5B">
              <w:trPr>
                <w:trHeight w:val="576"/>
                <w:jc w:val="center"/>
              </w:trPr>
              <w:tc>
                <w:tcPr>
                  <w:tcW w:w="1356" w:type="dxa"/>
                  <w:shd w:val="clear" w:color="auto" w:fill="E6E6E6"/>
                  <w:vAlign w:val="center"/>
                </w:tcPr>
                <w:p w14:paraId="7810568A" w14:textId="77777777" w:rsidR="004805EF" w:rsidRPr="00A548A7" w:rsidRDefault="004805EF" w:rsidP="004805EF">
                  <w:pPr>
                    <w:spacing w:before="0" w:after="0" w:line="240" w:lineRule="auto"/>
                    <w:jc w:val="center"/>
                    <w:rPr>
                      <w:rFonts w:cs="Arial"/>
                      <w:b/>
                    </w:rPr>
                  </w:pPr>
                  <w:r w:rsidRPr="00A548A7">
                    <w:rPr>
                      <w:rFonts w:cs="Arial"/>
                      <w:b/>
                    </w:rPr>
                    <w:t>Role</w:t>
                  </w:r>
                </w:p>
              </w:tc>
              <w:tc>
                <w:tcPr>
                  <w:tcW w:w="2397" w:type="dxa"/>
                  <w:vAlign w:val="center"/>
                </w:tcPr>
                <w:p w14:paraId="7553FF01" w14:textId="1A7A8833" w:rsidR="004805EF" w:rsidRPr="00A548A7" w:rsidRDefault="00834E34" w:rsidP="004805EF">
                  <w:pPr>
                    <w:spacing w:before="0" w:after="0" w:line="240" w:lineRule="auto"/>
                    <w:jc w:val="center"/>
                    <w:rPr>
                      <w:rFonts w:cs="Arial"/>
                    </w:rPr>
                  </w:pPr>
                  <w:r>
                    <w:rPr>
                      <w:rFonts w:cs="Arial"/>
                    </w:rPr>
                    <w:t>Trainer</w:t>
                  </w:r>
                </w:p>
              </w:tc>
              <w:tc>
                <w:tcPr>
                  <w:tcW w:w="2420" w:type="dxa"/>
                  <w:vAlign w:val="center"/>
                </w:tcPr>
                <w:p w14:paraId="19F45CF6" w14:textId="0943C83F" w:rsidR="004805EF" w:rsidRPr="00A548A7" w:rsidRDefault="004805EF" w:rsidP="004805EF">
                  <w:pPr>
                    <w:spacing w:before="0" w:after="0" w:line="240" w:lineRule="auto"/>
                    <w:jc w:val="center"/>
                    <w:rPr>
                      <w:rFonts w:cs="Arial"/>
                    </w:rPr>
                  </w:pPr>
                </w:p>
              </w:tc>
              <w:tc>
                <w:tcPr>
                  <w:tcW w:w="2454" w:type="dxa"/>
                  <w:vAlign w:val="center"/>
                </w:tcPr>
                <w:p w14:paraId="38E2714B" w14:textId="45DC2C42" w:rsidR="004805EF" w:rsidRPr="00A548A7" w:rsidRDefault="004805EF" w:rsidP="004805EF">
                  <w:pPr>
                    <w:spacing w:before="0" w:after="0" w:line="240" w:lineRule="auto"/>
                    <w:jc w:val="center"/>
                    <w:rPr>
                      <w:rFonts w:cs="Arial"/>
                    </w:rPr>
                  </w:pPr>
                </w:p>
              </w:tc>
            </w:tr>
            <w:tr w:rsidR="002A47BB" w14:paraId="4CCB031D" w14:textId="77777777" w:rsidTr="00A67B5B">
              <w:trPr>
                <w:trHeight w:val="576"/>
                <w:jc w:val="center"/>
              </w:trPr>
              <w:tc>
                <w:tcPr>
                  <w:tcW w:w="1356" w:type="dxa"/>
                  <w:shd w:val="clear" w:color="auto" w:fill="E6E6E6"/>
                  <w:vAlign w:val="center"/>
                </w:tcPr>
                <w:p w14:paraId="6B9C2904" w14:textId="77777777" w:rsidR="002A47BB" w:rsidRPr="00A548A7" w:rsidRDefault="002A47BB" w:rsidP="00DF4E80">
                  <w:pPr>
                    <w:spacing w:before="0" w:after="0" w:line="240" w:lineRule="auto"/>
                    <w:jc w:val="center"/>
                    <w:rPr>
                      <w:rFonts w:cs="Arial"/>
                      <w:b/>
                    </w:rPr>
                  </w:pPr>
                  <w:r w:rsidRPr="00A548A7">
                    <w:rPr>
                      <w:rFonts w:cs="Arial"/>
                      <w:b/>
                    </w:rPr>
                    <w:t>Signature</w:t>
                  </w:r>
                </w:p>
              </w:tc>
              <w:tc>
                <w:tcPr>
                  <w:tcW w:w="2397" w:type="dxa"/>
                  <w:vAlign w:val="center"/>
                </w:tcPr>
                <w:p w14:paraId="60061E4C" w14:textId="28F953AD" w:rsidR="002A47BB" w:rsidRPr="00A548A7" w:rsidRDefault="00AA0108" w:rsidP="00DF4E80">
                  <w:pPr>
                    <w:spacing w:before="0" w:after="0" w:line="240" w:lineRule="auto"/>
                    <w:jc w:val="center"/>
                    <w:rPr>
                      <w:rFonts w:cs="Arial"/>
                    </w:rPr>
                  </w:pPr>
                  <w:r>
                    <w:rPr>
                      <w:rFonts w:cs="Arial"/>
                    </w:rPr>
                    <w:t>t-</w:t>
                  </w:r>
                  <w:r w:rsidR="009915A5">
                    <w:rPr>
                      <w:rFonts w:cs="Arial"/>
                    </w:rPr>
                    <w:t>komila3</w:t>
                  </w:r>
                </w:p>
              </w:tc>
              <w:tc>
                <w:tcPr>
                  <w:tcW w:w="2420" w:type="dxa"/>
                  <w:vAlign w:val="center"/>
                </w:tcPr>
                <w:p w14:paraId="44EAFD9C" w14:textId="77777777" w:rsidR="002A47BB" w:rsidRPr="00A548A7" w:rsidRDefault="002A47BB" w:rsidP="00DF4E80">
                  <w:pPr>
                    <w:spacing w:before="0" w:after="0" w:line="240" w:lineRule="auto"/>
                    <w:jc w:val="center"/>
                    <w:rPr>
                      <w:rFonts w:cs="Arial"/>
                    </w:rPr>
                  </w:pPr>
                </w:p>
              </w:tc>
              <w:tc>
                <w:tcPr>
                  <w:tcW w:w="2454" w:type="dxa"/>
                  <w:vAlign w:val="center"/>
                </w:tcPr>
                <w:p w14:paraId="4B94D5A5" w14:textId="77777777" w:rsidR="002A47BB" w:rsidRPr="00A548A7" w:rsidRDefault="002A47BB" w:rsidP="00DF4E80">
                  <w:pPr>
                    <w:spacing w:before="0" w:after="0" w:line="240" w:lineRule="auto"/>
                    <w:jc w:val="center"/>
                    <w:rPr>
                      <w:rFonts w:cs="Arial"/>
                    </w:rPr>
                  </w:pPr>
                </w:p>
              </w:tc>
            </w:tr>
            <w:tr w:rsidR="002A47BB" w14:paraId="14AFA65C" w14:textId="77777777" w:rsidTr="00A67B5B">
              <w:trPr>
                <w:trHeight w:val="576"/>
                <w:jc w:val="center"/>
              </w:trPr>
              <w:tc>
                <w:tcPr>
                  <w:tcW w:w="1356" w:type="dxa"/>
                  <w:shd w:val="clear" w:color="auto" w:fill="E6E6E6"/>
                  <w:vAlign w:val="center"/>
                </w:tcPr>
                <w:p w14:paraId="491072FA" w14:textId="77777777" w:rsidR="002A47BB" w:rsidRPr="00A548A7" w:rsidRDefault="002A47BB" w:rsidP="00DF4E80">
                  <w:pPr>
                    <w:spacing w:before="0" w:after="0" w:line="240" w:lineRule="auto"/>
                    <w:jc w:val="center"/>
                    <w:rPr>
                      <w:rFonts w:cs="Arial"/>
                      <w:b/>
                    </w:rPr>
                  </w:pPr>
                  <w:r w:rsidRPr="00A548A7">
                    <w:rPr>
                      <w:rFonts w:cs="Arial"/>
                      <w:b/>
                    </w:rPr>
                    <w:t>Date</w:t>
                  </w:r>
                </w:p>
              </w:tc>
              <w:tc>
                <w:tcPr>
                  <w:tcW w:w="2397" w:type="dxa"/>
                  <w:vAlign w:val="center"/>
                </w:tcPr>
                <w:p w14:paraId="24F46A45" w14:textId="5F292C55" w:rsidR="002A47BB" w:rsidRPr="00A548A7" w:rsidRDefault="009915A5" w:rsidP="00DF1037">
                  <w:pPr>
                    <w:spacing w:before="0" w:after="0" w:line="240" w:lineRule="auto"/>
                    <w:jc w:val="center"/>
                    <w:rPr>
                      <w:rFonts w:cs="Arial"/>
                    </w:rPr>
                  </w:pPr>
                  <w:r>
                    <w:rPr>
                      <w:rFonts w:cs="Arial"/>
                    </w:rPr>
                    <w:t>25</w:t>
                  </w:r>
                  <w:r w:rsidR="00AA0108">
                    <w:rPr>
                      <w:rFonts w:cs="Arial"/>
                    </w:rPr>
                    <w:t xml:space="preserve"> </w:t>
                  </w:r>
                  <w:r>
                    <w:rPr>
                      <w:rFonts w:cs="Arial"/>
                    </w:rPr>
                    <w:t>October</w:t>
                  </w:r>
                  <w:r w:rsidR="00AA0108">
                    <w:rPr>
                      <w:rFonts w:cs="Arial"/>
                    </w:rPr>
                    <w:t xml:space="preserve"> 2022</w:t>
                  </w:r>
                </w:p>
              </w:tc>
              <w:tc>
                <w:tcPr>
                  <w:tcW w:w="2420" w:type="dxa"/>
                  <w:vAlign w:val="center"/>
                </w:tcPr>
                <w:p w14:paraId="1F992EB0" w14:textId="12CF76C8" w:rsidR="002A47BB" w:rsidRPr="00A548A7" w:rsidRDefault="002A47BB" w:rsidP="00DF4E80">
                  <w:pPr>
                    <w:spacing w:before="0" w:after="0" w:line="240" w:lineRule="auto"/>
                    <w:jc w:val="center"/>
                    <w:rPr>
                      <w:rFonts w:cs="Arial"/>
                    </w:rPr>
                  </w:pPr>
                </w:p>
              </w:tc>
              <w:tc>
                <w:tcPr>
                  <w:tcW w:w="2454" w:type="dxa"/>
                  <w:vAlign w:val="center"/>
                </w:tcPr>
                <w:p w14:paraId="3A1ACC02" w14:textId="6B7F6EED" w:rsidR="002A47BB" w:rsidRPr="00A548A7" w:rsidRDefault="002A47BB" w:rsidP="00DF4E80">
                  <w:pPr>
                    <w:spacing w:before="0" w:after="0" w:line="240" w:lineRule="auto"/>
                    <w:jc w:val="center"/>
                    <w:rPr>
                      <w:rFonts w:cs="Arial"/>
                    </w:rPr>
                  </w:pPr>
                </w:p>
              </w:tc>
            </w:tr>
          </w:tbl>
          <w:p w14:paraId="3DEEC669" w14:textId="77777777" w:rsidR="002A47BB" w:rsidRPr="00D33F4C" w:rsidRDefault="002A47BB" w:rsidP="00DF4E80">
            <w:pPr>
              <w:spacing w:before="0" w:after="0" w:line="240" w:lineRule="auto"/>
            </w:pPr>
          </w:p>
        </w:tc>
      </w:tr>
      <w:tr w:rsidR="002A47BB" w:rsidRPr="00D33F4C" w14:paraId="3656B9AB" w14:textId="77777777" w:rsidTr="72935B94">
        <w:tc>
          <w:tcPr>
            <w:tcW w:w="714" w:type="pct"/>
            <w:vMerge/>
          </w:tcPr>
          <w:p w14:paraId="45FB0818" w14:textId="77777777" w:rsidR="002A47BB" w:rsidRPr="00D33F4C" w:rsidRDefault="002A47BB" w:rsidP="00DF4E80">
            <w:pPr>
              <w:spacing w:before="0" w:after="0" w:line="240" w:lineRule="auto"/>
            </w:pPr>
          </w:p>
        </w:tc>
        <w:tc>
          <w:tcPr>
            <w:tcW w:w="4286" w:type="pct"/>
            <w:shd w:val="clear" w:color="auto" w:fill="auto"/>
          </w:tcPr>
          <w:p w14:paraId="049F31CB" w14:textId="77777777" w:rsidR="002A47BB" w:rsidRPr="00D33F4C" w:rsidRDefault="002A47BB" w:rsidP="00DF4E80">
            <w:pPr>
              <w:spacing w:before="0" w:after="0" w:line="240" w:lineRule="auto"/>
              <w:jc w:val="both"/>
              <w:rPr>
                <w:rFonts w:cs="Arial"/>
              </w:rPr>
            </w:pPr>
          </w:p>
          <w:p w14:paraId="53128261" w14:textId="77777777" w:rsidR="002A47BB" w:rsidRPr="00D33F4C" w:rsidRDefault="002A47BB" w:rsidP="00DF4E80">
            <w:pPr>
              <w:spacing w:before="0" w:after="0" w:line="240" w:lineRule="auto"/>
              <w:jc w:val="both"/>
              <w:rPr>
                <w:rFonts w:cs="Arial"/>
              </w:rPr>
            </w:pPr>
          </w:p>
          <w:p w14:paraId="62486C05" w14:textId="77777777" w:rsidR="002A47BB" w:rsidRPr="00D33F4C" w:rsidRDefault="002A47BB" w:rsidP="00DF4E80">
            <w:pPr>
              <w:spacing w:before="0" w:after="0" w:line="240" w:lineRule="auto"/>
              <w:jc w:val="both"/>
              <w:rPr>
                <w:rFonts w:cs="Arial"/>
              </w:rPr>
            </w:pPr>
          </w:p>
          <w:p w14:paraId="4101652C" w14:textId="77777777" w:rsidR="002A47BB" w:rsidRPr="00D33F4C" w:rsidRDefault="002A47BB" w:rsidP="00DF4E80">
            <w:pPr>
              <w:spacing w:before="0" w:after="0" w:line="240" w:lineRule="auto"/>
              <w:jc w:val="both"/>
            </w:pPr>
          </w:p>
        </w:tc>
      </w:tr>
    </w:tbl>
    <w:p w14:paraId="7326AEE6" w14:textId="65A8663F" w:rsidR="23C2143A" w:rsidRDefault="23C2143A"/>
    <w:p w14:paraId="4B99056E" w14:textId="77777777" w:rsidR="00B651E4" w:rsidRDefault="00B651E4" w:rsidP="00DF4E80">
      <w:pPr>
        <w:spacing w:line="240" w:lineRule="auto"/>
        <w:rPr>
          <w:rFonts w:eastAsia="SimSun"/>
          <w:b/>
          <w:color w:val="000080"/>
          <w:sz w:val="40"/>
        </w:rPr>
      </w:pPr>
    </w:p>
    <w:p w14:paraId="1299C43A" w14:textId="77777777" w:rsidR="00105A27" w:rsidRDefault="00105A27" w:rsidP="00DF4E80">
      <w:pPr>
        <w:spacing w:line="240" w:lineRule="auto"/>
        <w:rPr>
          <w:rFonts w:eastAsia="SimSun"/>
          <w:b/>
          <w:color w:val="000080"/>
          <w:sz w:val="40"/>
        </w:rPr>
      </w:pPr>
    </w:p>
    <w:p w14:paraId="4DDBEF00" w14:textId="77777777" w:rsidR="00C25BC6" w:rsidRDefault="00C25BC6" w:rsidP="00DF4E80">
      <w:pPr>
        <w:spacing w:line="240" w:lineRule="auto"/>
        <w:rPr>
          <w:rFonts w:eastAsia="SimSun"/>
          <w:b/>
          <w:color w:val="000080"/>
          <w:sz w:val="40"/>
        </w:rPr>
      </w:pPr>
    </w:p>
    <w:p w14:paraId="3461D779" w14:textId="77777777" w:rsidR="00105A27" w:rsidRDefault="00105A27" w:rsidP="00DF4E80">
      <w:pPr>
        <w:spacing w:line="240" w:lineRule="auto"/>
        <w:rPr>
          <w:rFonts w:eastAsia="SimSun"/>
          <w:b/>
          <w:color w:val="000080"/>
          <w:sz w:val="40"/>
        </w:rPr>
      </w:pPr>
    </w:p>
    <w:p w14:paraId="22E0FC93" w14:textId="77777777" w:rsidR="00AD0A76" w:rsidRDefault="00F25276" w:rsidP="00DF4E80">
      <w:pPr>
        <w:pStyle w:val="TOChead"/>
        <w:spacing w:line="240" w:lineRule="auto"/>
      </w:pPr>
      <w:bookmarkStart w:id="3" w:name="_Toc524180334"/>
      <w:bookmarkEnd w:id="0"/>
      <w:r>
        <w:br w:type="page"/>
      </w:r>
      <w:r w:rsidR="00AD0A76" w:rsidRPr="00EB7DCB">
        <w:lastRenderedPageBreak/>
        <w:t>Table of Contents</w:t>
      </w:r>
    </w:p>
    <w:p w14:paraId="3CF2D8B6" w14:textId="77777777" w:rsidR="001F3992" w:rsidRDefault="001F3992" w:rsidP="00DF4E80">
      <w:pPr>
        <w:pStyle w:val="TOChead"/>
        <w:spacing w:line="240" w:lineRule="auto"/>
      </w:pPr>
    </w:p>
    <w:p w14:paraId="0372730E" w14:textId="77777777" w:rsidR="00553D79" w:rsidRDefault="001F3992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  <w:lang w:val="en-IN" w:eastAsia="en-IN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116039845" w:history="1">
        <w:r w:rsidR="00553D79" w:rsidRPr="00AB688B">
          <w:rPr>
            <w:rStyle w:val="Hyperlink"/>
            <w:rFonts w:ascii="Calibri" w:hAnsi="Calibri" w:cs="Calibri"/>
            <w:noProof/>
          </w:rPr>
          <w:t>1.0</w:t>
        </w:r>
        <w:r w:rsidR="00553D79">
          <w:rPr>
            <w:rFonts w:asciiTheme="minorHAnsi" w:eastAsiaTheme="minorEastAsia" w:hAnsiTheme="minorHAnsi" w:cstheme="minorBidi"/>
            <w:b w:val="0"/>
            <w:noProof/>
            <w:szCs w:val="22"/>
            <w:lang w:val="en-IN" w:eastAsia="en-IN"/>
          </w:rPr>
          <w:tab/>
        </w:r>
        <w:r w:rsidR="00553D79" w:rsidRPr="00AB688B">
          <w:rPr>
            <w:rStyle w:val="Hyperlink"/>
            <w:rFonts w:ascii="Calibri" w:hAnsi="Calibri" w:cs="Calibri"/>
            <w:noProof/>
          </w:rPr>
          <w:t>Important Instructions</w:t>
        </w:r>
        <w:r w:rsidR="00553D79">
          <w:rPr>
            <w:noProof/>
            <w:webHidden/>
          </w:rPr>
          <w:tab/>
        </w:r>
        <w:r w:rsidR="00553D79">
          <w:rPr>
            <w:noProof/>
            <w:webHidden/>
          </w:rPr>
          <w:fldChar w:fldCharType="begin"/>
        </w:r>
        <w:r w:rsidR="00553D79">
          <w:rPr>
            <w:noProof/>
            <w:webHidden/>
          </w:rPr>
          <w:instrText xml:space="preserve"> PAGEREF _Toc116039845 \h </w:instrText>
        </w:r>
        <w:r w:rsidR="00553D79">
          <w:rPr>
            <w:noProof/>
            <w:webHidden/>
          </w:rPr>
        </w:r>
        <w:r w:rsidR="00553D79">
          <w:rPr>
            <w:noProof/>
            <w:webHidden/>
          </w:rPr>
          <w:fldChar w:fldCharType="separate"/>
        </w:r>
        <w:r w:rsidR="00553D79">
          <w:rPr>
            <w:noProof/>
            <w:webHidden/>
          </w:rPr>
          <w:t>3</w:t>
        </w:r>
        <w:r w:rsidR="00553D79">
          <w:rPr>
            <w:noProof/>
            <w:webHidden/>
          </w:rPr>
          <w:fldChar w:fldCharType="end"/>
        </w:r>
      </w:hyperlink>
    </w:p>
    <w:p w14:paraId="58B49C8D" w14:textId="6FA92C08" w:rsidR="00553D79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  <w:lang w:val="en-IN" w:eastAsia="en-IN"/>
        </w:rPr>
      </w:pPr>
      <w:hyperlink w:anchor="_Toc116039846" w:history="1">
        <w:r w:rsidR="00553D79" w:rsidRPr="00AB688B">
          <w:rPr>
            <w:rStyle w:val="Hyperlink"/>
            <w:noProof/>
          </w:rPr>
          <w:t>2.0</w:t>
        </w:r>
        <w:r w:rsidR="00553D79">
          <w:rPr>
            <w:rFonts w:asciiTheme="minorHAnsi" w:eastAsiaTheme="minorEastAsia" w:hAnsiTheme="minorHAnsi" w:cstheme="minorBidi"/>
            <w:b w:val="0"/>
            <w:noProof/>
            <w:szCs w:val="22"/>
            <w:lang w:val="en-IN" w:eastAsia="en-IN"/>
          </w:rPr>
          <w:tab/>
        </w:r>
        <w:r w:rsidR="00553D79" w:rsidRPr="00AB688B">
          <w:rPr>
            <w:rStyle w:val="Hyperlink"/>
            <w:noProof/>
          </w:rPr>
          <w:t>Introduction</w:t>
        </w:r>
        <w:r w:rsidR="00553D79">
          <w:rPr>
            <w:noProof/>
            <w:webHidden/>
          </w:rPr>
          <w:tab/>
        </w:r>
        <w:r w:rsidR="00644195">
          <w:rPr>
            <w:noProof/>
            <w:webHidden/>
          </w:rPr>
          <w:t>4</w:t>
        </w:r>
      </w:hyperlink>
    </w:p>
    <w:p w14:paraId="23E6BD78" w14:textId="6E382CA5" w:rsidR="00553D79" w:rsidRDefault="00000000">
      <w:pPr>
        <w:pStyle w:val="TOC2"/>
        <w:rPr>
          <w:rFonts w:asciiTheme="minorHAnsi" w:eastAsiaTheme="minorEastAsia" w:hAnsiTheme="minorHAnsi" w:cstheme="minorBidi"/>
          <w:b w:val="0"/>
          <w:sz w:val="22"/>
          <w:szCs w:val="22"/>
          <w:lang w:val="en-IN" w:eastAsia="en-IN"/>
        </w:rPr>
      </w:pPr>
      <w:hyperlink w:anchor="_Toc116039847" w:history="1">
        <w:r w:rsidR="00553D79" w:rsidRPr="00AB688B">
          <w:rPr>
            <w:rStyle w:val="Hyperlink"/>
          </w:rPr>
          <w:t>2.1</w:t>
        </w:r>
        <w:r w:rsidR="00553D79">
          <w:rPr>
            <w:rFonts w:asciiTheme="minorHAnsi" w:eastAsiaTheme="minorEastAsia" w:hAnsiTheme="minorHAnsi" w:cstheme="minorBidi"/>
            <w:b w:val="0"/>
            <w:sz w:val="22"/>
            <w:szCs w:val="22"/>
            <w:lang w:val="en-IN" w:eastAsia="en-IN"/>
          </w:rPr>
          <w:tab/>
        </w:r>
        <w:r w:rsidR="00553D79" w:rsidRPr="00AB688B">
          <w:rPr>
            <w:rStyle w:val="Hyperlink"/>
          </w:rPr>
          <w:t>Purpose of this document</w:t>
        </w:r>
        <w:r w:rsidR="00553D79">
          <w:rPr>
            <w:webHidden/>
          </w:rPr>
          <w:tab/>
        </w:r>
        <w:r w:rsidR="00644195">
          <w:rPr>
            <w:webHidden/>
          </w:rPr>
          <w:t>4</w:t>
        </w:r>
      </w:hyperlink>
    </w:p>
    <w:p w14:paraId="65FF5BD0" w14:textId="6378CF1F" w:rsidR="00553D79" w:rsidRDefault="00000000">
      <w:pPr>
        <w:pStyle w:val="TOC2"/>
        <w:rPr>
          <w:rFonts w:asciiTheme="minorHAnsi" w:eastAsiaTheme="minorEastAsia" w:hAnsiTheme="minorHAnsi" w:cstheme="minorBidi"/>
          <w:b w:val="0"/>
          <w:sz w:val="22"/>
          <w:szCs w:val="22"/>
          <w:lang w:val="en-IN" w:eastAsia="en-IN"/>
        </w:rPr>
      </w:pPr>
      <w:hyperlink w:anchor="_Toc116039848" w:history="1">
        <w:r w:rsidR="00553D79" w:rsidRPr="00AB688B">
          <w:rPr>
            <w:rStyle w:val="Hyperlink"/>
          </w:rPr>
          <w:t>2.2</w:t>
        </w:r>
        <w:r w:rsidR="00553D79">
          <w:rPr>
            <w:rFonts w:asciiTheme="minorHAnsi" w:eastAsiaTheme="minorEastAsia" w:hAnsiTheme="minorHAnsi" w:cstheme="minorBidi"/>
            <w:b w:val="0"/>
            <w:sz w:val="22"/>
            <w:szCs w:val="22"/>
            <w:lang w:val="en-IN" w:eastAsia="en-IN"/>
          </w:rPr>
          <w:tab/>
        </w:r>
        <w:r w:rsidR="00553D79" w:rsidRPr="00AB688B">
          <w:rPr>
            <w:rStyle w:val="Hyperlink"/>
          </w:rPr>
          <w:t>Project Overview</w:t>
        </w:r>
        <w:r w:rsidR="00553D79">
          <w:rPr>
            <w:webHidden/>
          </w:rPr>
          <w:tab/>
        </w:r>
        <w:r w:rsidR="00644195">
          <w:rPr>
            <w:webHidden/>
          </w:rPr>
          <w:t>4</w:t>
        </w:r>
      </w:hyperlink>
    </w:p>
    <w:p w14:paraId="107235BF" w14:textId="476BC4AA" w:rsidR="00553D79" w:rsidRDefault="00000000">
      <w:pPr>
        <w:pStyle w:val="TOC2"/>
        <w:rPr>
          <w:rFonts w:asciiTheme="minorHAnsi" w:eastAsiaTheme="minorEastAsia" w:hAnsiTheme="minorHAnsi" w:cstheme="minorBidi"/>
          <w:b w:val="0"/>
          <w:sz w:val="22"/>
          <w:szCs w:val="22"/>
          <w:lang w:val="en-IN" w:eastAsia="en-IN"/>
        </w:rPr>
      </w:pPr>
      <w:hyperlink w:anchor="_Toc116039849" w:history="1">
        <w:r w:rsidR="00553D79" w:rsidRPr="00AB688B">
          <w:rPr>
            <w:rStyle w:val="Hyperlink"/>
          </w:rPr>
          <w:t>2.3</w:t>
        </w:r>
        <w:r w:rsidR="00553D79">
          <w:rPr>
            <w:rFonts w:asciiTheme="minorHAnsi" w:eastAsiaTheme="minorEastAsia" w:hAnsiTheme="minorHAnsi" w:cstheme="minorBidi"/>
            <w:b w:val="0"/>
            <w:sz w:val="22"/>
            <w:szCs w:val="22"/>
            <w:lang w:val="en-IN" w:eastAsia="en-IN"/>
          </w:rPr>
          <w:tab/>
        </w:r>
        <w:r w:rsidR="00553D79" w:rsidRPr="00AB688B">
          <w:rPr>
            <w:rStyle w:val="Hyperlink"/>
          </w:rPr>
          <w:t>Scope</w:t>
        </w:r>
        <w:r w:rsidR="00553D79">
          <w:rPr>
            <w:webHidden/>
          </w:rPr>
          <w:tab/>
        </w:r>
        <w:r w:rsidR="00644195">
          <w:rPr>
            <w:webHidden/>
          </w:rPr>
          <w:t>4</w:t>
        </w:r>
      </w:hyperlink>
    </w:p>
    <w:p w14:paraId="0884AB8B" w14:textId="09BDF2B8" w:rsidR="00553D79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  <w:lang w:val="en-IN" w:eastAsia="en-IN"/>
        </w:rPr>
      </w:pPr>
      <w:hyperlink w:anchor="_Toc116039850" w:history="1">
        <w:r w:rsidR="00553D79" w:rsidRPr="00AB688B">
          <w:rPr>
            <w:rStyle w:val="Hyperlink"/>
            <w:noProof/>
          </w:rPr>
          <w:t>3.0</w:t>
        </w:r>
        <w:r w:rsidR="00553D79">
          <w:rPr>
            <w:rFonts w:asciiTheme="minorHAnsi" w:eastAsiaTheme="minorEastAsia" w:hAnsiTheme="minorHAnsi" w:cstheme="minorBidi"/>
            <w:b w:val="0"/>
            <w:noProof/>
            <w:szCs w:val="22"/>
            <w:lang w:val="en-IN" w:eastAsia="en-IN"/>
          </w:rPr>
          <w:tab/>
        </w:r>
        <w:r w:rsidR="00553D79" w:rsidRPr="00AB688B">
          <w:rPr>
            <w:rStyle w:val="Hyperlink"/>
            <w:noProof/>
          </w:rPr>
          <w:t>Use Case Diagram</w:t>
        </w:r>
        <w:r w:rsidR="00553D79">
          <w:rPr>
            <w:noProof/>
            <w:webHidden/>
          </w:rPr>
          <w:tab/>
        </w:r>
        <w:r w:rsidR="00644195">
          <w:rPr>
            <w:noProof/>
            <w:webHidden/>
          </w:rPr>
          <w:t>6</w:t>
        </w:r>
      </w:hyperlink>
    </w:p>
    <w:p w14:paraId="64B5AE17" w14:textId="2BFE9BC3" w:rsidR="00553D79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  <w:lang w:val="en-IN" w:eastAsia="en-IN"/>
        </w:rPr>
      </w:pPr>
      <w:hyperlink w:anchor="_Toc116039851" w:history="1">
        <w:r w:rsidR="00553D79" w:rsidRPr="00AB688B">
          <w:rPr>
            <w:rStyle w:val="Hyperlink"/>
            <w:noProof/>
          </w:rPr>
          <w:t>4.0</w:t>
        </w:r>
        <w:r w:rsidR="00553D79">
          <w:rPr>
            <w:rFonts w:asciiTheme="minorHAnsi" w:eastAsiaTheme="minorEastAsia" w:hAnsiTheme="minorHAnsi" w:cstheme="minorBidi"/>
            <w:b w:val="0"/>
            <w:noProof/>
            <w:szCs w:val="22"/>
            <w:lang w:val="en-IN" w:eastAsia="en-IN"/>
          </w:rPr>
          <w:tab/>
        </w:r>
        <w:r w:rsidR="00553D79" w:rsidRPr="00AB688B">
          <w:rPr>
            <w:rStyle w:val="Hyperlink"/>
            <w:noProof/>
          </w:rPr>
          <w:t>System Architecture Diagram</w:t>
        </w:r>
        <w:r w:rsidR="00553D79">
          <w:rPr>
            <w:noProof/>
            <w:webHidden/>
          </w:rPr>
          <w:tab/>
        </w:r>
        <w:r w:rsidR="00644195">
          <w:rPr>
            <w:noProof/>
            <w:webHidden/>
          </w:rPr>
          <w:t>7</w:t>
        </w:r>
      </w:hyperlink>
    </w:p>
    <w:p w14:paraId="28E483D8" w14:textId="5F07F22D" w:rsidR="00553D79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  <w:lang w:val="en-IN" w:eastAsia="en-IN"/>
        </w:rPr>
      </w:pPr>
      <w:hyperlink w:anchor="_Toc116039852" w:history="1">
        <w:r w:rsidR="00553D79" w:rsidRPr="00AB688B">
          <w:rPr>
            <w:rStyle w:val="Hyperlink"/>
            <w:noProof/>
          </w:rPr>
          <w:t>5.0</w:t>
        </w:r>
        <w:r w:rsidR="00553D79">
          <w:rPr>
            <w:rFonts w:asciiTheme="minorHAnsi" w:eastAsiaTheme="minorEastAsia" w:hAnsiTheme="minorHAnsi" w:cstheme="minorBidi"/>
            <w:b w:val="0"/>
            <w:noProof/>
            <w:szCs w:val="22"/>
            <w:lang w:val="en-IN" w:eastAsia="en-IN"/>
          </w:rPr>
          <w:tab/>
        </w:r>
        <w:r w:rsidR="00553D79" w:rsidRPr="00AB688B">
          <w:rPr>
            <w:rStyle w:val="Hyperlink"/>
            <w:noProof/>
          </w:rPr>
          <w:t>Development Phases</w:t>
        </w:r>
        <w:r w:rsidR="00553D79">
          <w:rPr>
            <w:noProof/>
            <w:webHidden/>
          </w:rPr>
          <w:tab/>
        </w:r>
        <w:r w:rsidR="00644195">
          <w:rPr>
            <w:noProof/>
            <w:webHidden/>
          </w:rPr>
          <w:t>7</w:t>
        </w:r>
      </w:hyperlink>
    </w:p>
    <w:p w14:paraId="61A2C6FD" w14:textId="65A4D9C6" w:rsidR="00553D79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  <w:lang w:val="en-IN" w:eastAsia="en-IN"/>
        </w:rPr>
      </w:pPr>
      <w:hyperlink w:anchor="_Toc116039853" w:history="1">
        <w:r w:rsidR="00553D79" w:rsidRPr="00AB688B">
          <w:rPr>
            <w:rStyle w:val="Hyperlink"/>
            <w:noProof/>
          </w:rPr>
          <w:t>6.0</w:t>
        </w:r>
        <w:r w:rsidR="00553D79">
          <w:rPr>
            <w:rFonts w:asciiTheme="minorHAnsi" w:eastAsiaTheme="minorEastAsia" w:hAnsiTheme="minorHAnsi" w:cstheme="minorBidi"/>
            <w:b w:val="0"/>
            <w:noProof/>
            <w:szCs w:val="22"/>
            <w:lang w:val="en-IN" w:eastAsia="en-IN"/>
          </w:rPr>
          <w:tab/>
        </w:r>
        <w:r w:rsidR="00553D79" w:rsidRPr="00AB688B">
          <w:rPr>
            <w:rStyle w:val="Hyperlink"/>
            <w:noProof/>
          </w:rPr>
          <w:t>System Requirements</w:t>
        </w:r>
        <w:r w:rsidR="00553D79">
          <w:rPr>
            <w:noProof/>
            <w:webHidden/>
          </w:rPr>
          <w:tab/>
        </w:r>
        <w:r w:rsidR="00644195">
          <w:rPr>
            <w:noProof/>
            <w:webHidden/>
          </w:rPr>
          <w:t>8</w:t>
        </w:r>
      </w:hyperlink>
    </w:p>
    <w:p w14:paraId="3CB8C9BA" w14:textId="3690201D" w:rsidR="00553D79" w:rsidRDefault="00000000">
      <w:pPr>
        <w:pStyle w:val="TOC3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hyperlink w:anchor="_Toc116039854" w:history="1">
        <w:r w:rsidR="00553D79" w:rsidRPr="00AB688B">
          <w:rPr>
            <w:rStyle w:val="Hyperlink"/>
            <w:rFonts w:ascii="Calibri" w:hAnsi="Calibri"/>
            <w:b/>
            <w:noProof/>
          </w:rPr>
          <w:t>6.1.1</w:t>
        </w:r>
        <w:r w:rsidR="00553D79">
          <w:rPr>
            <w:rFonts w:asciiTheme="minorHAnsi" w:eastAsiaTheme="minorEastAsia" w:hAnsiTheme="minorHAnsi" w:cstheme="minorBidi"/>
            <w:noProof/>
            <w:sz w:val="22"/>
            <w:szCs w:val="22"/>
            <w:lang w:val="en-IN" w:eastAsia="en-IN"/>
          </w:rPr>
          <w:tab/>
        </w:r>
        <w:r w:rsidR="00553D79" w:rsidRPr="00AB688B">
          <w:rPr>
            <w:rStyle w:val="Hyperlink"/>
            <w:rFonts w:ascii="Calibri" w:hAnsi="Calibri"/>
            <w:b/>
            <w:noProof/>
          </w:rPr>
          <w:t xml:space="preserve">Module – </w:t>
        </w:r>
        <w:r w:rsidR="00644195">
          <w:rPr>
            <w:rStyle w:val="Hyperlink"/>
            <w:rFonts w:ascii="Calibri" w:hAnsi="Calibri"/>
            <w:b/>
            <w:noProof/>
          </w:rPr>
          <w:t>Stock Exchange</w:t>
        </w:r>
        <w:r w:rsidR="00553D79">
          <w:rPr>
            <w:noProof/>
            <w:webHidden/>
          </w:rPr>
          <w:tab/>
        </w:r>
        <w:r w:rsidR="00644195">
          <w:rPr>
            <w:noProof/>
            <w:webHidden/>
          </w:rPr>
          <w:t>8</w:t>
        </w:r>
      </w:hyperlink>
    </w:p>
    <w:p w14:paraId="181FBB0A" w14:textId="508B81B8" w:rsidR="00553D79" w:rsidRDefault="00000000">
      <w:pPr>
        <w:pStyle w:val="TOC3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hyperlink w:anchor="_Toc116039855" w:history="1">
        <w:r w:rsidR="00553D79" w:rsidRPr="00AB688B">
          <w:rPr>
            <w:rStyle w:val="Hyperlink"/>
            <w:rFonts w:ascii="Calibri" w:hAnsi="Calibri"/>
            <w:b/>
            <w:noProof/>
          </w:rPr>
          <w:t>6.1.2</w:t>
        </w:r>
        <w:r w:rsidR="00553D79">
          <w:rPr>
            <w:rFonts w:asciiTheme="minorHAnsi" w:eastAsiaTheme="minorEastAsia" w:hAnsiTheme="minorHAnsi" w:cstheme="minorBidi"/>
            <w:noProof/>
            <w:sz w:val="22"/>
            <w:szCs w:val="22"/>
            <w:lang w:val="en-IN" w:eastAsia="en-IN"/>
          </w:rPr>
          <w:tab/>
        </w:r>
        <w:r w:rsidR="00553D79" w:rsidRPr="00AB688B">
          <w:rPr>
            <w:rStyle w:val="Hyperlink"/>
            <w:rFonts w:ascii="Calibri" w:hAnsi="Calibri"/>
            <w:b/>
            <w:noProof/>
          </w:rPr>
          <w:t xml:space="preserve">Module – </w:t>
        </w:r>
        <w:r w:rsidR="00644195">
          <w:rPr>
            <w:rStyle w:val="Hyperlink"/>
            <w:rFonts w:ascii="Calibri" w:hAnsi="Calibri"/>
            <w:b/>
            <w:noProof/>
          </w:rPr>
          <w:t>Trader Management</w:t>
        </w:r>
        <w:r w:rsidR="00553D79">
          <w:rPr>
            <w:noProof/>
            <w:webHidden/>
          </w:rPr>
          <w:tab/>
        </w:r>
        <w:r w:rsidR="00553D79">
          <w:rPr>
            <w:noProof/>
            <w:webHidden/>
          </w:rPr>
          <w:fldChar w:fldCharType="begin"/>
        </w:r>
        <w:r w:rsidR="00553D79">
          <w:rPr>
            <w:noProof/>
            <w:webHidden/>
          </w:rPr>
          <w:instrText xml:space="preserve"> PAGEREF _Toc116039855 \h </w:instrText>
        </w:r>
        <w:r w:rsidR="00553D79">
          <w:rPr>
            <w:noProof/>
            <w:webHidden/>
          </w:rPr>
        </w:r>
        <w:r w:rsidR="00553D79">
          <w:rPr>
            <w:noProof/>
            <w:webHidden/>
          </w:rPr>
          <w:fldChar w:fldCharType="separate"/>
        </w:r>
        <w:r w:rsidR="00553D79">
          <w:rPr>
            <w:noProof/>
            <w:webHidden/>
          </w:rPr>
          <w:t>12</w:t>
        </w:r>
        <w:r w:rsidR="00553D79">
          <w:rPr>
            <w:noProof/>
            <w:webHidden/>
          </w:rPr>
          <w:fldChar w:fldCharType="end"/>
        </w:r>
      </w:hyperlink>
    </w:p>
    <w:p w14:paraId="145739A4" w14:textId="4B835C80" w:rsidR="00553D79" w:rsidRDefault="00000000">
      <w:pPr>
        <w:pStyle w:val="TOC3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hyperlink w:anchor="_Toc116039856" w:history="1">
        <w:r w:rsidR="00553D79" w:rsidRPr="00AB688B">
          <w:rPr>
            <w:rStyle w:val="Hyperlink"/>
            <w:rFonts w:ascii="Calibri" w:hAnsi="Calibri"/>
            <w:b/>
            <w:noProof/>
          </w:rPr>
          <w:t>6.1.3</w:t>
        </w:r>
        <w:r w:rsidR="00553D79">
          <w:rPr>
            <w:rFonts w:asciiTheme="minorHAnsi" w:eastAsiaTheme="minorEastAsia" w:hAnsiTheme="minorHAnsi" w:cstheme="minorBidi"/>
            <w:noProof/>
            <w:sz w:val="22"/>
            <w:szCs w:val="22"/>
            <w:lang w:val="en-IN" w:eastAsia="en-IN"/>
          </w:rPr>
          <w:tab/>
        </w:r>
        <w:r w:rsidR="00553D79" w:rsidRPr="00AB688B">
          <w:rPr>
            <w:rStyle w:val="Hyperlink"/>
            <w:rFonts w:ascii="Calibri" w:hAnsi="Calibri"/>
            <w:b/>
            <w:noProof/>
          </w:rPr>
          <w:t xml:space="preserve">Module – </w:t>
        </w:r>
        <w:r w:rsidR="00644195">
          <w:rPr>
            <w:rStyle w:val="Hyperlink"/>
            <w:rFonts w:ascii="Calibri" w:hAnsi="Calibri"/>
            <w:b/>
            <w:noProof/>
          </w:rPr>
          <w:t>Order</w:t>
        </w:r>
        <w:r w:rsidR="00553D79" w:rsidRPr="00AB688B">
          <w:rPr>
            <w:rStyle w:val="Hyperlink"/>
            <w:rFonts w:ascii="Calibri" w:hAnsi="Calibri"/>
            <w:b/>
            <w:noProof/>
          </w:rPr>
          <w:t xml:space="preserve"> Management</w:t>
        </w:r>
        <w:r w:rsidR="00553D79">
          <w:rPr>
            <w:noProof/>
            <w:webHidden/>
          </w:rPr>
          <w:tab/>
        </w:r>
        <w:r w:rsidR="00553D79">
          <w:rPr>
            <w:noProof/>
            <w:webHidden/>
          </w:rPr>
          <w:fldChar w:fldCharType="begin"/>
        </w:r>
        <w:r w:rsidR="00553D79">
          <w:rPr>
            <w:noProof/>
            <w:webHidden/>
          </w:rPr>
          <w:instrText xml:space="preserve"> PAGEREF _Toc116039856 \h </w:instrText>
        </w:r>
        <w:r w:rsidR="00553D79">
          <w:rPr>
            <w:noProof/>
            <w:webHidden/>
          </w:rPr>
        </w:r>
        <w:r w:rsidR="00553D79">
          <w:rPr>
            <w:noProof/>
            <w:webHidden/>
          </w:rPr>
          <w:fldChar w:fldCharType="separate"/>
        </w:r>
        <w:r w:rsidR="00553D79">
          <w:rPr>
            <w:noProof/>
            <w:webHidden/>
          </w:rPr>
          <w:t>1</w:t>
        </w:r>
        <w:r w:rsidR="00644195">
          <w:rPr>
            <w:noProof/>
            <w:webHidden/>
          </w:rPr>
          <w:t>7</w:t>
        </w:r>
        <w:r w:rsidR="00553D79">
          <w:rPr>
            <w:noProof/>
            <w:webHidden/>
          </w:rPr>
          <w:fldChar w:fldCharType="end"/>
        </w:r>
      </w:hyperlink>
    </w:p>
    <w:p w14:paraId="714AF53C" w14:textId="6C6FB640" w:rsidR="00553D79" w:rsidRDefault="00000000">
      <w:pPr>
        <w:pStyle w:val="TOC3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hyperlink w:anchor="_Toc116039857" w:history="1">
        <w:r w:rsidR="00553D79" w:rsidRPr="00AB688B">
          <w:rPr>
            <w:rStyle w:val="Hyperlink"/>
            <w:rFonts w:ascii="Calibri" w:hAnsi="Calibri"/>
            <w:b/>
            <w:noProof/>
          </w:rPr>
          <w:t>6.1.4</w:t>
        </w:r>
        <w:r w:rsidR="00553D79">
          <w:rPr>
            <w:rFonts w:asciiTheme="minorHAnsi" w:eastAsiaTheme="minorEastAsia" w:hAnsiTheme="minorHAnsi" w:cstheme="minorBidi"/>
            <w:noProof/>
            <w:sz w:val="22"/>
            <w:szCs w:val="22"/>
            <w:lang w:val="en-IN" w:eastAsia="en-IN"/>
          </w:rPr>
          <w:tab/>
        </w:r>
        <w:r w:rsidR="00553D79" w:rsidRPr="00AB688B">
          <w:rPr>
            <w:rStyle w:val="Hyperlink"/>
            <w:rFonts w:ascii="Calibri" w:hAnsi="Calibri"/>
            <w:b/>
            <w:noProof/>
          </w:rPr>
          <w:t xml:space="preserve">Module – </w:t>
        </w:r>
        <w:r w:rsidR="00644195">
          <w:rPr>
            <w:rStyle w:val="Hyperlink"/>
            <w:rFonts w:ascii="Calibri" w:hAnsi="Calibri"/>
            <w:b/>
            <w:noProof/>
          </w:rPr>
          <w:t>Risk</w:t>
        </w:r>
        <w:r w:rsidR="00553D79" w:rsidRPr="00AB688B">
          <w:rPr>
            <w:rStyle w:val="Hyperlink"/>
            <w:rFonts w:ascii="Calibri" w:hAnsi="Calibri"/>
            <w:b/>
            <w:noProof/>
          </w:rPr>
          <w:t xml:space="preserve"> </w:t>
        </w:r>
        <w:r w:rsidR="00644195">
          <w:rPr>
            <w:rStyle w:val="Hyperlink"/>
            <w:rFonts w:ascii="Calibri" w:hAnsi="Calibri"/>
            <w:b/>
            <w:noProof/>
          </w:rPr>
          <w:t>M</w:t>
        </w:r>
        <w:r w:rsidR="00553D79" w:rsidRPr="00AB688B">
          <w:rPr>
            <w:rStyle w:val="Hyperlink"/>
            <w:rFonts w:ascii="Calibri" w:hAnsi="Calibri"/>
            <w:b/>
            <w:noProof/>
          </w:rPr>
          <w:t>anagement</w:t>
        </w:r>
        <w:r w:rsidR="00553D79">
          <w:rPr>
            <w:noProof/>
            <w:webHidden/>
          </w:rPr>
          <w:tab/>
        </w:r>
        <w:r w:rsidR="00553D79">
          <w:rPr>
            <w:noProof/>
            <w:webHidden/>
          </w:rPr>
          <w:fldChar w:fldCharType="begin"/>
        </w:r>
        <w:r w:rsidR="00553D79">
          <w:rPr>
            <w:noProof/>
            <w:webHidden/>
          </w:rPr>
          <w:instrText xml:space="preserve"> PAGEREF _Toc116039857 \h </w:instrText>
        </w:r>
        <w:r w:rsidR="00553D79">
          <w:rPr>
            <w:noProof/>
            <w:webHidden/>
          </w:rPr>
        </w:r>
        <w:r w:rsidR="00553D79">
          <w:rPr>
            <w:noProof/>
            <w:webHidden/>
          </w:rPr>
          <w:fldChar w:fldCharType="separate"/>
        </w:r>
        <w:r w:rsidR="00553D79">
          <w:rPr>
            <w:noProof/>
            <w:webHidden/>
          </w:rPr>
          <w:t>2</w:t>
        </w:r>
        <w:r w:rsidR="00CB46AC">
          <w:rPr>
            <w:noProof/>
            <w:webHidden/>
          </w:rPr>
          <w:t>1</w:t>
        </w:r>
        <w:r w:rsidR="00553D79">
          <w:rPr>
            <w:noProof/>
            <w:webHidden/>
          </w:rPr>
          <w:fldChar w:fldCharType="end"/>
        </w:r>
      </w:hyperlink>
    </w:p>
    <w:p w14:paraId="63AEE286" w14:textId="2EE5ED89" w:rsidR="00553D79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  <w:lang w:val="en-IN" w:eastAsia="en-IN"/>
        </w:rPr>
      </w:pPr>
      <w:hyperlink w:anchor="_Toc116039858" w:history="1">
        <w:r w:rsidR="00553D79" w:rsidRPr="00AB688B">
          <w:rPr>
            <w:rStyle w:val="Hyperlink"/>
            <w:noProof/>
          </w:rPr>
          <w:t>7.0</w:t>
        </w:r>
        <w:r w:rsidR="00553D79">
          <w:rPr>
            <w:rFonts w:asciiTheme="minorHAnsi" w:eastAsiaTheme="minorEastAsia" w:hAnsiTheme="minorHAnsi" w:cstheme="minorBidi"/>
            <w:b w:val="0"/>
            <w:noProof/>
            <w:szCs w:val="22"/>
            <w:lang w:val="en-IN" w:eastAsia="en-IN"/>
          </w:rPr>
          <w:tab/>
        </w:r>
        <w:r w:rsidR="00553D79" w:rsidRPr="00AB688B">
          <w:rPr>
            <w:rStyle w:val="Hyperlink"/>
            <w:noProof/>
          </w:rPr>
          <w:t>Deployment requirements</w:t>
        </w:r>
        <w:r w:rsidR="00553D79">
          <w:rPr>
            <w:noProof/>
            <w:webHidden/>
          </w:rPr>
          <w:tab/>
        </w:r>
        <w:r w:rsidR="00553D79">
          <w:rPr>
            <w:noProof/>
            <w:webHidden/>
          </w:rPr>
          <w:fldChar w:fldCharType="begin"/>
        </w:r>
        <w:r w:rsidR="00553D79">
          <w:rPr>
            <w:noProof/>
            <w:webHidden/>
          </w:rPr>
          <w:instrText xml:space="preserve"> PAGEREF _Toc116039858 \h </w:instrText>
        </w:r>
        <w:r w:rsidR="00553D79">
          <w:rPr>
            <w:noProof/>
            <w:webHidden/>
          </w:rPr>
        </w:r>
        <w:r w:rsidR="00553D79">
          <w:rPr>
            <w:noProof/>
            <w:webHidden/>
          </w:rPr>
          <w:fldChar w:fldCharType="separate"/>
        </w:r>
        <w:r w:rsidR="00553D79">
          <w:rPr>
            <w:noProof/>
            <w:webHidden/>
          </w:rPr>
          <w:t>2</w:t>
        </w:r>
        <w:r w:rsidR="00CB46AC">
          <w:rPr>
            <w:noProof/>
            <w:webHidden/>
          </w:rPr>
          <w:t>3</w:t>
        </w:r>
        <w:r w:rsidR="00553D79">
          <w:rPr>
            <w:noProof/>
            <w:webHidden/>
          </w:rPr>
          <w:fldChar w:fldCharType="end"/>
        </w:r>
      </w:hyperlink>
    </w:p>
    <w:p w14:paraId="473525E4" w14:textId="77777777" w:rsidR="00553D79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  <w:lang w:val="en-IN" w:eastAsia="en-IN"/>
        </w:rPr>
      </w:pPr>
      <w:hyperlink w:anchor="_Toc116039859" w:history="1">
        <w:r w:rsidR="00553D79" w:rsidRPr="00AB688B">
          <w:rPr>
            <w:rStyle w:val="Hyperlink"/>
            <w:noProof/>
          </w:rPr>
          <w:t>8.0</w:t>
        </w:r>
        <w:r w:rsidR="00553D79">
          <w:rPr>
            <w:rFonts w:asciiTheme="minorHAnsi" w:eastAsiaTheme="minorEastAsia" w:hAnsiTheme="minorHAnsi" w:cstheme="minorBidi"/>
            <w:b w:val="0"/>
            <w:noProof/>
            <w:szCs w:val="22"/>
            <w:lang w:val="en-IN" w:eastAsia="en-IN"/>
          </w:rPr>
          <w:tab/>
        </w:r>
        <w:r w:rsidR="00553D79" w:rsidRPr="00AB688B">
          <w:rPr>
            <w:rStyle w:val="Hyperlink"/>
            <w:noProof/>
          </w:rPr>
          <w:t>Design Considerations</w:t>
        </w:r>
        <w:r w:rsidR="00553D79">
          <w:rPr>
            <w:noProof/>
            <w:webHidden/>
          </w:rPr>
          <w:tab/>
        </w:r>
        <w:r w:rsidR="00553D79">
          <w:rPr>
            <w:noProof/>
            <w:webHidden/>
          </w:rPr>
          <w:fldChar w:fldCharType="begin"/>
        </w:r>
        <w:r w:rsidR="00553D79">
          <w:rPr>
            <w:noProof/>
            <w:webHidden/>
          </w:rPr>
          <w:instrText xml:space="preserve"> PAGEREF _Toc116039859 \h </w:instrText>
        </w:r>
        <w:r w:rsidR="00553D79">
          <w:rPr>
            <w:noProof/>
            <w:webHidden/>
          </w:rPr>
        </w:r>
        <w:r w:rsidR="00553D79">
          <w:rPr>
            <w:noProof/>
            <w:webHidden/>
          </w:rPr>
          <w:fldChar w:fldCharType="separate"/>
        </w:r>
        <w:r w:rsidR="00553D79">
          <w:rPr>
            <w:noProof/>
            <w:webHidden/>
          </w:rPr>
          <w:t>24</w:t>
        </w:r>
        <w:r w:rsidR="00553D79">
          <w:rPr>
            <w:noProof/>
            <w:webHidden/>
          </w:rPr>
          <w:fldChar w:fldCharType="end"/>
        </w:r>
      </w:hyperlink>
    </w:p>
    <w:p w14:paraId="5CFB754B" w14:textId="77777777" w:rsidR="00553D79" w:rsidRDefault="00000000">
      <w:pPr>
        <w:pStyle w:val="TOC3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hyperlink w:anchor="_Toc116039860" w:history="1">
        <w:r w:rsidR="00553D79" w:rsidRPr="00AB688B">
          <w:rPr>
            <w:rStyle w:val="Hyperlink"/>
            <w:noProof/>
          </w:rPr>
          <w:t>8.1.1</w:t>
        </w:r>
        <w:r w:rsidR="00553D79">
          <w:rPr>
            <w:rFonts w:asciiTheme="minorHAnsi" w:eastAsiaTheme="minorEastAsia" w:hAnsiTheme="minorHAnsi" w:cstheme="minorBidi"/>
            <w:noProof/>
            <w:sz w:val="22"/>
            <w:szCs w:val="22"/>
            <w:lang w:val="en-IN" w:eastAsia="en-IN"/>
          </w:rPr>
          <w:tab/>
        </w:r>
        <w:r w:rsidR="00553D79" w:rsidRPr="00AB688B">
          <w:rPr>
            <w:rStyle w:val="Hyperlink"/>
            <w:noProof/>
          </w:rPr>
          <w:t>Most Important and Common rules</w:t>
        </w:r>
        <w:r w:rsidR="00553D79">
          <w:rPr>
            <w:noProof/>
            <w:webHidden/>
          </w:rPr>
          <w:tab/>
        </w:r>
        <w:r w:rsidR="00553D79">
          <w:rPr>
            <w:noProof/>
            <w:webHidden/>
          </w:rPr>
          <w:fldChar w:fldCharType="begin"/>
        </w:r>
        <w:r w:rsidR="00553D79">
          <w:rPr>
            <w:noProof/>
            <w:webHidden/>
          </w:rPr>
          <w:instrText xml:space="preserve"> PAGEREF _Toc116039860 \h </w:instrText>
        </w:r>
        <w:r w:rsidR="00553D79">
          <w:rPr>
            <w:noProof/>
            <w:webHidden/>
          </w:rPr>
        </w:r>
        <w:r w:rsidR="00553D79">
          <w:rPr>
            <w:noProof/>
            <w:webHidden/>
          </w:rPr>
          <w:fldChar w:fldCharType="separate"/>
        </w:r>
        <w:r w:rsidR="00553D79">
          <w:rPr>
            <w:noProof/>
            <w:webHidden/>
          </w:rPr>
          <w:t>24</w:t>
        </w:r>
        <w:r w:rsidR="00553D79">
          <w:rPr>
            <w:noProof/>
            <w:webHidden/>
          </w:rPr>
          <w:fldChar w:fldCharType="end"/>
        </w:r>
      </w:hyperlink>
    </w:p>
    <w:p w14:paraId="35CF9371" w14:textId="77777777" w:rsidR="00553D79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  <w:lang w:val="en-IN" w:eastAsia="en-IN"/>
        </w:rPr>
      </w:pPr>
      <w:hyperlink w:anchor="_Toc116039861" w:history="1">
        <w:r w:rsidR="00553D79" w:rsidRPr="00AB688B">
          <w:rPr>
            <w:rStyle w:val="Hyperlink"/>
            <w:noProof/>
          </w:rPr>
          <w:t>9.0</w:t>
        </w:r>
        <w:r w:rsidR="00553D79">
          <w:rPr>
            <w:rFonts w:asciiTheme="minorHAnsi" w:eastAsiaTheme="minorEastAsia" w:hAnsiTheme="minorHAnsi" w:cstheme="minorBidi"/>
            <w:b w:val="0"/>
            <w:noProof/>
            <w:szCs w:val="22"/>
            <w:lang w:val="en-IN" w:eastAsia="en-IN"/>
          </w:rPr>
          <w:tab/>
        </w:r>
        <w:r w:rsidR="00553D79" w:rsidRPr="00AB688B">
          <w:rPr>
            <w:rStyle w:val="Hyperlink"/>
            <w:noProof/>
          </w:rPr>
          <w:t>Reference learning</w:t>
        </w:r>
        <w:r w:rsidR="00553D79">
          <w:rPr>
            <w:noProof/>
            <w:webHidden/>
          </w:rPr>
          <w:tab/>
        </w:r>
        <w:r w:rsidR="00553D79">
          <w:rPr>
            <w:noProof/>
            <w:webHidden/>
          </w:rPr>
          <w:fldChar w:fldCharType="begin"/>
        </w:r>
        <w:r w:rsidR="00553D79">
          <w:rPr>
            <w:noProof/>
            <w:webHidden/>
          </w:rPr>
          <w:instrText xml:space="preserve"> PAGEREF _Toc116039861 \h </w:instrText>
        </w:r>
        <w:r w:rsidR="00553D79">
          <w:rPr>
            <w:noProof/>
            <w:webHidden/>
          </w:rPr>
        </w:r>
        <w:r w:rsidR="00553D79">
          <w:rPr>
            <w:noProof/>
            <w:webHidden/>
          </w:rPr>
          <w:fldChar w:fldCharType="separate"/>
        </w:r>
        <w:r w:rsidR="00553D79">
          <w:rPr>
            <w:noProof/>
            <w:webHidden/>
          </w:rPr>
          <w:t>25</w:t>
        </w:r>
        <w:r w:rsidR="00553D79">
          <w:rPr>
            <w:noProof/>
            <w:webHidden/>
          </w:rPr>
          <w:fldChar w:fldCharType="end"/>
        </w:r>
      </w:hyperlink>
    </w:p>
    <w:p w14:paraId="77581DAE" w14:textId="5E489924" w:rsidR="00553D79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  <w:lang w:val="en-IN" w:eastAsia="en-IN"/>
        </w:rPr>
      </w:pPr>
      <w:hyperlink w:anchor="_Toc116039862" w:history="1">
        <w:r w:rsidR="00553D79" w:rsidRPr="00AB688B">
          <w:rPr>
            <w:rStyle w:val="Hyperlink"/>
            <w:noProof/>
          </w:rPr>
          <w:t>10.0</w:t>
        </w:r>
        <w:r w:rsidR="00553D79">
          <w:rPr>
            <w:rFonts w:asciiTheme="minorHAnsi" w:eastAsiaTheme="minorEastAsia" w:hAnsiTheme="minorHAnsi" w:cstheme="minorBidi"/>
            <w:b w:val="0"/>
            <w:noProof/>
            <w:szCs w:val="22"/>
            <w:lang w:val="en-IN" w:eastAsia="en-IN"/>
          </w:rPr>
          <w:tab/>
        </w:r>
        <w:r w:rsidR="00553D79" w:rsidRPr="00AB688B">
          <w:rPr>
            <w:rStyle w:val="Hyperlink"/>
            <w:noProof/>
          </w:rPr>
          <w:t>Project Templates</w:t>
        </w:r>
        <w:r w:rsidR="00553D79">
          <w:rPr>
            <w:noProof/>
            <w:webHidden/>
          </w:rPr>
          <w:tab/>
        </w:r>
        <w:r w:rsidR="00553D79">
          <w:rPr>
            <w:noProof/>
            <w:webHidden/>
          </w:rPr>
          <w:fldChar w:fldCharType="begin"/>
        </w:r>
        <w:r w:rsidR="00553D79">
          <w:rPr>
            <w:noProof/>
            <w:webHidden/>
          </w:rPr>
          <w:instrText xml:space="preserve"> PAGEREF _Toc116039862 \h </w:instrText>
        </w:r>
        <w:r w:rsidR="00553D79">
          <w:rPr>
            <w:noProof/>
            <w:webHidden/>
          </w:rPr>
        </w:r>
        <w:r w:rsidR="00553D79">
          <w:rPr>
            <w:noProof/>
            <w:webHidden/>
          </w:rPr>
          <w:fldChar w:fldCharType="separate"/>
        </w:r>
        <w:r w:rsidR="00553D79">
          <w:rPr>
            <w:noProof/>
            <w:webHidden/>
          </w:rPr>
          <w:t>2</w:t>
        </w:r>
        <w:r w:rsidR="00CB46AC">
          <w:rPr>
            <w:noProof/>
            <w:webHidden/>
          </w:rPr>
          <w:t>6</w:t>
        </w:r>
        <w:r w:rsidR="00553D79">
          <w:rPr>
            <w:noProof/>
            <w:webHidden/>
          </w:rPr>
          <w:fldChar w:fldCharType="end"/>
        </w:r>
      </w:hyperlink>
    </w:p>
    <w:p w14:paraId="0A778EEE" w14:textId="77777777" w:rsidR="00553D79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szCs w:val="22"/>
          <w:lang w:val="en-IN" w:eastAsia="en-IN"/>
        </w:rPr>
      </w:pPr>
      <w:hyperlink w:anchor="_Toc116039863" w:history="1">
        <w:r w:rsidR="00553D79" w:rsidRPr="00AB688B">
          <w:rPr>
            <w:rStyle w:val="Hyperlink"/>
            <w:noProof/>
          </w:rPr>
          <w:t>11.0</w:t>
        </w:r>
        <w:r w:rsidR="00553D79">
          <w:rPr>
            <w:rFonts w:asciiTheme="minorHAnsi" w:eastAsiaTheme="minorEastAsia" w:hAnsiTheme="minorHAnsi" w:cstheme="minorBidi"/>
            <w:b w:val="0"/>
            <w:noProof/>
            <w:szCs w:val="22"/>
            <w:lang w:val="en-IN" w:eastAsia="en-IN"/>
          </w:rPr>
          <w:tab/>
        </w:r>
        <w:r w:rsidR="00553D79" w:rsidRPr="00AB688B">
          <w:rPr>
            <w:rStyle w:val="Hyperlink"/>
            <w:noProof/>
          </w:rPr>
          <w:t>Change Log</w:t>
        </w:r>
        <w:r w:rsidR="00553D79">
          <w:rPr>
            <w:noProof/>
            <w:webHidden/>
          </w:rPr>
          <w:tab/>
        </w:r>
        <w:r w:rsidR="00553D79">
          <w:rPr>
            <w:noProof/>
            <w:webHidden/>
          </w:rPr>
          <w:fldChar w:fldCharType="begin"/>
        </w:r>
        <w:r w:rsidR="00553D79">
          <w:rPr>
            <w:noProof/>
            <w:webHidden/>
          </w:rPr>
          <w:instrText xml:space="preserve"> PAGEREF _Toc116039863 \h </w:instrText>
        </w:r>
        <w:r w:rsidR="00553D79">
          <w:rPr>
            <w:noProof/>
            <w:webHidden/>
          </w:rPr>
        </w:r>
        <w:r w:rsidR="00553D79">
          <w:rPr>
            <w:noProof/>
            <w:webHidden/>
          </w:rPr>
          <w:fldChar w:fldCharType="separate"/>
        </w:r>
        <w:r w:rsidR="00553D79">
          <w:rPr>
            <w:noProof/>
            <w:webHidden/>
          </w:rPr>
          <w:t>27</w:t>
        </w:r>
        <w:r w:rsidR="00553D79">
          <w:rPr>
            <w:noProof/>
            <w:webHidden/>
          </w:rPr>
          <w:fldChar w:fldCharType="end"/>
        </w:r>
      </w:hyperlink>
    </w:p>
    <w:p w14:paraId="0FB78278" w14:textId="3762A6BF" w:rsidR="001F3992" w:rsidRDefault="001F3992" w:rsidP="009F238B">
      <w:r>
        <w:fldChar w:fldCharType="end"/>
      </w:r>
    </w:p>
    <w:p w14:paraId="2AA3538C" w14:textId="30C9031F" w:rsidR="009F238B" w:rsidRDefault="009F238B" w:rsidP="009F238B"/>
    <w:p w14:paraId="2A899281" w14:textId="7AC63B52" w:rsidR="009F238B" w:rsidRDefault="009F238B" w:rsidP="009F238B"/>
    <w:p w14:paraId="21DEBE8A" w14:textId="79407072" w:rsidR="009F238B" w:rsidRDefault="009F238B" w:rsidP="009F238B"/>
    <w:p w14:paraId="3826CE16" w14:textId="43BCE175" w:rsidR="009F238B" w:rsidRDefault="009F238B" w:rsidP="009F238B"/>
    <w:p w14:paraId="40221993" w14:textId="773BEE98" w:rsidR="009F238B" w:rsidRDefault="009F238B" w:rsidP="009F238B"/>
    <w:p w14:paraId="513D4763" w14:textId="36E878B5" w:rsidR="009F238B" w:rsidRDefault="009F238B" w:rsidP="009F238B"/>
    <w:p w14:paraId="0F6B8622" w14:textId="2B0579AE" w:rsidR="009F238B" w:rsidRDefault="009F238B" w:rsidP="009F238B"/>
    <w:p w14:paraId="0C19CBF3" w14:textId="54B1E48B" w:rsidR="009F238B" w:rsidRDefault="009F238B" w:rsidP="009F238B"/>
    <w:p w14:paraId="47999C56" w14:textId="6B0F6209" w:rsidR="009F238B" w:rsidRDefault="009F238B" w:rsidP="009F238B"/>
    <w:p w14:paraId="4830E875" w14:textId="1752ADA5" w:rsidR="009F238B" w:rsidRDefault="009F238B" w:rsidP="009F238B"/>
    <w:p w14:paraId="59DC3DF3" w14:textId="71417727" w:rsidR="009F238B" w:rsidRDefault="009F238B" w:rsidP="009F238B"/>
    <w:p w14:paraId="7785183D" w14:textId="47FFCCC7" w:rsidR="009F238B" w:rsidRDefault="009F238B" w:rsidP="009F238B"/>
    <w:p w14:paraId="3B5FC86F" w14:textId="64991181" w:rsidR="009F238B" w:rsidRDefault="009F238B" w:rsidP="009F238B"/>
    <w:p w14:paraId="32941108" w14:textId="77777777" w:rsidR="009F238B" w:rsidRDefault="009F238B" w:rsidP="009F238B">
      <w:pPr>
        <w:pStyle w:val="Heading1"/>
        <w:tabs>
          <w:tab w:val="clear" w:pos="3330"/>
          <w:tab w:val="num" w:pos="720"/>
        </w:tabs>
        <w:ind w:left="360"/>
        <w:jc w:val="left"/>
        <w:rPr>
          <w:rFonts w:ascii="Calibri" w:hAnsi="Calibri" w:cs="Calibri"/>
        </w:rPr>
      </w:pPr>
      <w:bookmarkStart w:id="4" w:name="_Toc506295497"/>
      <w:bookmarkStart w:id="5" w:name="_Toc116039845"/>
      <w:r>
        <w:rPr>
          <w:rFonts w:ascii="Calibri" w:hAnsi="Calibri" w:cs="Calibri"/>
        </w:rPr>
        <w:lastRenderedPageBreak/>
        <w:t>Important Instructions</w:t>
      </w:r>
      <w:bookmarkEnd w:id="4"/>
      <w:bookmarkEnd w:id="5"/>
    </w:p>
    <w:p w14:paraId="16A88D0A" w14:textId="0ADE0FA2" w:rsidR="00912B59" w:rsidRPr="00AD0D66" w:rsidRDefault="00912B59" w:rsidP="00395FDC">
      <w:pPr>
        <w:numPr>
          <w:ilvl w:val="0"/>
          <w:numId w:val="15"/>
        </w:numPr>
        <w:autoSpaceDE w:val="0"/>
        <w:autoSpaceDN w:val="0"/>
        <w:spacing w:before="40" w:after="40"/>
        <w:ind w:left="720"/>
        <w:rPr>
          <w:rFonts w:ascii="Calibri" w:hAnsi="Calibri" w:cs="Calibri"/>
          <w:sz w:val="22"/>
          <w:szCs w:val="24"/>
        </w:rPr>
      </w:pPr>
      <w:r w:rsidRPr="00AD0D66">
        <w:rPr>
          <w:rFonts w:ascii="Calibri" w:hAnsi="Calibri" w:cs="Calibri"/>
          <w:sz w:val="22"/>
          <w:szCs w:val="24"/>
        </w:rPr>
        <w:t xml:space="preserve">Associate must </w:t>
      </w:r>
      <w:r>
        <w:rPr>
          <w:rFonts w:ascii="Calibri" w:hAnsi="Calibri" w:cs="Calibri"/>
          <w:sz w:val="22"/>
          <w:szCs w:val="24"/>
        </w:rPr>
        <w:t xml:space="preserve">adhere to the </w:t>
      </w:r>
      <w:r w:rsidR="00644195">
        <w:rPr>
          <w:rFonts w:ascii="Calibri" w:hAnsi="Calibri" w:cs="Calibri"/>
          <w:sz w:val="22"/>
          <w:szCs w:val="24"/>
        </w:rPr>
        <w:t>d</w:t>
      </w:r>
      <w:r>
        <w:rPr>
          <w:rFonts w:ascii="Calibri" w:hAnsi="Calibri" w:cs="Calibri"/>
          <w:sz w:val="22"/>
          <w:szCs w:val="24"/>
        </w:rPr>
        <w:t xml:space="preserve">esign </w:t>
      </w:r>
      <w:r w:rsidR="00644195">
        <w:rPr>
          <w:rFonts w:ascii="Calibri" w:hAnsi="Calibri" w:cs="Calibri"/>
          <w:sz w:val="22"/>
          <w:szCs w:val="24"/>
        </w:rPr>
        <w:t>c</w:t>
      </w:r>
      <w:r>
        <w:rPr>
          <w:rFonts w:ascii="Calibri" w:hAnsi="Calibri" w:cs="Calibri"/>
          <w:sz w:val="22"/>
          <w:szCs w:val="24"/>
        </w:rPr>
        <w:t xml:space="preserve">onsiderations specific to each </w:t>
      </w:r>
      <w:r w:rsidR="00644195">
        <w:rPr>
          <w:rFonts w:ascii="Calibri" w:hAnsi="Calibri" w:cs="Calibri"/>
          <w:sz w:val="22"/>
          <w:szCs w:val="24"/>
        </w:rPr>
        <w:t>t</w:t>
      </w:r>
      <w:r w:rsidR="00B948F9">
        <w:rPr>
          <w:rFonts w:ascii="Calibri" w:hAnsi="Calibri" w:cs="Calibri"/>
          <w:sz w:val="22"/>
          <w:szCs w:val="24"/>
        </w:rPr>
        <w:t>echnology</w:t>
      </w:r>
      <w:r>
        <w:rPr>
          <w:rFonts w:ascii="Calibri" w:hAnsi="Calibri" w:cs="Calibri"/>
          <w:sz w:val="22"/>
          <w:szCs w:val="24"/>
        </w:rPr>
        <w:t xml:space="preserve"> </w:t>
      </w:r>
      <w:r w:rsidR="00644195">
        <w:rPr>
          <w:rFonts w:ascii="Calibri" w:hAnsi="Calibri" w:cs="Calibri"/>
          <w:sz w:val="22"/>
          <w:szCs w:val="24"/>
        </w:rPr>
        <w:t>t</w:t>
      </w:r>
      <w:r>
        <w:rPr>
          <w:rFonts w:ascii="Calibri" w:hAnsi="Calibri" w:cs="Calibri"/>
          <w:sz w:val="22"/>
          <w:szCs w:val="24"/>
        </w:rPr>
        <w:t>rack.</w:t>
      </w:r>
    </w:p>
    <w:p w14:paraId="5B377673" w14:textId="77777777" w:rsidR="00912B59" w:rsidRPr="00AD0D66" w:rsidRDefault="00912B59" w:rsidP="00395FDC">
      <w:pPr>
        <w:numPr>
          <w:ilvl w:val="0"/>
          <w:numId w:val="15"/>
        </w:numPr>
        <w:autoSpaceDE w:val="0"/>
        <w:autoSpaceDN w:val="0"/>
        <w:spacing w:before="40" w:after="40"/>
        <w:ind w:left="720"/>
        <w:rPr>
          <w:rFonts w:ascii="Calibri" w:hAnsi="Calibri" w:cs="Calibri"/>
          <w:sz w:val="22"/>
          <w:szCs w:val="24"/>
        </w:rPr>
      </w:pPr>
      <w:r w:rsidRPr="00AD0D66">
        <w:rPr>
          <w:rFonts w:ascii="Calibri" w:hAnsi="Calibri" w:cs="Calibri"/>
          <w:sz w:val="22"/>
          <w:szCs w:val="24"/>
        </w:rPr>
        <w:t>Associate must not submit project with compile-time or build-time errors</w:t>
      </w:r>
      <w:r>
        <w:rPr>
          <w:rFonts w:ascii="Calibri" w:hAnsi="Calibri" w:cs="Calibri"/>
          <w:sz w:val="22"/>
          <w:szCs w:val="24"/>
        </w:rPr>
        <w:t>.</w:t>
      </w:r>
    </w:p>
    <w:p w14:paraId="79C7EDFE" w14:textId="37FBFEA8" w:rsidR="00912B59" w:rsidRPr="00AD0D66" w:rsidRDefault="00912B59" w:rsidP="00395FDC">
      <w:pPr>
        <w:numPr>
          <w:ilvl w:val="0"/>
          <w:numId w:val="15"/>
        </w:numPr>
        <w:autoSpaceDE w:val="0"/>
        <w:autoSpaceDN w:val="0"/>
        <w:spacing w:before="40" w:after="40"/>
        <w:ind w:left="720"/>
        <w:rPr>
          <w:rFonts w:ascii="Calibri" w:hAnsi="Calibri" w:cs="Calibri"/>
          <w:sz w:val="22"/>
          <w:szCs w:val="24"/>
        </w:rPr>
      </w:pPr>
      <w:proofErr w:type="gramStart"/>
      <w:r w:rsidRPr="00AD0D66">
        <w:rPr>
          <w:rFonts w:ascii="Calibri" w:hAnsi="Calibri" w:cs="Calibri"/>
          <w:sz w:val="22"/>
          <w:szCs w:val="24"/>
        </w:rPr>
        <w:t xml:space="preserve">Being a </w:t>
      </w:r>
      <w:r w:rsidR="00644195">
        <w:rPr>
          <w:rFonts w:ascii="Calibri" w:hAnsi="Calibri" w:cs="Calibri"/>
          <w:sz w:val="22"/>
          <w:szCs w:val="24"/>
        </w:rPr>
        <w:t>f</w:t>
      </w:r>
      <w:r w:rsidRPr="00AD0D66">
        <w:rPr>
          <w:rFonts w:ascii="Calibri" w:hAnsi="Calibri" w:cs="Calibri"/>
          <w:sz w:val="22"/>
          <w:szCs w:val="24"/>
        </w:rPr>
        <w:t>ull-</w:t>
      </w:r>
      <w:r w:rsidR="00644195">
        <w:rPr>
          <w:rFonts w:ascii="Calibri" w:hAnsi="Calibri" w:cs="Calibri"/>
          <w:sz w:val="22"/>
          <w:szCs w:val="24"/>
        </w:rPr>
        <w:t>s</w:t>
      </w:r>
      <w:r w:rsidRPr="00AD0D66">
        <w:rPr>
          <w:rFonts w:ascii="Calibri" w:hAnsi="Calibri" w:cs="Calibri"/>
          <w:sz w:val="22"/>
          <w:szCs w:val="24"/>
        </w:rPr>
        <w:t xml:space="preserve">tack </w:t>
      </w:r>
      <w:r w:rsidR="00644195">
        <w:rPr>
          <w:rFonts w:ascii="Calibri" w:hAnsi="Calibri" w:cs="Calibri"/>
          <w:sz w:val="22"/>
          <w:szCs w:val="24"/>
        </w:rPr>
        <w:t>d</w:t>
      </w:r>
      <w:r w:rsidRPr="00AD0D66">
        <w:rPr>
          <w:rFonts w:ascii="Calibri" w:hAnsi="Calibri" w:cs="Calibri"/>
          <w:sz w:val="22"/>
          <w:szCs w:val="24"/>
        </w:rPr>
        <w:t xml:space="preserve">eveloper </w:t>
      </w:r>
      <w:r w:rsidR="00644195">
        <w:rPr>
          <w:rFonts w:ascii="Calibri" w:hAnsi="Calibri" w:cs="Calibri"/>
          <w:sz w:val="22"/>
          <w:szCs w:val="24"/>
        </w:rPr>
        <w:t>p</w:t>
      </w:r>
      <w:r>
        <w:rPr>
          <w:rFonts w:ascii="Calibri" w:hAnsi="Calibri" w:cs="Calibri"/>
          <w:sz w:val="22"/>
          <w:szCs w:val="24"/>
        </w:rPr>
        <w:t>roject</w:t>
      </w:r>
      <w:r w:rsidRPr="00AD0D66">
        <w:rPr>
          <w:rFonts w:ascii="Calibri" w:hAnsi="Calibri" w:cs="Calibri"/>
          <w:sz w:val="22"/>
          <w:szCs w:val="24"/>
        </w:rPr>
        <w:t>, you</w:t>
      </w:r>
      <w:proofErr w:type="gramEnd"/>
      <w:r w:rsidRPr="00AD0D66">
        <w:rPr>
          <w:rFonts w:ascii="Calibri" w:hAnsi="Calibri" w:cs="Calibri"/>
          <w:sz w:val="22"/>
          <w:szCs w:val="24"/>
        </w:rPr>
        <w:t xml:space="preserve"> must focus on ALL layers of the application development</w:t>
      </w:r>
      <w:r>
        <w:rPr>
          <w:rFonts w:ascii="Calibri" w:hAnsi="Calibri" w:cs="Calibri"/>
          <w:sz w:val="22"/>
          <w:szCs w:val="24"/>
        </w:rPr>
        <w:t>.</w:t>
      </w:r>
    </w:p>
    <w:p w14:paraId="06022FC6" w14:textId="4CD8922D" w:rsidR="00912B59" w:rsidRDefault="00912B59" w:rsidP="00395FDC">
      <w:pPr>
        <w:numPr>
          <w:ilvl w:val="0"/>
          <w:numId w:val="15"/>
        </w:numPr>
        <w:autoSpaceDE w:val="0"/>
        <w:autoSpaceDN w:val="0"/>
        <w:spacing w:before="40" w:after="40"/>
        <w:ind w:left="720"/>
        <w:rPr>
          <w:rFonts w:ascii="Calibri" w:hAnsi="Calibri" w:cs="Calibri"/>
          <w:sz w:val="22"/>
          <w:szCs w:val="24"/>
        </w:rPr>
      </w:pPr>
      <w:r w:rsidRPr="00AD0D66">
        <w:rPr>
          <w:rFonts w:ascii="Calibri" w:hAnsi="Calibri" w:cs="Calibri"/>
          <w:sz w:val="22"/>
          <w:szCs w:val="24"/>
        </w:rPr>
        <w:t xml:space="preserve">Unit Testing is </w:t>
      </w:r>
      <w:r w:rsidR="00644195">
        <w:rPr>
          <w:rFonts w:ascii="Calibri" w:hAnsi="Calibri" w:cs="Calibri"/>
          <w:sz w:val="22"/>
          <w:szCs w:val="24"/>
        </w:rPr>
        <w:t>m</w:t>
      </w:r>
      <w:r w:rsidRPr="00AD0D66">
        <w:rPr>
          <w:rFonts w:ascii="Calibri" w:hAnsi="Calibri" w:cs="Calibri"/>
          <w:sz w:val="22"/>
          <w:szCs w:val="24"/>
        </w:rPr>
        <w:t>andatory, and we expect a code coverage of 100%</w:t>
      </w:r>
      <w:r>
        <w:rPr>
          <w:rFonts w:ascii="Calibri" w:hAnsi="Calibri" w:cs="Calibri"/>
          <w:sz w:val="22"/>
          <w:szCs w:val="24"/>
        </w:rPr>
        <w:t xml:space="preserve">. Use </w:t>
      </w:r>
      <w:r w:rsidR="00644195">
        <w:rPr>
          <w:rFonts w:ascii="Calibri" w:hAnsi="Calibri" w:cs="Calibri"/>
          <w:sz w:val="22"/>
          <w:szCs w:val="24"/>
        </w:rPr>
        <w:t>u</w:t>
      </w:r>
      <w:r>
        <w:rPr>
          <w:rFonts w:ascii="Calibri" w:hAnsi="Calibri" w:cs="Calibri"/>
          <w:sz w:val="22"/>
          <w:szCs w:val="24"/>
        </w:rPr>
        <w:t xml:space="preserve">nit testing and </w:t>
      </w:r>
      <w:r w:rsidR="00644195">
        <w:rPr>
          <w:rFonts w:ascii="Calibri" w:hAnsi="Calibri" w:cs="Calibri"/>
          <w:sz w:val="22"/>
          <w:szCs w:val="24"/>
        </w:rPr>
        <w:t>m</w:t>
      </w:r>
      <w:r>
        <w:rPr>
          <w:rFonts w:ascii="Calibri" w:hAnsi="Calibri" w:cs="Calibri"/>
          <w:sz w:val="22"/>
          <w:szCs w:val="24"/>
        </w:rPr>
        <w:t xml:space="preserve">ocking </w:t>
      </w:r>
      <w:r w:rsidR="00644195">
        <w:rPr>
          <w:rFonts w:ascii="Calibri" w:hAnsi="Calibri" w:cs="Calibri"/>
          <w:sz w:val="22"/>
          <w:szCs w:val="24"/>
        </w:rPr>
        <w:t>f</w:t>
      </w:r>
      <w:r>
        <w:rPr>
          <w:rFonts w:ascii="Calibri" w:hAnsi="Calibri" w:cs="Calibri"/>
          <w:sz w:val="22"/>
          <w:szCs w:val="24"/>
        </w:rPr>
        <w:t>rameworks wherever applicable.</w:t>
      </w:r>
    </w:p>
    <w:p w14:paraId="1CEF7435" w14:textId="63F5526D" w:rsidR="00912B59" w:rsidRPr="00AD0D66" w:rsidRDefault="00912B59" w:rsidP="00395FDC">
      <w:pPr>
        <w:numPr>
          <w:ilvl w:val="0"/>
          <w:numId w:val="15"/>
        </w:numPr>
        <w:autoSpaceDE w:val="0"/>
        <w:autoSpaceDN w:val="0"/>
        <w:spacing w:before="40" w:after="40"/>
        <w:ind w:left="720"/>
        <w:rPr>
          <w:rFonts w:ascii="Calibri" w:hAnsi="Calibri" w:cs="Calibri"/>
          <w:sz w:val="22"/>
          <w:szCs w:val="24"/>
        </w:rPr>
      </w:pPr>
      <w:r>
        <w:rPr>
          <w:rFonts w:ascii="Calibri" w:hAnsi="Calibri" w:cs="Calibri"/>
          <w:sz w:val="22"/>
          <w:szCs w:val="24"/>
        </w:rPr>
        <w:t xml:space="preserve">All the </w:t>
      </w:r>
      <w:r w:rsidR="00644195">
        <w:rPr>
          <w:rFonts w:ascii="Calibri" w:hAnsi="Calibri" w:cs="Calibri"/>
          <w:sz w:val="22"/>
          <w:szCs w:val="24"/>
        </w:rPr>
        <w:t>M</w:t>
      </w:r>
      <w:r>
        <w:rPr>
          <w:rFonts w:ascii="Calibri" w:hAnsi="Calibri" w:cs="Calibri"/>
          <w:sz w:val="22"/>
          <w:szCs w:val="24"/>
        </w:rPr>
        <w:t xml:space="preserve">icroservices, </w:t>
      </w:r>
      <w:r w:rsidR="00644195">
        <w:rPr>
          <w:rFonts w:ascii="Calibri" w:hAnsi="Calibri" w:cs="Calibri"/>
          <w:sz w:val="22"/>
          <w:szCs w:val="24"/>
        </w:rPr>
        <w:t>C</w:t>
      </w:r>
      <w:r>
        <w:rPr>
          <w:rFonts w:ascii="Calibri" w:hAnsi="Calibri" w:cs="Calibri"/>
          <w:sz w:val="22"/>
          <w:szCs w:val="24"/>
        </w:rPr>
        <w:t xml:space="preserve">lient </w:t>
      </w:r>
      <w:r w:rsidR="00644195">
        <w:rPr>
          <w:rFonts w:ascii="Calibri" w:hAnsi="Calibri" w:cs="Calibri"/>
          <w:sz w:val="22"/>
          <w:szCs w:val="24"/>
        </w:rPr>
        <w:t>A</w:t>
      </w:r>
      <w:r>
        <w:rPr>
          <w:rFonts w:ascii="Calibri" w:hAnsi="Calibri" w:cs="Calibri"/>
          <w:sz w:val="22"/>
          <w:szCs w:val="24"/>
        </w:rPr>
        <w:t xml:space="preserve">pplication, DB </w:t>
      </w:r>
      <w:r w:rsidR="00644195">
        <w:rPr>
          <w:rFonts w:ascii="Calibri" w:hAnsi="Calibri" w:cs="Calibri"/>
          <w:sz w:val="22"/>
          <w:szCs w:val="24"/>
        </w:rPr>
        <w:t>S</w:t>
      </w:r>
      <w:r>
        <w:rPr>
          <w:rFonts w:ascii="Calibri" w:hAnsi="Calibri" w:cs="Calibri"/>
          <w:sz w:val="22"/>
          <w:szCs w:val="24"/>
        </w:rPr>
        <w:t xml:space="preserve">cripts, </w:t>
      </w:r>
      <w:proofErr w:type="gramStart"/>
      <w:r>
        <w:rPr>
          <w:rFonts w:ascii="Calibri" w:hAnsi="Calibri" w:cs="Calibri"/>
          <w:sz w:val="22"/>
          <w:szCs w:val="24"/>
        </w:rPr>
        <w:t>have to</w:t>
      </w:r>
      <w:proofErr w:type="gramEnd"/>
      <w:r>
        <w:rPr>
          <w:rFonts w:ascii="Calibri" w:hAnsi="Calibri" w:cs="Calibri"/>
          <w:sz w:val="22"/>
          <w:szCs w:val="24"/>
        </w:rPr>
        <w:t xml:space="preserve"> be packaged together in a single ZIP file. </w:t>
      </w:r>
      <w:r w:rsidRPr="00AD0D66">
        <w:rPr>
          <w:rFonts w:ascii="Calibri" w:hAnsi="Calibri" w:cs="Calibri"/>
          <w:sz w:val="22"/>
          <w:szCs w:val="24"/>
        </w:rPr>
        <w:t>Associate must submit the solution file in ZIP format only</w:t>
      </w:r>
      <w:r>
        <w:rPr>
          <w:rFonts w:ascii="Calibri" w:hAnsi="Calibri" w:cs="Calibri"/>
          <w:sz w:val="22"/>
          <w:szCs w:val="24"/>
        </w:rPr>
        <w:t>.</w:t>
      </w:r>
    </w:p>
    <w:p w14:paraId="2949CE5A" w14:textId="77777777" w:rsidR="00912B59" w:rsidRPr="00AD0D66" w:rsidRDefault="00912B59" w:rsidP="00395FDC">
      <w:pPr>
        <w:numPr>
          <w:ilvl w:val="0"/>
          <w:numId w:val="15"/>
        </w:numPr>
        <w:autoSpaceDE w:val="0"/>
        <w:autoSpaceDN w:val="0"/>
        <w:spacing w:before="40" w:after="40"/>
        <w:ind w:left="720"/>
        <w:rPr>
          <w:rFonts w:ascii="Calibri" w:hAnsi="Calibri" w:cs="Calibri"/>
          <w:sz w:val="22"/>
          <w:szCs w:val="24"/>
        </w:rPr>
      </w:pPr>
      <w:r w:rsidRPr="00AD0D66">
        <w:rPr>
          <w:rFonts w:ascii="Calibri" w:hAnsi="Calibri" w:cs="Calibri"/>
          <w:sz w:val="22"/>
          <w:szCs w:val="24"/>
        </w:rPr>
        <w:t xml:space="preserve">If backend </w:t>
      </w:r>
      <w:proofErr w:type="gramStart"/>
      <w:r w:rsidRPr="00AD0D66">
        <w:rPr>
          <w:rFonts w:ascii="Calibri" w:hAnsi="Calibri" w:cs="Calibri"/>
          <w:sz w:val="22"/>
          <w:szCs w:val="24"/>
        </w:rPr>
        <w:t>has to</w:t>
      </w:r>
      <w:proofErr w:type="gramEnd"/>
      <w:r w:rsidRPr="00AD0D66">
        <w:rPr>
          <w:rFonts w:ascii="Calibri" w:hAnsi="Calibri" w:cs="Calibri"/>
          <w:sz w:val="22"/>
          <w:szCs w:val="24"/>
        </w:rPr>
        <w:t xml:space="preserve"> be set up manually, appropriate DB scripts have to be provided along with the solution ZIP file</w:t>
      </w:r>
      <w:r>
        <w:rPr>
          <w:rFonts w:ascii="Calibri" w:hAnsi="Calibri" w:cs="Calibri"/>
          <w:sz w:val="22"/>
          <w:szCs w:val="24"/>
        </w:rPr>
        <w:t>.</w:t>
      </w:r>
    </w:p>
    <w:p w14:paraId="0F7E15E9" w14:textId="14BE827C" w:rsidR="00912B59" w:rsidRDefault="00912B59" w:rsidP="00395FDC">
      <w:pPr>
        <w:numPr>
          <w:ilvl w:val="0"/>
          <w:numId w:val="15"/>
        </w:numPr>
        <w:autoSpaceDE w:val="0"/>
        <w:autoSpaceDN w:val="0"/>
        <w:spacing w:before="40" w:after="40"/>
        <w:ind w:left="720"/>
        <w:rPr>
          <w:rFonts w:ascii="Calibri" w:hAnsi="Calibri" w:cs="Calibri"/>
          <w:sz w:val="22"/>
          <w:szCs w:val="24"/>
        </w:rPr>
      </w:pPr>
      <w:r w:rsidRPr="00AD0D66">
        <w:rPr>
          <w:rFonts w:ascii="Calibri" w:hAnsi="Calibri" w:cs="Calibri"/>
          <w:sz w:val="22"/>
          <w:szCs w:val="24"/>
        </w:rPr>
        <w:t xml:space="preserve">A READ ME </w:t>
      </w:r>
      <w:proofErr w:type="gramStart"/>
      <w:r w:rsidRPr="00AD0D66">
        <w:rPr>
          <w:rFonts w:ascii="Calibri" w:hAnsi="Calibri" w:cs="Calibri"/>
          <w:sz w:val="22"/>
          <w:szCs w:val="24"/>
        </w:rPr>
        <w:t>has to</w:t>
      </w:r>
      <w:proofErr w:type="gramEnd"/>
      <w:r w:rsidRPr="00AD0D66">
        <w:rPr>
          <w:rFonts w:ascii="Calibri" w:hAnsi="Calibri" w:cs="Calibri"/>
          <w:sz w:val="22"/>
          <w:szCs w:val="24"/>
        </w:rPr>
        <w:t xml:space="preserve"> be provided with steps to </w:t>
      </w:r>
      <w:r>
        <w:rPr>
          <w:rFonts w:ascii="Calibri" w:hAnsi="Calibri" w:cs="Calibri"/>
          <w:sz w:val="22"/>
          <w:szCs w:val="24"/>
        </w:rPr>
        <w:t xml:space="preserve">execute the submitted solution, the Launch URLs of the </w:t>
      </w:r>
      <w:r w:rsidR="00644195">
        <w:rPr>
          <w:rFonts w:ascii="Calibri" w:hAnsi="Calibri" w:cs="Calibri"/>
          <w:sz w:val="22"/>
          <w:szCs w:val="24"/>
        </w:rPr>
        <w:t>m</w:t>
      </w:r>
      <w:r>
        <w:rPr>
          <w:rFonts w:ascii="Calibri" w:hAnsi="Calibri" w:cs="Calibri"/>
          <w:sz w:val="22"/>
          <w:szCs w:val="24"/>
        </w:rPr>
        <w:t>icroservices in cloud must be specified.</w:t>
      </w:r>
    </w:p>
    <w:p w14:paraId="731B3C7F" w14:textId="77777777" w:rsidR="00912B59" w:rsidRPr="00AD0D66" w:rsidRDefault="00912B59" w:rsidP="00912B59">
      <w:pPr>
        <w:autoSpaceDE w:val="0"/>
        <w:autoSpaceDN w:val="0"/>
        <w:spacing w:before="40" w:after="40"/>
        <w:ind w:left="720"/>
        <w:rPr>
          <w:rFonts w:ascii="Calibri" w:hAnsi="Calibri" w:cs="Calibri"/>
          <w:sz w:val="22"/>
          <w:szCs w:val="24"/>
        </w:rPr>
      </w:pPr>
      <w:r w:rsidRPr="00AD0D66">
        <w:rPr>
          <w:rFonts w:ascii="Calibri" w:hAnsi="Calibri" w:cs="Calibri"/>
          <w:sz w:val="22"/>
          <w:szCs w:val="24"/>
        </w:rPr>
        <w:t>(Importantly, the READ ME should contain the steps to execute DB scripts, the LAUNCH URL of the application)</w:t>
      </w:r>
    </w:p>
    <w:p w14:paraId="76ECBE75" w14:textId="77777777" w:rsidR="00912B59" w:rsidRDefault="00912B59" w:rsidP="00395FDC">
      <w:pPr>
        <w:numPr>
          <w:ilvl w:val="0"/>
          <w:numId w:val="15"/>
        </w:numPr>
        <w:autoSpaceDE w:val="0"/>
        <w:autoSpaceDN w:val="0"/>
        <w:spacing w:before="40" w:after="40"/>
        <w:ind w:left="720"/>
        <w:rPr>
          <w:rFonts w:ascii="Calibri" w:hAnsi="Calibri" w:cs="Calibri"/>
          <w:sz w:val="22"/>
          <w:szCs w:val="24"/>
        </w:rPr>
      </w:pPr>
      <w:r w:rsidRPr="00AD0D66">
        <w:rPr>
          <w:rFonts w:ascii="Calibri" w:hAnsi="Calibri" w:cs="Calibri"/>
          <w:sz w:val="22"/>
          <w:szCs w:val="24"/>
        </w:rPr>
        <w:t>Follow coding best practices while implementing the solution. Use appropriate desi</w:t>
      </w:r>
      <w:r>
        <w:rPr>
          <w:rFonts w:ascii="Calibri" w:hAnsi="Calibri" w:cs="Calibri"/>
          <w:sz w:val="22"/>
          <w:szCs w:val="24"/>
        </w:rPr>
        <w:t>gn patterns wherever applicable.</w:t>
      </w:r>
    </w:p>
    <w:p w14:paraId="1B6345D7" w14:textId="5AFCE81D" w:rsidR="005B222C" w:rsidRDefault="00912B59" w:rsidP="00395FDC">
      <w:pPr>
        <w:numPr>
          <w:ilvl w:val="0"/>
          <w:numId w:val="15"/>
        </w:numPr>
        <w:autoSpaceDE w:val="0"/>
        <w:autoSpaceDN w:val="0"/>
        <w:spacing w:before="40" w:after="40"/>
        <w:ind w:left="720"/>
        <w:rPr>
          <w:rFonts w:ascii="Calibri" w:hAnsi="Calibri" w:cs="Calibri"/>
          <w:sz w:val="22"/>
          <w:szCs w:val="24"/>
        </w:rPr>
      </w:pPr>
      <w:r>
        <w:rPr>
          <w:rFonts w:ascii="Calibri" w:hAnsi="Calibri" w:cs="Calibri"/>
          <w:sz w:val="22"/>
          <w:szCs w:val="24"/>
        </w:rPr>
        <w:t xml:space="preserve">You are supposed to use an </w:t>
      </w:r>
      <w:r w:rsidR="00644195">
        <w:rPr>
          <w:rFonts w:ascii="Calibri" w:hAnsi="Calibri" w:cs="Calibri"/>
          <w:sz w:val="22"/>
          <w:szCs w:val="24"/>
        </w:rPr>
        <w:t>i</w:t>
      </w:r>
      <w:r>
        <w:rPr>
          <w:rFonts w:ascii="Calibri" w:hAnsi="Calibri" w:cs="Calibri"/>
          <w:sz w:val="22"/>
          <w:szCs w:val="24"/>
        </w:rPr>
        <w:t xml:space="preserve">n-memory database or code level data as specified, for the </w:t>
      </w:r>
      <w:r w:rsidR="00644195">
        <w:rPr>
          <w:rFonts w:ascii="Calibri" w:hAnsi="Calibri" w:cs="Calibri"/>
          <w:sz w:val="22"/>
          <w:szCs w:val="24"/>
        </w:rPr>
        <w:t>m</w:t>
      </w:r>
      <w:r>
        <w:rPr>
          <w:rFonts w:ascii="Calibri" w:hAnsi="Calibri" w:cs="Calibri"/>
          <w:sz w:val="22"/>
          <w:szCs w:val="24"/>
        </w:rPr>
        <w:t xml:space="preserve">icroservices that should be deployed in cloud. No </w:t>
      </w:r>
      <w:r w:rsidR="00B948F9">
        <w:rPr>
          <w:rFonts w:ascii="Calibri" w:hAnsi="Calibri" w:cs="Calibri"/>
          <w:sz w:val="22"/>
          <w:szCs w:val="24"/>
        </w:rPr>
        <w:t>p</w:t>
      </w:r>
      <w:r>
        <w:rPr>
          <w:rFonts w:ascii="Calibri" w:hAnsi="Calibri" w:cs="Calibri"/>
          <w:sz w:val="22"/>
          <w:szCs w:val="24"/>
        </w:rPr>
        <w:t xml:space="preserve">hysical database is suggested for </w:t>
      </w:r>
      <w:r w:rsidR="00644195">
        <w:rPr>
          <w:rFonts w:ascii="Calibri" w:hAnsi="Calibri" w:cs="Calibri"/>
          <w:sz w:val="22"/>
          <w:szCs w:val="24"/>
        </w:rPr>
        <w:t>m</w:t>
      </w:r>
      <w:r>
        <w:rPr>
          <w:rFonts w:ascii="Calibri" w:hAnsi="Calibri" w:cs="Calibri"/>
          <w:sz w:val="22"/>
          <w:szCs w:val="24"/>
        </w:rPr>
        <w:t>icroservice.</w:t>
      </w:r>
    </w:p>
    <w:p w14:paraId="6FBDC4BA" w14:textId="77777777" w:rsidR="008618AF" w:rsidRDefault="008618AF" w:rsidP="008618AF">
      <w:pPr>
        <w:autoSpaceDE w:val="0"/>
        <w:autoSpaceDN w:val="0"/>
        <w:spacing w:before="40" w:after="40"/>
        <w:ind w:left="720"/>
        <w:rPr>
          <w:rFonts w:ascii="Calibri" w:hAnsi="Calibri" w:cs="Calibri"/>
          <w:sz w:val="22"/>
          <w:szCs w:val="24"/>
        </w:rPr>
      </w:pPr>
    </w:p>
    <w:p w14:paraId="302B915F" w14:textId="1274ACE0" w:rsidR="009F238B" w:rsidRDefault="009F238B" w:rsidP="009F238B"/>
    <w:p w14:paraId="2118CC2B" w14:textId="4F5D4957" w:rsidR="009F238B" w:rsidRDefault="009F238B" w:rsidP="009F238B"/>
    <w:p w14:paraId="48D35F87" w14:textId="70049E79" w:rsidR="009F238B" w:rsidRDefault="009F238B" w:rsidP="009F238B"/>
    <w:p w14:paraId="7C407F64" w14:textId="51640DD9" w:rsidR="009F238B" w:rsidRDefault="009F238B" w:rsidP="009F238B"/>
    <w:p w14:paraId="067414AE" w14:textId="2E49F855" w:rsidR="009F238B" w:rsidRDefault="009F238B" w:rsidP="009F238B"/>
    <w:p w14:paraId="66C8934B" w14:textId="37C789DA" w:rsidR="009F238B" w:rsidRDefault="009F238B" w:rsidP="009F238B"/>
    <w:p w14:paraId="7D002F5B" w14:textId="0B25BAFC" w:rsidR="009F238B" w:rsidRDefault="009F238B" w:rsidP="009F238B"/>
    <w:p w14:paraId="41831204" w14:textId="5C56ED55" w:rsidR="009F238B" w:rsidRDefault="009F238B" w:rsidP="009F238B"/>
    <w:p w14:paraId="0DDBB378" w14:textId="4080B10D" w:rsidR="009F238B" w:rsidRDefault="009F238B" w:rsidP="009F238B"/>
    <w:p w14:paraId="24150AE1" w14:textId="564F1455" w:rsidR="009F238B" w:rsidRDefault="009F238B" w:rsidP="009F238B"/>
    <w:p w14:paraId="32CBDC5E" w14:textId="51D1D3AB" w:rsidR="009F238B" w:rsidRDefault="009F238B" w:rsidP="009F238B"/>
    <w:p w14:paraId="79B238EF" w14:textId="453F25A8" w:rsidR="009F238B" w:rsidRDefault="009F238B" w:rsidP="009F238B"/>
    <w:p w14:paraId="3E7A9F1C" w14:textId="77777777" w:rsidR="005670B6" w:rsidRDefault="00D427FE" w:rsidP="00A35C07">
      <w:pPr>
        <w:pStyle w:val="Heading1"/>
        <w:tabs>
          <w:tab w:val="left" w:pos="1080"/>
        </w:tabs>
        <w:ind w:left="360"/>
      </w:pPr>
      <w:bookmarkStart w:id="6" w:name="_Toc246846469"/>
      <w:r>
        <w:br w:type="page"/>
      </w:r>
      <w:bookmarkStart w:id="7" w:name="_Toc116039846"/>
      <w:r w:rsidR="2F9456F4">
        <w:lastRenderedPageBreak/>
        <w:t>Introduction</w:t>
      </w:r>
      <w:bookmarkEnd w:id="6"/>
      <w:bookmarkEnd w:id="7"/>
    </w:p>
    <w:p w14:paraId="5CFD1200" w14:textId="77777777" w:rsidR="005670B6" w:rsidRDefault="2F9456F4" w:rsidP="00BB13F8">
      <w:pPr>
        <w:pStyle w:val="Heading2"/>
      </w:pPr>
      <w:bookmarkStart w:id="8" w:name="_Toc246846470"/>
      <w:bookmarkStart w:id="9" w:name="_Toc116039847"/>
      <w:r>
        <w:t>Purpose of this document</w:t>
      </w:r>
      <w:bookmarkEnd w:id="8"/>
      <w:bookmarkEnd w:id="9"/>
    </w:p>
    <w:p w14:paraId="68D60F6C" w14:textId="0D24A6E2" w:rsidR="00D978BA" w:rsidRPr="00D978BA" w:rsidRDefault="00D978BA" w:rsidP="00D978BA">
      <w:pPr>
        <w:pStyle w:val="Bodytext"/>
        <w:spacing w:line="240" w:lineRule="auto"/>
        <w:jc w:val="left"/>
      </w:pPr>
      <w:bookmarkStart w:id="10" w:name="_Toc246846471"/>
      <w:bookmarkStart w:id="11" w:name="_Toc527193509"/>
      <w:r w:rsidRPr="00D978BA">
        <w:t>The purpose of the software requirement document is to systematically capture requirements for the project and the system “</w:t>
      </w:r>
      <w:r w:rsidR="005A5C3E">
        <w:t>Stock Market Management</w:t>
      </w:r>
      <w:r w:rsidR="00BB7418">
        <w:t xml:space="preserve">” that </w:t>
      </w:r>
      <w:proofErr w:type="gramStart"/>
      <w:r w:rsidR="00BB7418">
        <w:t>has</w:t>
      </w:r>
      <w:r w:rsidRPr="00D978BA">
        <w:t xml:space="preserve"> to</w:t>
      </w:r>
      <w:proofErr w:type="gramEnd"/>
      <w:r w:rsidRPr="00D978BA">
        <w:t xml:space="preserve"> be developed. Both functional and non-functional requirements are captured in this document.  </w:t>
      </w:r>
    </w:p>
    <w:p w14:paraId="31747990" w14:textId="77777777" w:rsidR="00977403" w:rsidRDefault="00D978BA" w:rsidP="00977403">
      <w:pPr>
        <w:pStyle w:val="Bodytext"/>
        <w:spacing w:line="240" w:lineRule="auto"/>
        <w:jc w:val="left"/>
      </w:pPr>
      <w:r w:rsidRPr="00D978BA">
        <w:t>The scope of this document is limited to addressing the requirements from a user, quality, and non-functional perspective.</w:t>
      </w:r>
      <w:r w:rsidR="005B0EBA">
        <w:t xml:space="preserve"> </w:t>
      </w:r>
    </w:p>
    <w:p w14:paraId="771A9998" w14:textId="5222DAA2" w:rsidR="00D978BA" w:rsidRPr="00D978BA" w:rsidRDefault="005B0EBA" w:rsidP="00977403">
      <w:pPr>
        <w:pStyle w:val="Bodytext"/>
        <w:spacing w:line="240" w:lineRule="auto"/>
        <w:jc w:val="left"/>
      </w:pPr>
      <w:r>
        <w:t xml:space="preserve">High Level Design considerations are also specified wherever applicable, however the detailed design considerations </w:t>
      </w:r>
      <w:proofErr w:type="gramStart"/>
      <w:r>
        <w:t>have to</w:t>
      </w:r>
      <w:proofErr w:type="gramEnd"/>
      <w:r>
        <w:t xml:space="preserve"> be strictly adhered to during implementation.</w:t>
      </w:r>
    </w:p>
    <w:p w14:paraId="0BC9FAE4" w14:textId="198B7C20" w:rsidR="005670B6" w:rsidRDefault="2F9456F4" w:rsidP="00BB13F8">
      <w:pPr>
        <w:pStyle w:val="Heading2"/>
      </w:pPr>
      <w:bookmarkStart w:id="12" w:name="_Toc116039848"/>
      <w:r>
        <w:t>Project Overview</w:t>
      </w:r>
      <w:bookmarkEnd w:id="10"/>
      <w:bookmarkEnd w:id="12"/>
    </w:p>
    <w:p w14:paraId="17258748" w14:textId="15C31A1C" w:rsidR="00A1701B" w:rsidRPr="00A1701B" w:rsidRDefault="00885F05" w:rsidP="00A1701B">
      <w:pPr>
        <w:pStyle w:val="Bodytext"/>
      </w:pPr>
      <w:r>
        <w:t xml:space="preserve">An online stock market system allows its users to </w:t>
      </w:r>
      <w:r w:rsidR="005A5C3E">
        <w:t>register companies</w:t>
      </w:r>
      <w:r w:rsidR="001C32F4">
        <w:t>,</w:t>
      </w:r>
      <w:r w:rsidR="005A5C3E">
        <w:t xml:space="preserve"> </w:t>
      </w:r>
      <w:r>
        <w:t>do tradin</w:t>
      </w:r>
      <w:r w:rsidR="005A5C3E">
        <w:t xml:space="preserve">g and risk </w:t>
      </w:r>
      <w:r w:rsidR="001C32F4">
        <w:t>management of</w:t>
      </w:r>
      <w:r>
        <w:t xml:space="preserve"> stocks. It allows traders to create watch list and help them to buy or sell stocks</w:t>
      </w:r>
    </w:p>
    <w:p w14:paraId="56DABE0D" w14:textId="77777777" w:rsidR="005670B6" w:rsidRDefault="2F9456F4" w:rsidP="00BB13F8">
      <w:pPr>
        <w:pStyle w:val="Heading2"/>
      </w:pPr>
      <w:bookmarkStart w:id="13" w:name="_Toc246846472"/>
      <w:bookmarkStart w:id="14" w:name="_Toc116039849"/>
      <w:r>
        <w:t>Scope</w:t>
      </w:r>
      <w:bookmarkEnd w:id="13"/>
      <w:bookmarkEnd w:id="14"/>
    </w:p>
    <w:p w14:paraId="4C81CAB6" w14:textId="32D0D467" w:rsidR="00C01D89" w:rsidRDefault="009C5359" w:rsidP="008D5A9E">
      <w:pPr>
        <w:pStyle w:val="Bodytext"/>
      </w:pPr>
      <w:r>
        <w:t>Below are the modules that needs to be developed part of the Project:</w:t>
      </w:r>
    </w:p>
    <w:tbl>
      <w:tblPr>
        <w:tblStyle w:val="TableGrid"/>
        <w:tblW w:w="8365" w:type="dxa"/>
        <w:tblInd w:w="1080" w:type="dxa"/>
        <w:tblLook w:val="04A0" w:firstRow="1" w:lastRow="0" w:firstColumn="1" w:lastColumn="0" w:noHBand="0" w:noVBand="1"/>
      </w:tblPr>
      <w:tblGrid>
        <w:gridCol w:w="1242"/>
        <w:gridCol w:w="1744"/>
        <w:gridCol w:w="5379"/>
      </w:tblGrid>
      <w:tr w:rsidR="009C5359" w14:paraId="6988C887" w14:textId="77777777" w:rsidTr="002A6DDF">
        <w:tc>
          <w:tcPr>
            <w:tcW w:w="1242" w:type="dxa"/>
            <w:shd w:val="clear" w:color="auto" w:fill="2F5496" w:themeFill="accent5" w:themeFillShade="BF"/>
          </w:tcPr>
          <w:p w14:paraId="033E0347" w14:textId="57BA0A5E" w:rsidR="009C5359" w:rsidRPr="009C5359" w:rsidRDefault="009C5359" w:rsidP="008D5A9E">
            <w:pPr>
              <w:pStyle w:val="Bodytext"/>
              <w:ind w:left="0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Req. No.</w:t>
            </w:r>
          </w:p>
        </w:tc>
        <w:tc>
          <w:tcPr>
            <w:tcW w:w="1744" w:type="dxa"/>
            <w:shd w:val="clear" w:color="auto" w:fill="2F5496" w:themeFill="accent5" w:themeFillShade="BF"/>
          </w:tcPr>
          <w:p w14:paraId="7D105CCF" w14:textId="24F20DD3" w:rsidR="009C5359" w:rsidRPr="009C5359" w:rsidRDefault="009C5359" w:rsidP="008D5A9E">
            <w:pPr>
              <w:pStyle w:val="Bodytext"/>
              <w:ind w:left="0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Req. Name</w:t>
            </w:r>
          </w:p>
        </w:tc>
        <w:tc>
          <w:tcPr>
            <w:tcW w:w="5379" w:type="dxa"/>
            <w:shd w:val="clear" w:color="auto" w:fill="2F5496" w:themeFill="accent5" w:themeFillShade="BF"/>
          </w:tcPr>
          <w:p w14:paraId="77C55CDF" w14:textId="33669A6F" w:rsidR="009C5359" w:rsidRPr="009C5359" w:rsidRDefault="009C5359" w:rsidP="008D5A9E">
            <w:pPr>
              <w:pStyle w:val="Bodytext"/>
              <w:ind w:left="0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Req. Description</w:t>
            </w:r>
          </w:p>
        </w:tc>
      </w:tr>
      <w:tr w:rsidR="009C5359" w14:paraId="722A8F8D" w14:textId="77777777" w:rsidTr="002A6DDF">
        <w:tc>
          <w:tcPr>
            <w:tcW w:w="1242" w:type="dxa"/>
          </w:tcPr>
          <w:p w14:paraId="3F81C413" w14:textId="0A66A961" w:rsidR="009C5359" w:rsidRDefault="009C5359" w:rsidP="008D5A9E">
            <w:pPr>
              <w:pStyle w:val="Bodytext"/>
              <w:ind w:left="0"/>
            </w:pPr>
            <w:r>
              <w:t>REQ</w:t>
            </w:r>
            <w:r w:rsidRPr="00B21A4E">
              <w:t>_01</w:t>
            </w:r>
          </w:p>
        </w:tc>
        <w:tc>
          <w:tcPr>
            <w:tcW w:w="1744" w:type="dxa"/>
          </w:tcPr>
          <w:p w14:paraId="704BEF5B" w14:textId="29C00FF6" w:rsidR="009C5359" w:rsidRPr="00005F6D" w:rsidRDefault="00DB72C5" w:rsidP="00102F54">
            <w:pPr>
              <w:pStyle w:val="Bodytext"/>
              <w:ind w:left="0"/>
              <w:jc w:val="left"/>
              <w:rPr>
                <w:b/>
                <w:bCs/>
              </w:rPr>
            </w:pPr>
            <w:r w:rsidRPr="00005F6D">
              <w:rPr>
                <w:b/>
                <w:bCs/>
              </w:rPr>
              <w:t>Stock Exch</w:t>
            </w:r>
            <w:r w:rsidR="005F793A">
              <w:rPr>
                <w:b/>
                <w:bCs/>
              </w:rPr>
              <w:t>a</w:t>
            </w:r>
            <w:r w:rsidRPr="00005F6D">
              <w:rPr>
                <w:b/>
                <w:bCs/>
              </w:rPr>
              <w:t xml:space="preserve">nge </w:t>
            </w:r>
            <w:r w:rsidR="001C7A52" w:rsidRPr="00005F6D">
              <w:rPr>
                <w:b/>
                <w:bCs/>
              </w:rPr>
              <w:t>module</w:t>
            </w:r>
          </w:p>
        </w:tc>
        <w:tc>
          <w:tcPr>
            <w:tcW w:w="5379" w:type="dxa"/>
          </w:tcPr>
          <w:p w14:paraId="73457658" w14:textId="2F2252C1" w:rsidR="009A6155" w:rsidRPr="00B32812" w:rsidRDefault="003D05FF" w:rsidP="00290C05">
            <w:pPr>
              <w:pStyle w:val="ListParagraph"/>
              <w:numPr>
                <w:ilvl w:val="0"/>
                <w:numId w:val="16"/>
              </w:numPr>
              <w:spacing w:before="120" w:after="120"/>
              <w:ind w:left="357" w:hanging="357"/>
              <w:contextualSpacing w:val="0"/>
            </w:pPr>
            <w:r>
              <w:rPr>
                <w:rFonts w:cs="Arial"/>
              </w:rPr>
              <w:t>This module</w:t>
            </w:r>
            <w:r w:rsidR="00A2357E">
              <w:rPr>
                <w:rFonts w:cs="Arial"/>
              </w:rPr>
              <w:t xml:space="preserve"> </w:t>
            </w:r>
            <w:r w:rsidR="00DB72C5">
              <w:rPr>
                <w:rFonts w:cs="Arial"/>
              </w:rPr>
              <w:t xml:space="preserve">is used by National Stock </w:t>
            </w:r>
            <w:r w:rsidR="006F0044">
              <w:rPr>
                <w:rFonts w:cs="Arial"/>
              </w:rPr>
              <w:t>Exchange employee</w:t>
            </w:r>
            <w:r w:rsidR="00696EA5">
              <w:rPr>
                <w:rFonts w:cs="Arial"/>
              </w:rPr>
              <w:t xml:space="preserve"> to </w:t>
            </w:r>
            <w:r w:rsidR="00DB72C5">
              <w:rPr>
                <w:rFonts w:cs="Arial"/>
              </w:rPr>
              <w:t xml:space="preserve">register and unregister </w:t>
            </w:r>
            <w:r w:rsidR="006F0044">
              <w:rPr>
                <w:rFonts w:cs="Arial"/>
              </w:rPr>
              <w:t>companies and</w:t>
            </w:r>
            <w:r w:rsidR="00696EA5">
              <w:rPr>
                <w:rFonts w:cs="Arial"/>
              </w:rPr>
              <w:t xml:space="preserve"> update the stocks</w:t>
            </w:r>
            <w:r w:rsidR="00DB72C5">
              <w:rPr>
                <w:rFonts w:cs="Arial"/>
              </w:rPr>
              <w:t>.</w:t>
            </w:r>
          </w:p>
          <w:p w14:paraId="76325099" w14:textId="3D220C3D" w:rsidR="00B32812" w:rsidRDefault="00DB72C5" w:rsidP="00A2357E">
            <w:pPr>
              <w:pStyle w:val="ListParagraph"/>
              <w:numPr>
                <w:ilvl w:val="0"/>
                <w:numId w:val="16"/>
              </w:numPr>
              <w:spacing w:before="120" w:after="120"/>
              <w:ind w:left="357" w:hanging="357"/>
              <w:contextualSpacing w:val="0"/>
            </w:pPr>
            <w:r>
              <w:t>This module is also used by traders</w:t>
            </w:r>
            <w:r w:rsidR="0067379D">
              <w:t xml:space="preserve"> microservice </w:t>
            </w:r>
            <w:r>
              <w:t>if they want to fetch a latest stock price from stock exchange</w:t>
            </w:r>
          </w:p>
          <w:p w14:paraId="5FC90A04" w14:textId="77777777" w:rsidR="00DB72C5" w:rsidRDefault="00DB72C5" w:rsidP="00A2357E">
            <w:pPr>
              <w:pStyle w:val="ListParagraph"/>
              <w:numPr>
                <w:ilvl w:val="0"/>
                <w:numId w:val="16"/>
              </w:numPr>
              <w:spacing w:before="120" w:after="120"/>
              <w:ind w:left="357" w:hanging="357"/>
              <w:contextualSpacing w:val="0"/>
            </w:pPr>
            <w:r>
              <w:t>Stock exchange will help users to create a watch list for several stock which they want to monitor</w:t>
            </w:r>
          </w:p>
          <w:p w14:paraId="30975901" w14:textId="77777777" w:rsidR="00D670BD" w:rsidRDefault="00C66990" w:rsidP="00D670BD">
            <w:pPr>
              <w:pStyle w:val="ListParagraph"/>
              <w:numPr>
                <w:ilvl w:val="0"/>
                <w:numId w:val="16"/>
              </w:numPr>
              <w:spacing w:before="120" w:after="120"/>
              <w:ind w:left="357" w:hanging="357"/>
              <w:contextualSpacing w:val="0"/>
            </w:pPr>
            <w:r>
              <w:t xml:space="preserve">Register traders with stock </w:t>
            </w:r>
            <w:r w:rsidR="00E33FED">
              <w:t>exchange</w:t>
            </w:r>
            <w:r w:rsidR="00D670BD">
              <w:t xml:space="preserve"> </w:t>
            </w:r>
          </w:p>
          <w:p w14:paraId="2C2A69D3" w14:textId="393E4C5D" w:rsidR="00D670BD" w:rsidRDefault="00D670BD" w:rsidP="00D670BD">
            <w:pPr>
              <w:pStyle w:val="ListParagraph"/>
              <w:numPr>
                <w:ilvl w:val="0"/>
                <w:numId w:val="16"/>
              </w:numPr>
              <w:spacing w:before="120" w:after="120"/>
              <w:ind w:left="357" w:hanging="357"/>
              <w:contextualSpacing w:val="0"/>
            </w:pPr>
            <w:r>
              <w:t>Buying and selling of stocks</w:t>
            </w:r>
          </w:p>
        </w:tc>
      </w:tr>
      <w:tr w:rsidR="009C5359" w14:paraId="686019EE" w14:textId="77777777" w:rsidTr="002A6DDF">
        <w:tc>
          <w:tcPr>
            <w:tcW w:w="1242" w:type="dxa"/>
          </w:tcPr>
          <w:p w14:paraId="65D2147F" w14:textId="51329FC7" w:rsidR="009C5359" w:rsidRDefault="009C5359" w:rsidP="008D5A9E">
            <w:pPr>
              <w:pStyle w:val="Bodytext"/>
              <w:ind w:left="0"/>
            </w:pPr>
            <w:r>
              <w:t>REQ_02</w:t>
            </w:r>
          </w:p>
        </w:tc>
        <w:tc>
          <w:tcPr>
            <w:tcW w:w="1744" w:type="dxa"/>
          </w:tcPr>
          <w:p w14:paraId="47694B24" w14:textId="0709BC6E" w:rsidR="009C5359" w:rsidRPr="00304D07" w:rsidRDefault="002A6DDF" w:rsidP="00682AFE">
            <w:pPr>
              <w:pStyle w:val="Bodytext"/>
              <w:ind w:left="0"/>
              <w:jc w:val="left"/>
              <w:rPr>
                <w:rFonts w:ascii="Segoe UI" w:hAnsi="Segoe UI" w:cs="Segoe UI"/>
                <w:b/>
                <w:bCs/>
                <w:color w:val="000000"/>
                <w:shd w:val="clear" w:color="auto" w:fill="FFFFFF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hd w:val="clear" w:color="auto" w:fill="FFFFFF"/>
              </w:rPr>
              <w:t xml:space="preserve">Order </w:t>
            </w:r>
            <w:r w:rsidR="005C1BF6">
              <w:t>module</w:t>
            </w:r>
          </w:p>
        </w:tc>
        <w:tc>
          <w:tcPr>
            <w:tcW w:w="5379" w:type="dxa"/>
          </w:tcPr>
          <w:p w14:paraId="2D747959" w14:textId="5014F4D3" w:rsidR="006557BE" w:rsidRPr="00A1365A" w:rsidRDefault="00E33FED" w:rsidP="007A1D20">
            <w:pPr>
              <w:pStyle w:val="ListParagraph"/>
              <w:numPr>
                <w:ilvl w:val="0"/>
                <w:numId w:val="49"/>
              </w:numPr>
              <w:spacing w:before="120" w:after="120" w:line="240" w:lineRule="auto"/>
              <w:ind w:left="357" w:hanging="357"/>
              <w:contextualSpacing w:val="0"/>
              <w:rPr>
                <w:rFonts w:cs="Arial"/>
              </w:rPr>
            </w:pPr>
            <w:r>
              <w:rPr>
                <w:rFonts w:cs="Arial"/>
              </w:rPr>
              <w:t xml:space="preserve">This module is used for </w:t>
            </w:r>
            <w:r w:rsidR="00D670BD">
              <w:rPr>
                <w:rFonts w:cs="Arial"/>
              </w:rPr>
              <w:t xml:space="preserve">placing </w:t>
            </w:r>
            <w:r w:rsidR="00644195">
              <w:rPr>
                <w:rFonts w:cs="Arial"/>
              </w:rPr>
              <w:t xml:space="preserve">and </w:t>
            </w:r>
            <w:r w:rsidR="00FF2056">
              <w:rPr>
                <w:rFonts w:cs="Arial"/>
              </w:rPr>
              <w:t xml:space="preserve">processing </w:t>
            </w:r>
            <w:r w:rsidR="00D670BD">
              <w:rPr>
                <w:rFonts w:cs="Arial"/>
              </w:rPr>
              <w:t>orders for</w:t>
            </w:r>
            <w:r>
              <w:rPr>
                <w:rFonts w:cs="Arial"/>
              </w:rPr>
              <w:t xml:space="preserve"> buying and selling stocks</w:t>
            </w:r>
            <w:r w:rsidR="00A1365A">
              <w:rPr>
                <w:rFonts w:cs="Arial"/>
              </w:rPr>
              <w:t xml:space="preserve"> </w:t>
            </w:r>
          </w:p>
        </w:tc>
      </w:tr>
      <w:tr w:rsidR="009C5359" w14:paraId="7F092A44" w14:textId="77777777" w:rsidTr="002A6DDF">
        <w:tc>
          <w:tcPr>
            <w:tcW w:w="1242" w:type="dxa"/>
          </w:tcPr>
          <w:p w14:paraId="49CFAE0E" w14:textId="47E21545" w:rsidR="009C5359" w:rsidRDefault="009C5359" w:rsidP="008D5A9E">
            <w:pPr>
              <w:pStyle w:val="Bodytext"/>
              <w:ind w:left="0"/>
            </w:pPr>
            <w:r>
              <w:t>REQ</w:t>
            </w:r>
            <w:r w:rsidRPr="00B21A4E">
              <w:t>_</w:t>
            </w:r>
            <w:r>
              <w:t>03</w:t>
            </w:r>
          </w:p>
        </w:tc>
        <w:tc>
          <w:tcPr>
            <w:tcW w:w="1744" w:type="dxa"/>
          </w:tcPr>
          <w:p w14:paraId="3F552CD2" w14:textId="1A1FFB78" w:rsidR="009C5359" w:rsidRDefault="00DB72C5" w:rsidP="00102F54">
            <w:pPr>
              <w:pStyle w:val="Bodytext"/>
              <w:ind w:left="0"/>
              <w:jc w:val="left"/>
            </w:pPr>
            <w:r>
              <w:rPr>
                <w:rFonts w:ascii="Segoe UI" w:hAnsi="Segoe UI" w:cs="Segoe UI"/>
                <w:b/>
                <w:bCs/>
                <w:color w:val="000000"/>
                <w:shd w:val="clear" w:color="auto" w:fill="FFFFFF"/>
              </w:rPr>
              <w:t>Risk management module</w:t>
            </w:r>
          </w:p>
        </w:tc>
        <w:tc>
          <w:tcPr>
            <w:tcW w:w="5379" w:type="dxa"/>
          </w:tcPr>
          <w:p w14:paraId="50496235" w14:textId="777DAC6F" w:rsidR="003214B3" w:rsidRPr="00DF770A" w:rsidRDefault="00DB72C5" w:rsidP="00395FDC">
            <w:pPr>
              <w:pStyle w:val="Bodytext"/>
              <w:numPr>
                <w:ilvl w:val="0"/>
                <w:numId w:val="17"/>
              </w:numPr>
              <w:jc w:val="left"/>
              <w:rPr>
                <w:rFonts w:ascii="Segoe UI" w:hAnsi="Segoe UI" w:cs="Segoe UI"/>
                <w:color w:val="000000"/>
                <w:shd w:val="clear" w:color="auto" w:fill="FFFFFF"/>
              </w:rPr>
            </w:pPr>
            <w:r>
              <w:rPr>
                <w:rFonts w:cs="Arial"/>
                <w:color w:val="000000"/>
                <w:shd w:val="clear" w:color="auto" w:fill="FFFFFF"/>
              </w:rPr>
              <w:t xml:space="preserve">All the orders </w:t>
            </w:r>
            <w:r w:rsidR="00644195">
              <w:rPr>
                <w:rFonts w:cs="Arial"/>
                <w:color w:val="000000"/>
                <w:shd w:val="clear" w:color="auto" w:fill="FFFFFF"/>
              </w:rPr>
              <w:t xml:space="preserve">are </w:t>
            </w:r>
            <w:r>
              <w:rPr>
                <w:rFonts w:cs="Arial"/>
                <w:color w:val="000000"/>
                <w:shd w:val="clear" w:color="auto" w:fill="FFFFFF"/>
              </w:rPr>
              <w:t>pass</w:t>
            </w:r>
            <w:r w:rsidR="00644195">
              <w:rPr>
                <w:rFonts w:cs="Arial"/>
                <w:color w:val="000000"/>
                <w:shd w:val="clear" w:color="auto" w:fill="FFFFFF"/>
              </w:rPr>
              <w:t>ed</w:t>
            </w:r>
            <w:r>
              <w:rPr>
                <w:rFonts w:cs="Arial"/>
                <w:color w:val="000000"/>
                <w:shd w:val="clear" w:color="auto" w:fill="FFFFFF"/>
              </w:rPr>
              <w:t xml:space="preserve"> through a Risk management s</w:t>
            </w:r>
            <w:r w:rsidR="00383835">
              <w:rPr>
                <w:rFonts w:cs="Arial"/>
                <w:color w:val="000000"/>
                <w:shd w:val="clear" w:color="auto" w:fill="FFFFFF"/>
              </w:rPr>
              <w:t>y</w:t>
            </w:r>
            <w:r>
              <w:rPr>
                <w:rFonts w:cs="Arial"/>
                <w:color w:val="000000"/>
                <w:shd w:val="clear" w:color="auto" w:fill="FFFFFF"/>
              </w:rPr>
              <w:t>stem to ensure that order is safe to be entered into the market</w:t>
            </w:r>
          </w:p>
          <w:p w14:paraId="41A5570B" w14:textId="22B21063" w:rsidR="00005F6D" w:rsidRPr="00102F54" w:rsidRDefault="00005F6D" w:rsidP="00005F6D">
            <w:pPr>
              <w:pStyle w:val="Bodytext"/>
              <w:ind w:left="360"/>
              <w:jc w:val="left"/>
              <w:rPr>
                <w:rFonts w:ascii="Segoe UI" w:hAnsi="Segoe UI" w:cs="Segoe UI"/>
                <w:color w:val="000000"/>
                <w:shd w:val="clear" w:color="auto" w:fill="FFFFFF"/>
              </w:rPr>
            </w:pPr>
          </w:p>
        </w:tc>
      </w:tr>
      <w:tr w:rsidR="009C5359" w14:paraId="1F53BCB2" w14:textId="77777777" w:rsidTr="002A6DDF">
        <w:tc>
          <w:tcPr>
            <w:tcW w:w="1242" w:type="dxa"/>
          </w:tcPr>
          <w:p w14:paraId="43551B01" w14:textId="2D74FF72" w:rsidR="009C5359" w:rsidRDefault="00A44F69" w:rsidP="008D5A9E">
            <w:pPr>
              <w:pStyle w:val="Bodytext"/>
              <w:ind w:left="0"/>
            </w:pPr>
            <w:r>
              <w:lastRenderedPageBreak/>
              <w:t>REQ_0</w:t>
            </w:r>
            <w:r w:rsidR="00D33978">
              <w:t>4</w:t>
            </w:r>
          </w:p>
        </w:tc>
        <w:tc>
          <w:tcPr>
            <w:tcW w:w="1744" w:type="dxa"/>
          </w:tcPr>
          <w:p w14:paraId="32F9BC06" w14:textId="2E412905" w:rsidR="009C5359" w:rsidRPr="007356DD" w:rsidRDefault="00DB72C5" w:rsidP="00C10010">
            <w:pPr>
              <w:pStyle w:val="Bodytext"/>
              <w:ind w:left="0"/>
              <w:jc w:val="left"/>
              <w:rPr>
                <w:rFonts w:ascii="Segoe UI" w:hAnsi="Segoe UI" w:cs="Segoe UI"/>
                <w:b/>
                <w:bCs/>
                <w:color w:val="000000"/>
                <w:shd w:val="clear" w:color="auto" w:fill="FFFFFF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hd w:val="clear" w:color="auto" w:fill="FFFFFF"/>
              </w:rPr>
              <w:t xml:space="preserve">Trader </w:t>
            </w:r>
            <w:r w:rsidR="00102F54" w:rsidRPr="00005F6D">
              <w:rPr>
                <w:b/>
                <w:bCs/>
              </w:rPr>
              <w:t>module</w:t>
            </w:r>
          </w:p>
        </w:tc>
        <w:tc>
          <w:tcPr>
            <w:tcW w:w="5379" w:type="dxa"/>
          </w:tcPr>
          <w:p w14:paraId="385E8BBB" w14:textId="44CB8015" w:rsidR="002A6DDF" w:rsidRDefault="002A6DDF" w:rsidP="00E33FED">
            <w:pPr>
              <w:pStyle w:val="ListParagraph"/>
              <w:numPr>
                <w:ilvl w:val="0"/>
                <w:numId w:val="49"/>
              </w:numPr>
              <w:spacing w:before="120" w:after="120" w:line="240" w:lineRule="auto"/>
              <w:ind w:left="357" w:hanging="357"/>
              <w:contextualSpacing w:val="0"/>
              <w:rPr>
                <w:rFonts w:cs="Arial"/>
              </w:rPr>
            </w:pPr>
            <w:r>
              <w:rPr>
                <w:rFonts w:cs="Arial"/>
              </w:rPr>
              <w:t xml:space="preserve">The module will create a watchlist </w:t>
            </w:r>
            <w:r w:rsidR="00E33FED">
              <w:rPr>
                <w:rFonts w:cs="Arial"/>
              </w:rPr>
              <w:t xml:space="preserve">for stock which you want to observe over </w:t>
            </w:r>
            <w:proofErr w:type="gramStart"/>
            <w:r w:rsidR="00E33FED">
              <w:rPr>
                <w:rFonts w:cs="Arial"/>
              </w:rPr>
              <w:t>a period of time</w:t>
            </w:r>
            <w:proofErr w:type="gramEnd"/>
          </w:p>
          <w:p w14:paraId="51283D2D" w14:textId="77777777" w:rsidR="00E33FED" w:rsidRPr="00E33FED" w:rsidRDefault="00005F6D" w:rsidP="00E33FED">
            <w:pPr>
              <w:pStyle w:val="Bodytext"/>
              <w:keepNext/>
              <w:numPr>
                <w:ilvl w:val="0"/>
                <w:numId w:val="49"/>
              </w:numPr>
              <w:jc w:val="left"/>
              <w:rPr>
                <w:rFonts w:cs="Segoe UI"/>
                <w:color w:val="000000"/>
                <w:shd w:val="clear" w:color="auto" w:fill="FFFFFF"/>
              </w:rPr>
            </w:pPr>
            <w:r w:rsidRPr="00E33FED">
              <w:rPr>
                <w:rFonts w:cs="Arial"/>
                <w:color w:val="000000"/>
                <w:shd w:val="clear" w:color="auto" w:fill="FFFFFF"/>
              </w:rPr>
              <w:t>User can set the instructions if he/she wants to buy a stock on market price or limit price.</w:t>
            </w:r>
            <w:r w:rsidR="00E33FED" w:rsidRPr="00E33FED">
              <w:rPr>
                <w:rFonts w:cs="Arial"/>
                <w:color w:val="000000"/>
                <w:shd w:val="clear" w:color="auto" w:fill="FFFFFF"/>
              </w:rPr>
              <w:t xml:space="preserve"> </w:t>
            </w:r>
          </w:p>
          <w:p w14:paraId="107A76FE" w14:textId="0454D761" w:rsidR="00005F6D" w:rsidRPr="00E33FED" w:rsidRDefault="00005F6D" w:rsidP="00E33FED">
            <w:pPr>
              <w:pStyle w:val="Bodytext"/>
              <w:keepNext/>
              <w:numPr>
                <w:ilvl w:val="0"/>
                <w:numId w:val="49"/>
              </w:numPr>
              <w:jc w:val="left"/>
              <w:rPr>
                <w:rFonts w:cs="Segoe UI"/>
                <w:color w:val="000000"/>
                <w:shd w:val="clear" w:color="auto" w:fill="FFFFFF"/>
              </w:rPr>
            </w:pPr>
            <w:r w:rsidRPr="00E33FED">
              <w:rPr>
                <w:rFonts w:cs="Segoe UI"/>
                <w:color w:val="000000"/>
                <w:shd w:val="clear" w:color="auto" w:fill="FFFFFF"/>
              </w:rPr>
              <w:t xml:space="preserve">User can set the instruction </w:t>
            </w:r>
            <w:r w:rsidR="00644195">
              <w:rPr>
                <w:rFonts w:cs="Segoe UI"/>
                <w:color w:val="000000"/>
                <w:shd w:val="clear" w:color="auto" w:fill="FFFFFF"/>
              </w:rPr>
              <w:t>if</w:t>
            </w:r>
            <w:r w:rsidRPr="00E33FED">
              <w:rPr>
                <w:rFonts w:cs="Segoe UI"/>
                <w:color w:val="000000"/>
                <w:shd w:val="clear" w:color="auto" w:fill="FFFFFF"/>
              </w:rPr>
              <w:t xml:space="preserve"> he/she want to sell the stock on stoploss</w:t>
            </w:r>
            <w:r w:rsidR="00644195">
              <w:rPr>
                <w:rFonts w:cs="Segoe UI"/>
                <w:color w:val="000000"/>
                <w:shd w:val="clear" w:color="auto" w:fill="FFFFFF"/>
              </w:rPr>
              <w:t xml:space="preserve"> </w:t>
            </w:r>
            <w:r w:rsidRPr="00E33FED">
              <w:rPr>
                <w:rFonts w:cs="Segoe UI"/>
                <w:color w:val="000000"/>
                <w:shd w:val="clear" w:color="auto" w:fill="FFFFFF"/>
              </w:rPr>
              <w:t xml:space="preserve">order or </w:t>
            </w:r>
            <w:r w:rsidR="00D670BD">
              <w:rPr>
                <w:rFonts w:cs="Segoe UI"/>
                <w:color w:val="000000"/>
                <w:shd w:val="clear" w:color="auto" w:fill="FFFFFF"/>
              </w:rPr>
              <w:t>market price</w:t>
            </w:r>
          </w:p>
          <w:p w14:paraId="49D64672" w14:textId="7FF86B7D" w:rsidR="00E33FED" w:rsidRPr="00E33FED" w:rsidRDefault="00E33FED" w:rsidP="00E33FED">
            <w:pPr>
              <w:pStyle w:val="Bodytext"/>
              <w:keepNext/>
              <w:numPr>
                <w:ilvl w:val="0"/>
                <w:numId w:val="49"/>
              </w:numPr>
              <w:jc w:val="left"/>
              <w:rPr>
                <w:rFonts w:cs="Segoe UI"/>
                <w:color w:val="000000"/>
                <w:shd w:val="clear" w:color="auto" w:fill="FFFFFF"/>
              </w:rPr>
            </w:pPr>
            <w:r>
              <w:rPr>
                <w:rFonts w:cs="Segoe UI"/>
                <w:color w:val="000000"/>
                <w:shd w:val="clear" w:color="auto" w:fill="FFFFFF"/>
              </w:rPr>
              <w:t>Maintain a portfolio of stock sold and purchased by the user</w:t>
            </w:r>
          </w:p>
          <w:p w14:paraId="31AEF0AC" w14:textId="4DFD7B92" w:rsidR="00E33FED" w:rsidRPr="00102F54" w:rsidRDefault="00E33FED" w:rsidP="00E33FED">
            <w:pPr>
              <w:pStyle w:val="Bodytext"/>
              <w:keepNext/>
              <w:ind w:left="0"/>
              <w:jc w:val="left"/>
              <w:rPr>
                <w:rFonts w:cs="Arial"/>
              </w:rPr>
            </w:pPr>
          </w:p>
        </w:tc>
      </w:tr>
    </w:tbl>
    <w:p w14:paraId="65A4490E" w14:textId="213B164A" w:rsidR="005C76D0" w:rsidRPr="00877400" w:rsidRDefault="00877400" w:rsidP="00877400">
      <w:pPr>
        <w:pStyle w:val="Caption"/>
        <w:jc w:val="center"/>
        <w:rPr>
          <w:sz w:val="16"/>
        </w:rPr>
      </w:pPr>
      <w:r w:rsidRPr="00877400">
        <w:rPr>
          <w:sz w:val="16"/>
        </w:rPr>
        <w:t xml:space="preserve">Table </w:t>
      </w:r>
      <w:r>
        <w:rPr>
          <w:sz w:val="16"/>
        </w:rPr>
        <w:fldChar w:fldCharType="begin"/>
      </w:r>
      <w:r>
        <w:rPr>
          <w:sz w:val="16"/>
        </w:rPr>
        <w:instrText xml:space="preserve"> SEQ Table \* ARABIC </w:instrText>
      </w:r>
      <w:r>
        <w:rPr>
          <w:sz w:val="16"/>
        </w:rPr>
        <w:fldChar w:fldCharType="separate"/>
      </w:r>
      <w:r w:rsidR="00E4542A">
        <w:rPr>
          <w:noProof/>
          <w:sz w:val="16"/>
        </w:rPr>
        <w:t>1</w:t>
      </w:r>
      <w:r>
        <w:rPr>
          <w:sz w:val="16"/>
        </w:rPr>
        <w:fldChar w:fldCharType="end"/>
      </w:r>
      <w:r w:rsidRPr="00877400">
        <w:rPr>
          <w:sz w:val="16"/>
        </w:rPr>
        <w:t xml:space="preserve"> : Application Modules</w:t>
      </w:r>
    </w:p>
    <w:p w14:paraId="06F57F81" w14:textId="77777777" w:rsidR="005C76D0" w:rsidRDefault="005C76D0">
      <w:pPr>
        <w:widowControl/>
        <w:spacing w:before="0" w:after="0" w:line="240" w:lineRule="auto"/>
        <w:ind w:right="0"/>
        <w:rPr>
          <w:color w:val="479DB3"/>
          <w:sz w:val="32"/>
          <w:szCs w:val="44"/>
        </w:rPr>
      </w:pPr>
      <w:r>
        <w:br w:type="page"/>
      </w:r>
    </w:p>
    <w:p w14:paraId="7ECD763C" w14:textId="472080D7" w:rsidR="00EE4D2B" w:rsidRPr="00EE4D2B" w:rsidRDefault="00EE4D2B" w:rsidP="00EE4D2B">
      <w:pPr>
        <w:pStyle w:val="Heading1"/>
        <w:tabs>
          <w:tab w:val="clear" w:pos="3330"/>
        </w:tabs>
        <w:ind w:left="360"/>
      </w:pPr>
      <w:bookmarkStart w:id="15" w:name="_Toc116039850"/>
      <w:bookmarkEnd w:id="11"/>
      <w:r>
        <w:lastRenderedPageBreak/>
        <w:t>Use Case Diagram</w:t>
      </w:r>
      <w:bookmarkEnd w:id="15"/>
    </w:p>
    <w:p w14:paraId="17565269" w14:textId="763E9864" w:rsidR="002944A1" w:rsidRDefault="005C76D0" w:rsidP="00AD3D78">
      <w:pPr>
        <w:pStyle w:val="Bodytext"/>
        <w:ind w:left="720"/>
      </w:pPr>
      <w:r w:rsidRPr="005C76D0">
        <w:t>The following use case diagram shows various users of the system and their responsibilities</w:t>
      </w:r>
      <w:r>
        <w:t>.</w:t>
      </w:r>
    </w:p>
    <w:p w14:paraId="1844B047" w14:textId="25C1CAE2" w:rsidR="00205F9E" w:rsidRDefault="00205F9E" w:rsidP="00BB4F5D">
      <w:pPr>
        <w:pStyle w:val="Bodytext"/>
        <w:keepNext/>
        <w:ind w:left="720"/>
      </w:pPr>
      <w:r>
        <w:rPr>
          <w:noProof/>
        </w:rPr>
        <w:drawing>
          <wp:inline distT="0" distB="0" distL="0" distR="0" wp14:anchorId="06165B46" wp14:editId="2F77E610">
            <wp:extent cx="6675120" cy="39776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88900" w14:textId="3FBCC7FA" w:rsidR="00205F9E" w:rsidRDefault="00205F9E" w:rsidP="00BB4F5D">
      <w:pPr>
        <w:pStyle w:val="Bodytext"/>
        <w:keepNext/>
        <w:ind w:left="720"/>
      </w:pPr>
    </w:p>
    <w:p w14:paraId="485088C7" w14:textId="549C14A8" w:rsidR="00205F9E" w:rsidRDefault="00205F9E" w:rsidP="00BB4F5D">
      <w:pPr>
        <w:pStyle w:val="Bodytext"/>
        <w:keepNext/>
        <w:ind w:left="720"/>
      </w:pPr>
    </w:p>
    <w:p w14:paraId="02D14D1F" w14:textId="65D6E121" w:rsidR="00205F9E" w:rsidRDefault="00205F9E" w:rsidP="00BB4F5D">
      <w:pPr>
        <w:pStyle w:val="Bodytext"/>
        <w:keepNext/>
        <w:ind w:left="720"/>
      </w:pPr>
    </w:p>
    <w:p w14:paraId="3BF5901E" w14:textId="0440209F" w:rsidR="00747257" w:rsidRPr="002D5F62" w:rsidRDefault="00DD1F25" w:rsidP="00DD1F25">
      <w:pPr>
        <w:pStyle w:val="Caption"/>
        <w:jc w:val="center"/>
        <w:rPr>
          <w:sz w:val="16"/>
        </w:rPr>
      </w:pPr>
      <w:r w:rsidRPr="002D5F62">
        <w:rPr>
          <w:sz w:val="16"/>
        </w:rPr>
        <w:t xml:space="preserve">Figure </w:t>
      </w:r>
      <w:r w:rsidRPr="002D5F62">
        <w:rPr>
          <w:sz w:val="16"/>
        </w:rPr>
        <w:fldChar w:fldCharType="begin"/>
      </w:r>
      <w:r w:rsidRPr="002D5F62">
        <w:rPr>
          <w:sz w:val="16"/>
        </w:rPr>
        <w:instrText xml:space="preserve"> SEQ Figure \* ARABIC </w:instrText>
      </w:r>
      <w:r w:rsidRPr="002D5F62">
        <w:rPr>
          <w:sz w:val="16"/>
        </w:rPr>
        <w:fldChar w:fldCharType="separate"/>
      </w:r>
      <w:r w:rsidR="00D07BBC">
        <w:rPr>
          <w:noProof/>
          <w:sz w:val="16"/>
        </w:rPr>
        <w:t>1</w:t>
      </w:r>
      <w:r w:rsidRPr="002D5F62">
        <w:rPr>
          <w:sz w:val="16"/>
        </w:rPr>
        <w:fldChar w:fldCharType="end"/>
      </w:r>
      <w:r w:rsidRPr="002D5F62">
        <w:rPr>
          <w:sz w:val="16"/>
        </w:rPr>
        <w:t xml:space="preserve"> : Use case diagram</w:t>
      </w:r>
    </w:p>
    <w:p w14:paraId="4FFDCADA" w14:textId="565BF412" w:rsidR="00747257" w:rsidRDefault="00747257" w:rsidP="00747257">
      <w:pPr>
        <w:pStyle w:val="Bodytext"/>
      </w:pPr>
    </w:p>
    <w:p w14:paraId="6DB6DFC8" w14:textId="77777777" w:rsidR="005C76D0" w:rsidRDefault="005C76D0">
      <w:pPr>
        <w:widowControl/>
        <w:spacing w:before="0" w:after="0" w:line="240" w:lineRule="auto"/>
        <w:ind w:right="0"/>
        <w:rPr>
          <w:color w:val="479DB3"/>
          <w:sz w:val="32"/>
          <w:szCs w:val="44"/>
        </w:rPr>
      </w:pPr>
      <w:r>
        <w:br w:type="page"/>
      </w:r>
    </w:p>
    <w:p w14:paraId="4ACBD6A7" w14:textId="707E9D1F" w:rsidR="00966571" w:rsidRDefault="00966571" w:rsidP="00966571">
      <w:pPr>
        <w:pStyle w:val="Heading1"/>
        <w:tabs>
          <w:tab w:val="clear" w:pos="3330"/>
        </w:tabs>
        <w:ind w:left="360"/>
      </w:pPr>
      <w:bookmarkStart w:id="16" w:name="_Toc116039851"/>
      <w:r>
        <w:lastRenderedPageBreak/>
        <w:t xml:space="preserve">System </w:t>
      </w:r>
      <w:r w:rsidR="000D5E29">
        <w:t>Architecture</w:t>
      </w:r>
      <w:r>
        <w:t xml:space="preserve"> Diagram</w:t>
      </w:r>
      <w:bookmarkEnd w:id="16"/>
    </w:p>
    <w:p w14:paraId="151AE019" w14:textId="1B1526FF" w:rsidR="00DD1F25" w:rsidRDefault="00387517" w:rsidP="00DD1F25">
      <w:pPr>
        <w:pStyle w:val="Bodytext"/>
        <w:keepNext/>
        <w:ind w:left="270" w:right="1109"/>
      </w:pPr>
      <w:r>
        <w:rPr>
          <w:noProof/>
        </w:rPr>
        <w:drawing>
          <wp:inline distT="0" distB="0" distL="0" distR="0" wp14:anchorId="1FCCE6B8" wp14:editId="49E8C688">
            <wp:extent cx="5821680" cy="4625340"/>
            <wp:effectExtent l="0" t="0" r="762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5715D" w14:textId="09E7B7C0" w:rsidR="00777070" w:rsidRPr="002D5F62" w:rsidRDefault="00DD1F25" w:rsidP="00A13C45">
      <w:pPr>
        <w:pStyle w:val="Caption"/>
        <w:jc w:val="center"/>
        <w:rPr>
          <w:sz w:val="16"/>
        </w:rPr>
      </w:pPr>
      <w:r w:rsidRPr="002D5F62">
        <w:rPr>
          <w:sz w:val="16"/>
        </w:rPr>
        <w:t xml:space="preserve">Figure </w:t>
      </w:r>
      <w:r w:rsidRPr="002D5F62">
        <w:rPr>
          <w:sz w:val="16"/>
        </w:rPr>
        <w:fldChar w:fldCharType="begin"/>
      </w:r>
      <w:r w:rsidRPr="002D5F62">
        <w:rPr>
          <w:sz w:val="16"/>
        </w:rPr>
        <w:instrText xml:space="preserve"> SEQ Figure \* ARABIC </w:instrText>
      </w:r>
      <w:r w:rsidRPr="002D5F62">
        <w:rPr>
          <w:sz w:val="16"/>
        </w:rPr>
        <w:fldChar w:fldCharType="separate"/>
      </w:r>
      <w:r w:rsidR="00D07BBC">
        <w:rPr>
          <w:noProof/>
          <w:sz w:val="16"/>
        </w:rPr>
        <w:t>2</w:t>
      </w:r>
      <w:r w:rsidRPr="002D5F62">
        <w:rPr>
          <w:sz w:val="16"/>
        </w:rPr>
        <w:fldChar w:fldCharType="end"/>
      </w:r>
      <w:r w:rsidRPr="002D5F62">
        <w:rPr>
          <w:sz w:val="16"/>
        </w:rPr>
        <w:t xml:space="preserve"> : Application Architecture Diagram</w:t>
      </w:r>
    </w:p>
    <w:p w14:paraId="1980FDF8" w14:textId="049BD5EF" w:rsidR="00A13C45" w:rsidRDefault="00A13C45" w:rsidP="006474DF">
      <w:pPr>
        <w:pStyle w:val="Heading1"/>
        <w:tabs>
          <w:tab w:val="clear" w:pos="3330"/>
        </w:tabs>
        <w:ind w:left="360"/>
      </w:pPr>
      <w:bookmarkStart w:id="17" w:name="_Toc116039852"/>
      <w:bookmarkStart w:id="18" w:name="_Toc506295514"/>
      <w:r>
        <w:t>Development Phases</w:t>
      </w:r>
      <w:bookmarkEnd w:id="17"/>
    </w:p>
    <w:p w14:paraId="256D8F65" w14:textId="4EE29644" w:rsidR="00A13C45" w:rsidRDefault="00A13C45" w:rsidP="00395FDC">
      <w:pPr>
        <w:pStyle w:val="ListParagraph"/>
        <w:numPr>
          <w:ilvl w:val="0"/>
          <w:numId w:val="19"/>
        </w:numPr>
      </w:pPr>
      <w:r w:rsidRPr="00A13C45">
        <w:t>The application will be developed in 2 phase</w:t>
      </w:r>
      <w:r w:rsidR="00644195">
        <w:t>s</w:t>
      </w:r>
      <w:r w:rsidRPr="00A13C45">
        <w:t xml:space="preserve">. </w:t>
      </w:r>
    </w:p>
    <w:p w14:paraId="0E4F93FE" w14:textId="77777777" w:rsidR="00A13C45" w:rsidRDefault="00A13C45" w:rsidP="00395FDC">
      <w:pPr>
        <w:pStyle w:val="ListParagraph"/>
        <w:numPr>
          <w:ilvl w:val="0"/>
          <w:numId w:val="19"/>
        </w:numPr>
      </w:pPr>
      <w:r w:rsidRPr="00A13C45">
        <w:t xml:space="preserve">Each phase will have 4 stages followed by a review at the end. </w:t>
      </w:r>
    </w:p>
    <w:p w14:paraId="2F45D125" w14:textId="77777777" w:rsidR="00A13C45" w:rsidRDefault="00A13C45" w:rsidP="00395FDC">
      <w:pPr>
        <w:pStyle w:val="ListParagraph"/>
        <w:numPr>
          <w:ilvl w:val="0"/>
          <w:numId w:val="19"/>
        </w:numPr>
      </w:pPr>
      <w:r w:rsidRPr="00A13C45">
        <w:t xml:space="preserve">The phase-1 output will be unit tested core business logic of the application. </w:t>
      </w:r>
    </w:p>
    <w:p w14:paraId="2A72A08A" w14:textId="247556A1" w:rsidR="00A13C45" w:rsidRDefault="00A13C45" w:rsidP="00395FDC">
      <w:pPr>
        <w:pStyle w:val="ListParagraph"/>
        <w:numPr>
          <w:ilvl w:val="0"/>
          <w:numId w:val="19"/>
        </w:numPr>
      </w:pPr>
      <w:r w:rsidRPr="00A13C45">
        <w:t>In phase-2 the output will be a functional application with micro-service and the font-end.</w:t>
      </w:r>
    </w:p>
    <w:p w14:paraId="44891E54" w14:textId="066785F9" w:rsidR="00A13C45" w:rsidRDefault="00A13C45" w:rsidP="00395FDC">
      <w:pPr>
        <w:pStyle w:val="ListParagraph"/>
        <w:numPr>
          <w:ilvl w:val="0"/>
          <w:numId w:val="19"/>
        </w:numPr>
      </w:pPr>
      <w:r>
        <w:t xml:space="preserve">Each stage of the development phase must be completed </w:t>
      </w:r>
      <w:r w:rsidR="000D5E29">
        <w:t>alongside</w:t>
      </w:r>
      <w:r w:rsidR="0009735E">
        <w:t xml:space="preserve"> the learning milestone</w:t>
      </w:r>
    </w:p>
    <w:p w14:paraId="112EF8CC" w14:textId="77777777" w:rsidR="0009735E" w:rsidRDefault="0009735E" w:rsidP="0009735E">
      <w:pPr>
        <w:pStyle w:val="ListParagraph"/>
      </w:pPr>
    </w:p>
    <w:p w14:paraId="520B5D6F" w14:textId="25C8B360" w:rsidR="0009735E" w:rsidRPr="00A13C45" w:rsidRDefault="0009735E" w:rsidP="0009735E">
      <w:pPr>
        <w:pStyle w:val="ListParagraph"/>
      </w:pPr>
      <w:r w:rsidRPr="00CC6C8A">
        <w:rPr>
          <w:noProof/>
        </w:rPr>
        <w:lastRenderedPageBreak/>
        <w:drawing>
          <wp:inline distT="0" distB="0" distL="0" distR="0" wp14:anchorId="101416C6" wp14:editId="2BD5A32E">
            <wp:extent cx="2111829" cy="2311400"/>
            <wp:effectExtent l="0" t="0" r="0" b="1270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  <w:r w:rsidRPr="00CC6C8A">
        <w:rPr>
          <w:noProof/>
        </w:rPr>
        <w:drawing>
          <wp:inline distT="0" distB="0" distL="0" distR="0" wp14:anchorId="1F962DFD" wp14:editId="2F577D05">
            <wp:extent cx="2711450" cy="2330234"/>
            <wp:effectExtent l="0" t="0" r="0" b="13335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inline>
        </w:drawing>
      </w:r>
    </w:p>
    <w:p w14:paraId="78623E41" w14:textId="77777777" w:rsidR="006474DF" w:rsidRPr="006474DF" w:rsidRDefault="006474DF" w:rsidP="006474DF">
      <w:pPr>
        <w:pStyle w:val="Heading1"/>
        <w:tabs>
          <w:tab w:val="clear" w:pos="3330"/>
        </w:tabs>
        <w:ind w:left="360"/>
      </w:pPr>
      <w:bookmarkStart w:id="19" w:name="_Toc116039853"/>
      <w:r w:rsidRPr="006474DF">
        <w:t>System Requirements</w:t>
      </w:r>
      <w:bookmarkEnd w:id="18"/>
      <w:bookmarkEnd w:id="19"/>
    </w:p>
    <w:p w14:paraId="6BFB2937" w14:textId="1E78F12D" w:rsidR="006474DF" w:rsidRDefault="00DF3DF2" w:rsidP="006474DF">
      <w:pPr>
        <w:pStyle w:val="Heading3"/>
        <w:tabs>
          <w:tab w:val="num" w:pos="1080"/>
        </w:tabs>
        <w:spacing w:before="0"/>
        <w:ind w:left="360"/>
        <w:jc w:val="left"/>
        <w:rPr>
          <w:rFonts w:ascii="Calibri" w:hAnsi="Calibri"/>
          <w:b/>
        </w:rPr>
      </w:pPr>
      <w:bookmarkStart w:id="20" w:name="_Toc116039854"/>
      <w:r>
        <w:rPr>
          <w:rFonts w:ascii="Calibri" w:hAnsi="Calibri"/>
          <w:b/>
        </w:rPr>
        <w:t xml:space="preserve">Module – </w:t>
      </w:r>
      <w:bookmarkEnd w:id="20"/>
      <w:r w:rsidR="003E1421">
        <w:rPr>
          <w:rFonts w:ascii="Calibri" w:hAnsi="Calibri"/>
          <w:b/>
        </w:rPr>
        <w:t>Stock Exchange</w:t>
      </w:r>
    </w:p>
    <w:p w14:paraId="703E55D8" w14:textId="5B4D4EBB" w:rsidR="007C07A9" w:rsidRPr="00B21A4E" w:rsidRDefault="007C07A9" w:rsidP="000C7FB6">
      <w:r w:rsidRPr="00B21A4E">
        <w:t xml:space="preserve">The </w:t>
      </w:r>
      <w:r w:rsidR="00E23FE5" w:rsidRPr="00B21A4E">
        <w:t>Stock exchange</w:t>
      </w:r>
      <w:r w:rsidRPr="00B21A4E">
        <w:t xml:space="preserve"> module will </w:t>
      </w:r>
      <w:r w:rsidR="006F0044" w:rsidRPr="00B21A4E">
        <w:t>allow the</w:t>
      </w:r>
      <w:r w:rsidR="00E23FE5" w:rsidRPr="00B21A4E">
        <w:t xml:space="preserve"> stock exchange to register and unregister companies</w:t>
      </w:r>
      <w:r w:rsidRPr="00B21A4E">
        <w:t>. The module will provide the following features.</w:t>
      </w:r>
    </w:p>
    <w:p w14:paraId="4464BC8B" w14:textId="72713C63" w:rsidR="007C07A9" w:rsidRPr="00B21A4E" w:rsidRDefault="003E1421" w:rsidP="00395FDC">
      <w:pPr>
        <w:pStyle w:val="ListParagraph"/>
        <w:numPr>
          <w:ilvl w:val="0"/>
          <w:numId w:val="50"/>
        </w:numPr>
      </w:pPr>
      <w:r w:rsidRPr="00B21A4E">
        <w:t>Register and unregister companies</w:t>
      </w:r>
    </w:p>
    <w:p w14:paraId="609D9B59" w14:textId="6790E9FB" w:rsidR="00DE6C25" w:rsidRPr="00B21A4E" w:rsidRDefault="003E1421" w:rsidP="00395FDC">
      <w:pPr>
        <w:pStyle w:val="ListParagraph"/>
        <w:numPr>
          <w:ilvl w:val="0"/>
          <w:numId w:val="50"/>
        </w:numPr>
      </w:pPr>
      <w:r w:rsidRPr="00B21A4E">
        <w:t>Allow companies to update the details</w:t>
      </w:r>
    </w:p>
    <w:p w14:paraId="3476FA8D" w14:textId="3FBD28DD" w:rsidR="00DE6C25" w:rsidRPr="00B21A4E" w:rsidRDefault="003E1421" w:rsidP="00395FDC">
      <w:pPr>
        <w:pStyle w:val="ListParagraph"/>
        <w:numPr>
          <w:ilvl w:val="0"/>
          <w:numId w:val="50"/>
        </w:numPr>
      </w:pPr>
      <w:r w:rsidRPr="00B21A4E">
        <w:t>Register/unregister traders and allow them to update the details like balance</w:t>
      </w:r>
    </w:p>
    <w:p w14:paraId="56D58C09" w14:textId="448DB6B8" w:rsidR="003E1421" w:rsidRPr="00B21A4E" w:rsidRDefault="003E1421" w:rsidP="00395FDC">
      <w:pPr>
        <w:pStyle w:val="ListParagraph"/>
        <w:numPr>
          <w:ilvl w:val="0"/>
          <w:numId w:val="50"/>
        </w:numPr>
      </w:pPr>
      <w:r w:rsidRPr="00B21A4E">
        <w:t>This module will help Trader microservice to pull the latest stock exchange data on bases of company type like Cement, IT, Telecom</w:t>
      </w:r>
    </w:p>
    <w:p w14:paraId="3A0F2C70" w14:textId="189D4883" w:rsidR="003E1421" w:rsidRPr="00B21A4E" w:rsidRDefault="003E1421" w:rsidP="00395FDC">
      <w:pPr>
        <w:pStyle w:val="ListParagraph"/>
        <w:numPr>
          <w:ilvl w:val="0"/>
          <w:numId w:val="50"/>
        </w:numPr>
      </w:pPr>
      <w:r w:rsidRPr="00B21A4E">
        <w:t>This module will help Traders microservice to get a watch list. Watch list will give the last five working days stock price of a particular stock</w:t>
      </w:r>
    </w:p>
    <w:p w14:paraId="0CEFA612" w14:textId="507BA897" w:rsidR="003E1421" w:rsidRPr="00B21A4E" w:rsidRDefault="003E1421" w:rsidP="00395FDC">
      <w:pPr>
        <w:pStyle w:val="ListParagraph"/>
        <w:numPr>
          <w:ilvl w:val="0"/>
          <w:numId w:val="50"/>
        </w:numPr>
      </w:pPr>
      <w:r w:rsidRPr="00B21A4E">
        <w:t>Update the trading of stock as per the information received from Order microservice</w:t>
      </w:r>
    </w:p>
    <w:p w14:paraId="70586AFF" w14:textId="1F4CA98E" w:rsidR="002D5F62" w:rsidRPr="00AA21A9" w:rsidRDefault="002D5F62" w:rsidP="00200638">
      <w:pPr>
        <w:rPr>
          <w:b/>
          <w:u w:val="single"/>
        </w:rPr>
      </w:pPr>
      <w:r w:rsidRPr="00AA21A9">
        <w:rPr>
          <w:b/>
          <w:u w:val="single"/>
        </w:rPr>
        <w:t>Stage: Database Implementation</w:t>
      </w:r>
    </w:p>
    <w:p w14:paraId="5B117617" w14:textId="67DFC8B7" w:rsidR="002D5F62" w:rsidRDefault="002D5F62" w:rsidP="00395FDC">
      <w:pPr>
        <w:pStyle w:val="ListParagraph"/>
        <w:numPr>
          <w:ilvl w:val="0"/>
          <w:numId w:val="20"/>
        </w:numPr>
      </w:pPr>
      <w:r w:rsidRPr="002D5F62">
        <w:t>Design a data base as per the following ER diagram provided.</w:t>
      </w:r>
    </w:p>
    <w:p w14:paraId="51887A6F" w14:textId="0965FA04" w:rsidR="002D5F62" w:rsidRDefault="00253454" w:rsidP="00877400">
      <w:pPr>
        <w:keepNext/>
        <w:spacing w:after="0"/>
        <w:ind w:left="720"/>
      </w:pPr>
      <w:r>
        <w:rPr>
          <w:noProof/>
        </w:rPr>
        <w:drawing>
          <wp:inline distT="0" distB="0" distL="0" distR="0" wp14:anchorId="36766FF4" wp14:editId="29A4C02C">
            <wp:extent cx="4960620" cy="2453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1752E" w14:textId="7EAE2981" w:rsidR="002D5F62" w:rsidRPr="002D5F62" w:rsidRDefault="002D5F62" w:rsidP="002D5F62">
      <w:pPr>
        <w:pStyle w:val="Caption"/>
        <w:jc w:val="center"/>
        <w:rPr>
          <w:sz w:val="16"/>
        </w:rPr>
      </w:pPr>
      <w:r w:rsidRPr="002D5F62">
        <w:rPr>
          <w:sz w:val="16"/>
        </w:rPr>
        <w:t xml:space="preserve">Figure </w:t>
      </w:r>
      <w:r w:rsidRPr="002D5F62">
        <w:rPr>
          <w:sz w:val="16"/>
        </w:rPr>
        <w:fldChar w:fldCharType="begin"/>
      </w:r>
      <w:r w:rsidRPr="002D5F62">
        <w:rPr>
          <w:sz w:val="16"/>
        </w:rPr>
        <w:instrText xml:space="preserve"> SEQ Figure \* ARABIC </w:instrText>
      </w:r>
      <w:r w:rsidRPr="002D5F62">
        <w:rPr>
          <w:sz w:val="16"/>
        </w:rPr>
        <w:fldChar w:fldCharType="separate"/>
      </w:r>
      <w:r w:rsidR="00D07BBC">
        <w:rPr>
          <w:noProof/>
          <w:sz w:val="16"/>
        </w:rPr>
        <w:t>3</w:t>
      </w:r>
      <w:r w:rsidRPr="002D5F62">
        <w:rPr>
          <w:sz w:val="16"/>
        </w:rPr>
        <w:fldChar w:fldCharType="end"/>
      </w:r>
      <w:r w:rsidRPr="002D5F62">
        <w:rPr>
          <w:sz w:val="16"/>
        </w:rPr>
        <w:t xml:space="preserve"> : ER Diagram </w:t>
      </w:r>
      <w:r w:rsidR="00CE07C5">
        <w:rPr>
          <w:sz w:val="16"/>
        </w:rPr>
        <w:t>–</w:t>
      </w:r>
      <w:r w:rsidRPr="002D5F62">
        <w:rPr>
          <w:sz w:val="16"/>
        </w:rPr>
        <w:t xml:space="preserve"> </w:t>
      </w:r>
      <w:r w:rsidR="00644195">
        <w:rPr>
          <w:sz w:val="16"/>
        </w:rPr>
        <w:t>Stock Exchange</w:t>
      </w:r>
    </w:p>
    <w:p w14:paraId="6942F1B5" w14:textId="40B895B3" w:rsidR="008B3CFA" w:rsidRDefault="0038093F" w:rsidP="00395FDC">
      <w:pPr>
        <w:pStyle w:val="ListParagraph"/>
        <w:numPr>
          <w:ilvl w:val="0"/>
          <w:numId w:val="20"/>
        </w:numPr>
      </w:pPr>
      <w:r>
        <w:lastRenderedPageBreak/>
        <w:t xml:space="preserve">Enforce the following constraints on the database apart from primary key, foreign </w:t>
      </w:r>
      <w:proofErr w:type="gramStart"/>
      <w:r>
        <w:t>key</w:t>
      </w:r>
      <w:proofErr w:type="gramEnd"/>
      <w:r>
        <w:t xml:space="preserve"> and unique keys</w:t>
      </w:r>
    </w:p>
    <w:p w14:paraId="4E702E99" w14:textId="1728F7D9" w:rsidR="0038093F" w:rsidRDefault="002A6DDF" w:rsidP="00395FDC">
      <w:pPr>
        <w:pStyle w:val="ListParagraph"/>
        <w:numPr>
          <w:ilvl w:val="1"/>
          <w:numId w:val="20"/>
        </w:numPr>
      </w:pPr>
      <w:r>
        <w:t>Symbol</w:t>
      </w:r>
      <w:r w:rsidR="005F1F25">
        <w:t xml:space="preserve"> must be m</w:t>
      </w:r>
      <w:r>
        <w:t>aximum</w:t>
      </w:r>
      <w:r w:rsidR="005F1F25">
        <w:t xml:space="preserve"> </w:t>
      </w:r>
      <w:r>
        <w:t>4</w:t>
      </w:r>
      <w:r w:rsidR="005F1F25">
        <w:t xml:space="preserve"> characters long</w:t>
      </w:r>
    </w:p>
    <w:p w14:paraId="0453C002" w14:textId="32BB1F86" w:rsidR="0038093F" w:rsidRDefault="002A6DDF" w:rsidP="00395FDC">
      <w:pPr>
        <w:pStyle w:val="ListParagraph"/>
        <w:numPr>
          <w:ilvl w:val="1"/>
          <w:numId w:val="20"/>
        </w:numPr>
      </w:pPr>
      <w:proofErr w:type="spellStart"/>
      <w:r w:rsidRPr="002A6DDF">
        <w:t>Dtime</w:t>
      </w:r>
      <w:proofErr w:type="spellEnd"/>
      <w:r>
        <w:t xml:space="preserve"> cannot be less</w:t>
      </w:r>
      <w:r w:rsidR="00C66990">
        <w:t xml:space="preserve"> or greater</w:t>
      </w:r>
      <w:r>
        <w:t xml:space="preserve"> than current date</w:t>
      </w:r>
    </w:p>
    <w:p w14:paraId="088C1FA5" w14:textId="10F190F2" w:rsidR="00770276" w:rsidRDefault="002A6DDF" w:rsidP="00395FDC">
      <w:pPr>
        <w:pStyle w:val="ListParagraph"/>
        <w:numPr>
          <w:ilvl w:val="1"/>
          <w:numId w:val="20"/>
        </w:numPr>
      </w:pPr>
      <w:proofErr w:type="spellStart"/>
      <w:r>
        <w:t>TotalShares</w:t>
      </w:r>
      <w:proofErr w:type="spellEnd"/>
      <w:r>
        <w:t xml:space="preserve">, </w:t>
      </w:r>
      <w:proofErr w:type="spellStart"/>
      <w:proofErr w:type="gramStart"/>
      <w:r>
        <w:t>volume,open</w:t>
      </w:r>
      <w:proofErr w:type="gramEnd"/>
      <w:r>
        <w:t>,last</w:t>
      </w:r>
      <w:proofErr w:type="spellEnd"/>
      <w:r>
        <w:t xml:space="preserve"> cannot be negative</w:t>
      </w:r>
    </w:p>
    <w:p w14:paraId="3D15D63C" w14:textId="1D2FCD12" w:rsidR="008D7506" w:rsidRDefault="008D7506" w:rsidP="008D7506">
      <w:r w:rsidRPr="008D7506">
        <w:rPr>
          <w:u w:val="single"/>
        </w:rPr>
        <w:t>Note</w:t>
      </w:r>
      <w:r>
        <w:t>: Add few clients on the application startup.</w:t>
      </w:r>
    </w:p>
    <w:p w14:paraId="297246F9" w14:textId="56CCA211" w:rsidR="002D5F62" w:rsidRPr="00AA21A9" w:rsidRDefault="00DE5685" w:rsidP="00DE5685">
      <w:pPr>
        <w:rPr>
          <w:b/>
          <w:u w:val="single"/>
        </w:rPr>
      </w:pPr>
      <w:r w:rsidRPr="00AA21A9">
        <w:rPr>
          <w:b/>
          <w:u w:val="single"/>
        </w:rPr>
        <w:t>Stage: Data Access Layer Design</w:t>
      </w:r>
    </w:p>
    <w:p w14:paraId="452D6AB2" w14:textId="77777777" w:rsidR="00DE5685" w:rsidRDefault="00DE5685" w:rsidP="00395FDC">
      <w:pPr>
        <w:pStyle w:val="ListParagraph"/>
        <w:numPr>
          <w:ilvl w:val="0"/>
          <w:numId w:val="21"/>
        </w:numPr>
      </w:pPr>
      <w:r>
        <w:t xml:space="preserve">Create a library project and add ORM support into it. </w:t>
      </w:r>
    </w:p>
    <w:p w14:paraId="7A6311CA" w14:textId="6BEA4631" w:rsidR="00DE5685" w:rsidRDefault="00DE5685" w:rsidP="00395FDC">
      <w:pPr>
        <w:pStyle w:val="ListParagraph"/>
        <w:numPr>
          <w:ilvl w:val="0"/>
          <w:numId w:val="21"/>
        </w:numPr>
      </w:pPr>
      <w:r>
        <w:t xml:space="preserve">Use the </w:t>
      </w:r>
      <w:r w:rsidR="00CB57A2">
        <w:t>ORM to map the entities to database as per the ER diagram provided.</w:t>
      </w:r>
      <w:r>
        <w:t xml:space="preserve"> </w:t>
      </w:r>
    </w:p>
    <w:p w14:paraId="45AE7E80" w14:textId="22068C23" w:rsidR="00DE5685" w:rsidRDefault="00DE5685" w:rsidP="00395FDC">
      <w:pPr>
        <w:pStyle w:val="ListParagraph"/>
        <w:numPr>
          <w:ilvl w:val="0"/>
          <w:numId w:val="21"/>
        </w:numPr>
      </w:pPr>
      <w:r>
        <w:t>Use repository per entity pattern and generate the repositories to perform the following operations</w:t>
      </w:r>
      <w:r w:rsidR="006778EE">
        <w:tab/>
      </w:r>
    </w:p>
    <w:p w14:paraId="261B6782" w14:textId="2CEE478F" w:rsidR="008D7506" w:rsidRDefault="008D7506" w:rsidP="00395FDC">
      <w:pPr>
        <w:pStyle w:val="ListParagraph"/>
        <w:numPr>
          <w:ilvl w:val="1"/>
          <w:numId w:val="21"/>
        </w:numPr>
      </w:pPr>
      <w:r>
        <w:t xml:space="preserve">Return list of </w:t>
      </w:r>
      <w:r w:rsidR="003E1421">
        <w:t>stocks</w:t>
      </w:r>
    </w:p>
    <w:p w14:paraId="47CC92A5" w14:textId="49C2EA59" w:rsidR="008D7506" w:rsidRDefault="003E1421" w:rsidP="00395FDC">
      <w:pPr>
        <w:pStyle w:val="ListParagraph"/>
        <w:numPr>
          <w:ilvl w:val="1"/>
          <w:numId w:val="21"/>
        </w:numPr>
      </w:pPr>
      <w:r>
        <w:t>Register a new company</w:t>
      </w:r>
    </w:p>
    <w:p w14:paraId="0E229FBB" w14:textId="6ED052C3" w:rsidR="008D7506" w:rsidRDefault="008D7506" w:rsidP="00395FDC">
      <w:pPr>
        <w:pStyle w:val="ListParagraph"/>
        <w:numPr>
          <w:ilvl w:val="1"/>
          <w:numId w:val="21"/>
        </w:numPr>
      </w:pPr>
      <w:r>
        <w:t xml:space="preserve">Update an </w:t>
      </w:r>
      <w:r w:rsidR="003E1421">
        <w:t>existing stock information</w:t>
      </w:r>
    </w:p>
    <w:p w14:paraId="50DDD810" w14:textId="59272BFD" w:rsidR="008D7506" w:rsidRDefault="008D7506" w:rsidP="00395FDC">
      <w:pPr>
        <w:pStyle w:val="ListParagraph"/>
        <w:numPr>
          <w:ilvl w:val="1"/>
          <w:numId w:val="21"/>
        </w:numPr>
      </w:pPr>
      <w:r>
        <w:t>Re</w:t>
      </w:r>
      <w:r w:rsidR="003E1421">
        <w:t>turn a watch list</w:t>
      </w:r>
    </w:p>
    <w:p w14:paraId="03723A79" w14:textId="731A8F74" w:rsidR="00DE5685" w:rsidRDefault="003E1421" w:rsidP="000E3ADA">
      <w:pPr>
        <w:pStyle w:val="ListParagraph"/>
        <w:numPr>
          <w:ilvl w:val="1"/>
          <w:numId w:val="21"/>
        </w:numPr>
      </w:pPr>
      <w:r>
        <w:t>Register new traders</w:t>
      </w:r>
    </w:p>
    <w:p w14:paraId="5CFE44DB" w14:textId="5225FAE5" w:rsidR="003E1421" w:rsidRDefault="003E1421" w:rsidP="000E3ADA">
      <w:pPr>
        <w:pStyle w:val="ListParagraph"/>
        <w:numPr>
          <w:ilvl w:val="1"/>
          <w:numId w:val="21"/>
        </w:numPr>
      </w:pPr>
      <w:r>
        <w:t>Update trader information</w:t>
      </w:r>
    </w:p>
    <w:p w14:paraId="1616F757" w14:textId="75E1FB73" w:rsidR="001B0C9F" w:rsidRDefault="001B0C9F" w:rsidP="000E3ADA">
      <w:pPr>
        <w:pStyle w:val="ListParagraph"/>
        <w:numPr>
          <w:ilvl w:val="1"/>
          <w:numId w:val="21"/>
        </w:numPr>
      </w:pPr>
      <w:r>
        <w:t xml:space="preserve">Update the balance for the </w:t>
      </w:r>
      <w:r w:rsidR="007706F8">
        <w:t xml:space="preserve">requested </w:t>
      </w:r>
      <w:proofErr w:type="spellStart"/>
      <w:r w:rsidR="007706F8">
        <w:t>accountId</w:t>
      </w:r>
      <w:proofErr w:type="spellEnd"/>
      <w:r w:rsidR="007706F8">
        <w:t>.</w:t>
      </w:r>
    </w:p>
    <w:p w14:paraId="79785074" w14:textId="79A0FA96" w:rsidR="00EE36D6" w:rsidRDefault="00EE36D6" w:rsidP="000E3ADA">
      <w:pPr>
        <w:pStyle w:val="ListParagraph"/>
        <w:numPr>
          <w:ilvl w:val="1"/>
          <w:numId w:val="21"/>
        </w:numPr>
      </w:pPr>
      <w:r>
        <w:t xml:space="preserve">Register </w:t>
      </w:r>
      <w:proofErr w:type="gramStart"/>
      <w:r>
        <w:t>all  trading</w:t>
      </w:r>
      <w:proofErr w:type="gramEnd"/>
      <w:r>
        <w:t xml:space="preserve"> information</w:t>
      </w:r>
    </w:p>
    <w:p w14:paraId="19676BF3" w14:textId="77777777" w:rsidR="00A14A89" w:rsidRDefault="00A14A89" w:rsidP="00A14A89">
      <w:pPr>
        <w:pStyle w:val="ListParagraph"/>
        <w:ind w:left="1440"/>
      </w:pPr>
    </w:p>
    <w:p w14:paraId="4C81C4F1" w14:textId="56EB2A6E" w:rsidR="00DE5685" w:rsidRDefault="00DE5685" w:rsidP="00DE5685">
      <w:pPr>
        <w:pStyle w:val="ListParagraph"/>
        <w:ind w:left="0"/>
        <w:rPr>
          <w:b/>
          <w:u w:val="single"/>
        </w:rPr>
      </w:pPr>
      <w:r w:rsidRPr="00AA21A9">
        <w:rPr>
          <w:b/>
          <w:u w:val="single"/>
        </w:rPr>
        <w:t>Stage: Business Logic Layer Development</w:t>
      </w:r>
    </w:p>
    <w:p w14:paraId="760DC6A6" w14:textId="77777777" w:rsidR="00AA21A9" w:rsidRPr="00AA21A9" w:rsidRDefault="00AA21A9" w:rsidP="00DE5685">
      <w:pPr>
        <w:pStyle w:val="ListParagraph"/>
        <w:ind w:left="0"/>
        <w:rPr>
          <w:b/>
          <w:u w:val="single"/>
        </w:rPr>
      </w:pPr>
    </w:p>
    <w:p w14:paraId="23254295" w14:textId="77777777" w:rsidR="00DE5685" w:rsidRDefault="00DE5685" w:rsidP="00395FDC">
      <w:pPr>
        <w:pStyle w:val="ListParagraph"/>
        <w:numPr>
          <w:ilvl w:val="0"/>
          <w:numId w:val="22"/>
        </w:numPr>
      </w:pPr>
      <w:r>
        <w:t>Develop a library which reference the Data Access Library project created earlier</w:t>
      </w:r>
    </w:p>
    <w:p w14:paraId="67780F77" w14:textId="77777777" w:rsidR="00DE5685" w:rsidRDefault="00DE5685" w:rsidP="00395FDC">
      <w:pPr>
        <w:pStyle w:val="ListParagraph"/>
        <w:numPr>
          <w:ilvl w:val="0"/>
          <w:numId w:val="22"/>
        </w:numPr>
      </w:pPr>
      <w:r>
        <w:t>This class library will contain various service classes which will encapsulate the business logic for the application.</w:t>
      </w:r>
    </w:p>
    <w:p w14:paraId="61F86CE0" w14:textId="5E51609A" w:rsidR="00C92C55" w:rsidRDefault="00C92C55" w:rsidP="00395FDC">
      <w:pPr>
        <w:pStyle w:val="ListParagraph"/>
        <w:numPr>
          <w:ilvl w:val="0"/>
          <w:numId w:val="22"/>
        </w:numPr>
      </w:pPr>
      <w:r>
        <w:t>Use dependency injection to in service classes to inject the required repositories.</w:t>
      </w:r>
    </w:p>
    <w:p w14:paraId="03F6310F" w14:textId="77777777" w:rsidR="00DE5685" w:rsidRDefault="00DE5685" w:rsidP="00395FDC">
      <w:pPr>
        <w:pStyle w:val="ListParagraph"/>
        <w:numPr>
          <w:ilvl w:val="0"/>
          <w:numId w:val="22"/>
        </w:numPr>
      </w:pPr>
      <w:r>
        <w:t xml:space="preserve">Create the service classes following the single responsibility principle which perform the given operations as follows </w:t>
      </w:r>
    </w:p>
    <w:p w14:paraId="08DC9CF5" w14:textId="77777777" w:rsidR="00A903A2" w:rsidRDefault="00A903A2" w:rsidP="00A903A2">
      <w:pPr>
        <w:pStyle w:val="ListParagraph"/>
        <w:numPr>
          <w:ilvl w:val="1"/>
          <w:numId w:val="22"/>
        </w:numPr>
      </w:pPr>
      <w:r>
        <w:t>Return list of stocks</w:t>
      </w:r>
    </w:p>
    <w:p w14:paraId="127E29D0" w14:textId="77777777" w:rsidR="00A903A2" w:rsidRDefault="00A903A2" w:rsidP="00A903A2">
      <w:pPr>
        <w:pStyle w:val="ListParagraph"/>
        <w:numPr>
          <w:ilvl w:val="1"/>
          <w:numId w:val="22"/>
        </w:numPr>
      </w:pPr>
      <w:r>
        <w:t>Register a new company</w:t>
      </w:r>
    </w:p>
    <w:p w14:paraId="0D16DCFE" w14:textId="77777777" w:rsidR="00A903A2" w:rsidRDefault="00A903A2" w:rsidP="00A903A2">
      <w:pPr>
        <w:pStyle w:val="ListParagraph"/>
        <w:numPr>
          <w:ilvl w:val="1"/>
          <w:numId w:val="22"/>
        </w:numPr>
      </w:pPr>
      <w:r>
        <w:t>Update an existing stock information</w:t>
      </w:r>
    </w:p>
    <w:p w14:paraId="4128BA3D" w14:textId="77777777" w:rsidR="00A903A2" w:rsidRDefault="00A903A2" w:rsidP="00A903A2">
      <w:pPr>
        <w:pStyle w:val="ListParagraph"/>
        <w:numPr>
          <w:ilvl w:val="1"/>
          <w:numId w:val="22"/>
        </w:numPr>
      </w:pPr>
      <w:r>
        <w:t>Return a watch list</w:t>
      </w:r>
    </w:p>
    <w:p w14:paraId="527D9851" w14:textId="77777777" w:rsidR="00A903A2" w:rsidRDefault="00A903A2" w:rsidP="00A903A2">
      <w:pPr>
        <w:pStyle w:val="ListParagraph"/>
        <w:numPr>
          <w:ilvl w:val="1"/>
          <w:numId w:val="22"/>
        </w:numPr>
      </w:pPr>
      <w:r>
        <w:t>Register new traders</w:t>
      </w:r>
    </w:p>
    <w:p w14:paraId="37493351" w14:textId="1DC5C908" w:rsidR="00A903A2" w:rsidRDefault="00A903A2" w:rsidP="00A903A2">
      <w:pPr>
        <w:pStyle w:val="ListParagraph"/>
        <w:numPr>
          <w:ilvl w:val="1"/>
          <w:numId w:val="22"/>
        </w:numPr>
      </w:pPr>
      <w:r>
        <w:t>Update trader information</w:t>
      </w:r>
    </w:p>
    <w:p w14:paraId="5EA241C0" w14:textId="77777777" w:rsidR="00EE36D6" w:rsidRDefault="00EE36D6" w:rsidP="00EE36D6">
      <w:pPr>
        <w:pStyle w:val="ListParagraph"/>
        <w:numPr>
          <w:ilvl w:val="1"/>
          <w:numId w:val="22"/>
        </w:numPr>
      </w:pPr>
      <w:r>
        <w:t xml:space="preserve">Register </w:t>
      </w:r>
      <w:proofErr w:type="gramStart"/>
      <w:r>
        <w:t>all  trading</w:t>
      </w:r>
      <w:proofErr w:type="gramEnd"/>
      <w:r>
        <w:t xml:space="preserve"> information</w:t>
      </w:r>
    </w:p>
    <w:p w14:paraId="3E1B1AE5" w14:textId="77777777" w:rsidR="00DE5685" w:rsidRDefault="00DE5685" w:rsidP="00395FDC">
      <w:pPr>
        <w:pStyle w:val="ListParagraph"/>
        <w:numPr>
          <w:ilvl w:val="0"/>
          <w:numId w:val="22"/>
        </w:numPr>
      </w:pPr>
      <w:r>
        <w:t>Following business rules must be implemented as part of the business service class</w:t>
      </w:r>
    </w:p>
    <w:p w14:paraId="6715907B" w14:textId="78FF36CD" w:rsidR="004E40A6" w:rsidRDefault="00A903A2" w:rsidP="00395FDC">
      <w:pPr>
        <w:pStyle w:val="ListParagraph"/>
        <w:numPr>
          <w:ilvl w:val="1"/>
          <w:numId w:val="22"/>
        </w:numPr>
      </w:pPr>
      <w:proofErr w:type="spellStart"/>
      <w:r>
        <w:t>Trader</w:t>
      </w:r>
      <w:r w:rsidR="004E40A6">
        <w:t>Id</w:t>
      </w:r>
      <w:proofErr w:type="spellEnd"/>
      <w:r w:rsidR="004E40A6">
        <w:t xml:space="preserve"> must be </w:t>
      </w:r>
      <w:proofErr w:type="gramStart"/>
      <w:r w:rsidR="004E40A6">
        <w:t>auto-generated</w:t>
      </w:r>
      <w:proofErr w:type="gramEnd"/>
      <w:r w:rsidR="00C93A58">
        <w:t xml:space="preserve">. It should be in the format XY0000. First 2 letters of </w:t>
      </w:r>
      <w:proofErr w:type="spellStart"/>
      <w:r w:rsidR="00C93A58">
        <w:t>lastname</w:t>
      </w:r>
      <w:proofErr w:type="spellEnd"/>
      <w:r w:rsidR="00C93A58">
        <w:t xml:space="preserve"> followed by a </w:t>
      </w:r>
      <w:proofErr w:type="gramStart"/>
      <w:r w:rsidR="00C93A58">
        <w:t>4 digit</w:t>
      </w:r>
      <w:proofErr w:type="gramEnd"/>
      <w:r w:rsidR="00C93A58">
        <w:t xml:space="preserve"> number</w:t>
      </w:r>
    </w:p>
    <w:p w14:paraId="05294824" w14:textId="7A7B3232" w:rsidR="009467EA" w:rsidRDefault="009467EA" w:rsidP="009467EA">
      <w:pPr>
        <w:pStyle w:val="ListParagraph"/>
        <w:numPr>
          <w:ilvl w:val="1"/>
          <w:numId w:val="22"/>
        </w:numPr>
      </w:pPr>
      <w:proofErr w:type="spellStart"/>
      <w:r>
        <w:t>HoldingId</w:t>
      </w:r>
      <w:proofErr w:type="spellEnd"/>
      <w:r>
        <w:t xml:space="preserve"> must be </w:t>
      </w:r>
      <w:proofErr w:type="gramStart"/>
      <w:r>
        <w:t>auto-generated</w:t>
      </w:r>
      <w:proofErr w:type="gramEnd"/>
      <w:r>
        <w:t xml:space="preserve">. It should be in the format SYXY00. First 2 letters of symbol next two </w:t>
      </w:r>
      <w:proofErr w:type="spellStart"/>
      <w:r>
        <w:t>traderID</w:t>
      </w:r>
      <w:proofErr w:type="spellEnd"/>
      <w:r>
        <w:t xml:space="preserve"> followed </w:t>
      </w:r>
      <w:proofErr w:type="gramStart"/>
      <w:r>
        <w:t>by  last</w:t>
      </w:r>
      <w:proofErr w:type="gramEnd"/>
      <w:r>
        <w:t xml:space="preserve"> two  2 digit number of year</w:t>
      </w:r>
    </w:p>
    <w:p w14:paraId="27FF20CC" w14:textId="1B1405FA" w:rsidR="00C93A58" w:rsidRDefault="001B0C9F" w:rsidP="00395FDC">
      <w:pPr>
        <w:pStyle w:val="ListParagraph"/>
        <w:numPr>
          <w:ilvl w:val="1"/>
          <w:numId w:val="22"/>
        </w:numPr>
      </w:pPr>
      <w:proofErr w:type="spellStart"/>
      <w:r>
        <w:t>Bough</w:t>
      </w:r>
      <w:r w:rsidR="00644195">
        <w:t>t</w:t>
      </w:r>
      <w:r>
        <w:t>At</w:t>
      </w:r>
      <w:proofErr w:type="spellEnd"/>
      <w:r>
        <w:t xml:space="preserve">, </w:t>
      </w:r>
      <w:proofErr w:type="spellStart"/>
      <w:r w:rsidR="00644195">
        <w:t>numberofShares</w:t>
      </w:r>
      <w:proofErr w:type="spellEnd"/>
      <w:r w:rsidR="00644195">
        <w:rPr>
          <w:color w:val="FF0000"/>
        </w:rPr>
        <w:t>,</w:t>
      </w:r>
      <w:r w:rsidR="00644195">
        <w:t xml:space="preserve"> balance cannot</w:t>
      </w:r>
      <w:r>
        <w:t xml:space="preserve"> be negative</w:t>
      </w:r>
    </w:p>
    <w:p w14:paraId="0AF1FBAC" w14:textId="43E95B81" w:rsidR="00C93A58" w:rsidRDefault="00C93A58" w:rsidP="00395FDC">
      <w:pPr>
        <w:pStyle w:val="ListParagraph"/>
        <w:numPr>
          <w:ilvl w:val="1"/>
          <w:numId w:val="22"/>
        </w:numPr>
      </w:pPr>
      <w:r>
        <w:t>Email address should always have @cognizant.com</w:t>
      </w:r>
    </w:p>
    <w:p w14:paraId="3A6A8734" w14:textId="77777777" w:rsidR="001B0C9F" w:rsidRDefault="001B0C9F" w:rsidP="001B0C9F">
      <w:pPr>
        <w:pStyle w:val="ListParagraph"/>
        <w:numPr>
          <w:ilvl w:val="1"/>
          <w:numId w:val="22"/>
        </w:numPr>
      </w:pPr>
      <w:proofErr w:type="spellStart"/>
      <w:r w:rsidRPr="002A6DDF">
        <w:t>Dtime</w:t>
      </w:r>
      <w:proofErr w:type="spellEnd"/>
      <w:r>
        <w:t xml:space="preserve"> cannot be less or greater than current date</w:t>
      </w:r>
    </w:p>
    <w:p w14:paraId="23D1AB63" w14:textId="60DC3442" w:rsidR="001B0C9F" w:rsidRPr="00B21A4E" w:rsidRDefault="001B0C9F" w:rsidP="001B0C9F">
      <w:pPr>
        <w:pStyle w:val="ListParagraph"/>
        <w:numPr>
          <w:ilvl w:val="1"/>
          <w:numId w:val="22"/>
        </w:numPr>
        <w:rPr>
          <w:color w:val="000000" w:themeColor="text1"/>
        </w:rPr>
      </w:pPr>
      <w:proofErr w:type="spellStart"/>
      <w:r w:rsidRPr="00B21A4E">
        <w:rPr>
          <w:color w:val="000000" w:themeColor="text1"/>
        </w:rPr>
        <w:t>TotalShares</w:t>
      </w:r>
      <w:proofErr w:type="spellEnd"/>
      <w:r w:rsidRPr="00B21A4E">
        <w:rPr>
          <w:color w:val="000000" w:themeColor="text1"/>
        </w:rPr>
        <w:t xml:space="preserve">, </w:t>
      </w:r>
      <w:r w:rsidR="005710D4" w:rsidRPr="00B21A4E">
        <w:rPr>
          <w:color w:val="000000" w:themeColor="text1"/>
        </w:rPr>
        <w:t>ope</w:t>
      </w:r>
      <w:r w:rsidRPr="00B21A4E">
        <w:rPr>
          <w:color w:val="000000" w:themeColor="text1"/>
        </w:rPr>
        <w:t>n,</w:t>
      </w:r>
      <w:r w:rsidR="00644195">
        <w:rPr>
          <w:color w:val="000000" w:themeColor="text1"/>
        </w:rPr>
        <w:t xml:space="preserve"> </w:t>
      </w:r>
      <w:r w:rsidRPr="00B21A4E">
        <w:rPr>
          <w:color w:val="000000" w:themeColor="text1"/>
        </w:rPr>
        <w:t>last cannot be negative</w:t>
      </w:r>
    </w:p>
    <w:p w14:paraId="6A68329C" w14:textId="758241E0" w:rsidR="001B0C9F" w:rsidRDefault="007706F8" w:rsidP="00395FDC">
      <w:pPr>
        <w:pStyle w:val="ListParagraph"/>
        <w:numPr>
          <w:ilvl w:val="1"/>
          <w:numId w:val="22"/>
        </w:numPr>
      </w:pPr>
      <w:proofErr w:type="gramStart"/>
      <w:r>
        <w:t xml:space="preserve">Trading </w:t>
      </w:r>
      <w:r w:rsidR="001B0C9F">
        <w:t xml:space="preserve"> of</w:t>
      </w:r>
      <w:proofErr w:type="gramEnd"/>
      <w:r w:rsidR="001B0C9F">
        <w:t xml:space="preserve"> stock of de-registe</w:t>
      </w:r>
      <w:r w:rsidR="00205F9E">
        <w:t>re</w:t>
      </w:r>
      <w:r w:rsidR="001B0C9F">
        <w:t>d company should not be allowed , in such case raise a user defined exception as “</w:t>
      </w:r>
      <w:proofErr w:type="spellStart"/>
      <w:r w:rsidR="001B0C9F">
        <w:t>StockNotValid</w:t>
      </w:r>
      <w:proofErr w:type="spellEnd"/>
      <w:r w:rsidR="001B0C9F">
        <w:t>”</w:t>
      </w:r>
    </w:p>
    <w:p w14:paraId="3263178D" w14:textId="1EA3895B" w:rsidR="00C93A58" w:rsidRDefault="00C93A58" w:rsidP="00395FDC">
      <w:pPr>
        <w:pStyle w:val="ListParagraph"/>
        <w:numPr>
          <w:ilvl w:val="1"/>
          <w:numId w:val="22"/>
        </w:numPr>
      </w:pPr>
      <w:proofErr w:type="spellStart"/>
      <w:r>
        <w:lastRenderedPageBreak/>
        <w:t>Fname</w:t>
      </w:r>
      <w:proofErr w:type="spellEnd"/>
      <w:r>
        <w:t xml:space="preserve"> and </w:t>
      </w:r>
      <w:proofErr w:type="spellStart"/>
      <w:r>
        <w:t>lname</w:t>
      </w:r>
      <w:proofErr w:type="spellEnd"/>
      <w:r>
        <w:t xml:space="preserve"> should only have alphabets and last name must be minimum 3 characters long.</w:t>
      </w:r>
    </w:p>
    <w:p w14:paraId="16C7903C" w14:textId="10B912FC" w:rsidR="00DE5685" w:rsidRPr="00AA21A9" w:rsidRDefault="00AA21A9" w:rsidP="00AA21A9">
      <w:pPr>
        <w:tabs>
          <w:tab w:val="left" w:pos="2690"/>
        </w:tabs>
        <w:rPr>
          <w:b/>
          <w:u w:val="single"/>
        </w:rPr>
      </w:pPr>
      <w:r>
        <w:rPr>
          <w:b/>
          <w:u w:val="single"/>
        </w:rPr>
        <w:t>Stage: Unit Testing</w:t>
      </w:r>
    </w:p>
    <w:p w14:paraId="440178DD" w14:textId="2189330F" w:rsidR="00643F05" w:rsidRDefault="00643F05" w:rsidP="00395FDC">
      <w:pPr>
        <w:pStyle w:val="ListParagraph"/>
        <w:numPr>
          <w:ilvl w:val="0"/>
          <w:numId w:val="23"/>
        </w:numPr>
      </w:pPr>
      <w:r>
        <w:t>Create a new Unit test project to test the service classes created in business logic layers</w:t>
      </w:r>
    </w:p>
    <w:p w14:paraId="2778931A" w14:textId="57B01F51" w:rsidR="00643F05" w:rsidRDefault="00643F05" w:rsidP="00395FDC">
      <w:pPr>
        <w:pStyle w:val="ListParagraph"/>
        <w:numPr>
          <w:ilvl w:val="0"/>
          <w:numId w:val="23"/>
        </w:numPr>
      </w:pPr>
      <w:r>
        <w:t>Mock all the repositories using a mocking framework.</w:t>
      </w:r>
    </w:p>
    <w:p w14:paraId="3C01F60B" w14:textId="2AAF8413" w:rsidR="009D763B" w:rsidRPr="002A5899" w:rsidRDefault="009D763B" w:rsidP="009D763B">
      <w:pPr>
        <w:rPr>
          <w:b/>
          <w:u w:val="single"/>
        </w:rPr>
      </w:pPr>
      <w:r w:rsidRPr="002A5899">
        <w:rPr>
          <w:b/>
          <w:u w:val="single"/>
        </w:rPr>
        <w:t>Stage: Micro-service implementation</w:t>
      </w:r>
    </w:p>
    <w:p w14:paraId="518355D0" w14:textId="7ACDBFB5" w:rsidR="009D763B" w:rsidRDefault="009D763B" w:rsidP="00395FDC">
      <w:pPr>
        <w:pStyle w:val="ListParagraph"/>
        <w:numPr>
          <w:ilvl w:val="0"/>
          <w:numId w:val="24"/>
        </w:numPr>
      </w:pPr>
      <w:r>
        <w:t>Create a</w:t>
      </w:r>
      <w:r w:rsidR="00644195">
        <w:t>n</w:t>
      </w:r>
      <w:r>
        <w:t xml:space="preserve"> API project which references the business logic layer created earlier</w:t>
      </w:r>
    </w:p>
    <w:p w14:paraId="367FEEDF" w14:textId="77777777" w:rsidR="009D763B" w:rsidRDefault="009D763B" w:rsidP="00395FDC">
      <w:pPr>
        <w:pStyle w:val="ListParagraph"/>
        <w:numPr>
          <w:ilvl w:val="0"/>
          <w:numId w:val="24"/>
        </w:numPr>
      </w:pPr>
      <w:r>
        <w:t>Implement service documentation using swagger</w:t>
      </w:r>
    </w:p>
    <w:p w14:paraId="3B76745B" w14:textId="49F6DBCC" w:rsidR="00E755A3" w:rsidRDefault="00E755A3" w:rsidP="00395FDC">
      <w:pPr>
        <w:pStyle w:val="ListParagraph"/>
        <w:numPr>
          <w:ilvl w:val="0"/>
          <w:numId w:val="24"/>
        </w:numPr>
      </w:pPr>
      <w:r>
        <w:t>All exceptions in the micro-service must be handled and logged using a logging library</w:t>
      </w:r>
    </w:p>
    <w:p w14:paraId="730F2F76" w14:textId="1BE69773" w:rsidR="00877400" w:rsidRDefault="009D763B" w:rsidP="00395FDC">
      <w:pPr>
        <w:pStyle w:val="ListParagraph"/>
        <w:numPr>
          <w:ilvl w:val="0"/>
          <w:numId w:val="24"/>
        </w:numPr>
      </w:pPr>
      <w:r>
        <w:t xml:space="preserve">Create the following </w:t>
      </w:r>
      <w:proofErr w:type="gramStart"/>
      <w:r>
        <w:t>end-points</w:t>
      </w:r>
      <w:proofErr w:type="gramEnd"/>
      <w:r w:rsidR="00196338">
        <w:t xml:space="preserve"> and test them using postman and export the </w:t>
      </w:r>
      <w:r w:rsidR="00AD18A7">
        <w:t>requests</w:t>
      </w:r>
      <w:r w:rsidR="00196338">
        <w:t xml:space="preserve"> into a </w:t>
      </w:r>
      <w:proofErr w:type="spellStart"/>
      <w:r w:rsidR="00644195">
        <w:t>j</w:t>
      </w:r>
      <w:r w:rsidR="00AD18A7">
        <w:t>son</w:t>
      </w:r>
      <w:proofErr w:type="spellEnd"/>
      <w:r w:rsidR="00196338">
        <w:t xml:space="preserve"> file.</w:t>
      </w:r>
    </w:p>
    <w:p w14:paraId="46A17ACC" w14:textId="3280A3BB" w:rsidR="00781D2B" w:rsidRPr="00781D2B" w:rsidRDefault="00781D2B" w:rsidP="00781D2B">
      <w:pPr>
        <w:pStyle w:val="Caption"/>
        <w:keepNext/>
        <w:jc w:val="center"/>
        <w:rPr>
          <w:sz w:val="16"/>
        </w:rPr>
      </w:pPr>
      <w:r w:rsidRPr="00781D2B">
        <w:rPr>
          <w:sz w:val="16"/>
        </w:rPr>
        <w:t xml:space="preserve">Table </w:t>
      </w:r>
      <w:proofErr w:type="gramStart"/>
      <w:r w:rsidR="00C54301">
        <w:rPr>
          <w:sz w:val="16"/>
        </w:rPr>
        <w:t>2</w:t>
      </w:r>
      <w:r w:rsidRPr="00781D2B">
        <w:rPr>
          <w:sz w:val="16"/>
        </w:rPr>
        <w:t xml:space="preserve"> :</w:t>
      </w:r>
      <w:proofErr w:type="gramEnd"/>
      <w:r w:rsidR="00516FB7">
        <w:rPr>
          <w:sz w:val="16"/>
        </w:rPr>
        <w:t xml:space="preserve"> </w:t>
      </w:r>
      <w:r w:rsidR="00387517">
        <w:rPr>
          <w:sz w:val="16"/>
        </w:rPr>
        <w:t>Stock Exchange</w:t>
      </w:r>
      <w:r w:rsidR="00387517" w:rsidRPr="00952886">
        <w:rPr>
          <w:sz w:val="16"/>
        </w:rPr>
        <w:t xml:space="preserve"> - Endpoint - </w:t>
      </w:r>
      <w:r w:rsidR="00387517">
        <w:rPr>
          <w:sz w:val="16"/>
        </w:rPr>
        <w:t>2</w:t>
      </w:r>
    </w:p>
    <w:tbl>
      <w:tblPr>
        <w:tblStyle w:val="TableGrid"/>
        <w:tblW w:w="8409" w:type="dxa"/>
        <w:tblInd w:w="720" w:type="dxa"/>
        <w:tblLook w:val="04A0" w:firstRow="1" w:lastRow="0" w:firstColumn="1" w:lastColumn="0" w:noHBand="0" w:noVBand="1"/>
      </w:tblPr>
      <w:tblGrid>
        <w:gridCol w:w="2140"/>
        <w:gridCol w:w="6269"/>
      </w:tblGrid>
      <w:tr w:rsidR="0076219F" w14:paraId="66380979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7F96D0ED" w14:textId="77777777" w:rsidR="0076219F" w:rsidRPr="00105A60" w:rsidRDefault="0076219F" w:rsidP="005262F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URL</w:t>
            </w:r>
          </w:p>
        </w:tc>
        <w:tc>
          <w:tcPr>
            <w:tcW w:w="6269" w:type="dxa"/>
          </w:tcPr>
          <w:p w14:paraId="57DA2130" w14:textId="42C01907" w:rsidR="0076219F" w:rsidRPr="0094288D" w:rsidRDefault="00EA1233" w:rsidP="005262F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 w:rsidRPr="0094288D">
              <w:rPr>
                <w:rFonts w:ascii="Arial" w:hAnsi="Arial" w:cs="Arial"/>
                <w:sz w:val="20"/>
                <w:szCs w:val="20"/>
              </w:rPr>
              <w:t>api</w:t>
            </w:r>
            <w:proofErr w:type="spellEnd"/>
            <w:r w:rsidRPr="0094288D">
              <w:rPr>
                <w:rFonts w:ascii="Arial" w:hAnsi="Arial" w:cs="Arial"/>
                <w:sz w:val="20"/>
                <w:szCs w:val="20"/>
              </w:rPr>
              <w:t>/</w:t>
            </w:r>
            <w:r w:rsidR="00C0262F" w:rsidRPr="0094288D">
              <w:rPr>
                <w:rFonts w:ascii="Arial" w:hAnsi="Arial" w:cs="Arial"/>
                <w:sz w:val="20"/>
                <w:szCs w:val="20"/>
              </w:rPr>
              <w:t>companies/type</w:t>
            </w:r>
          </w:p>
        </w:tc>
      </w:tr>
      <w:tr w:rsidR="0076219F" w14:paraId="7706E03A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0ED05B66" w14:textId="77777777" w:rsidR="0076219F" w:rsidRPr="00105A60" w:rsidRDefault="0076219F" w:rsidP="005262F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Request Type</w:t>
            </w:r>
          </w:p>
        </w:tc>
        <w:tc>
          <w:tcPr>
            <w:tcW w:w="6269" w:type="dxa"/>
          </w:tcPr>
          <w:p w14:paraId="6A4F15DE" w14:textId="396E3433" w:rsidR="0076219F" w:rsidRPr="0094288D" w:rsidRDefault="00C0262F" w:rsidP="005262F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Get</w:t>
            </w:r>
          </w:p>
        </w:tc>
      </w:tr>
      <w:tr w:rsidR="0076219F" w14:paraId="40376985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5DD51791" w14:textId="77777777" w:rsidR="0076219F" w:rsidRPr="00105A60" w:rsidRDefault="0076219F" w:rsidP="005262F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User Role</w:t>
            </w:r>
          </w:p>
        </w:tc>
        <w:tc>
          <w:tcPr>
            <w:tcW w:w="6269" w:type="dxa"/>
          </w:tcPr>
          <w:p w14:paraId="52F5F150" w14:textId="36EEFAA7" w:rsidR="0076219F" w:rsidRPr="0094288D" w:rsidRDefault="00FB52AA" w:rsidP="005262F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 xml:space="preserve">Stock </w:t>
            </w:r>
            <w:r w:rsidR="00644195">
              <w:rPr>
                <w:rFonts w:ascii="Arial" w:hAnsi="Arial" w:cs="Arial"/>
                <w:sz w:val="20"/>
                <w:szCs w:val="20"/>
              </w:rPr>
              <w:t>E</w:t>
            </w:r>
            <w:r w:rsidRPr="0094288D">
              <w:rPr>
                <w:rFonts w:ascii="Arial" w:hAnsi="Arial" w:cs="Arial"/>
                <w:sz w:val="20"/>
                <w:szCs w:val="20"/>
              </w:rPr>
              <w:t>xchange employee</w:t>
            </w:r>
          </w:p>
        </w:tc>
      </w:tr>
      <w:tr w:rsidR="0076219F" w14:paraId="000F2653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28D7FCE4" w14:textId="77777777" w:rsidR="0076219F" w:rsidRPr="00105A60" w:rsidRDefault="0076219F" w:rsidP="005262F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Trigger</w:t>
            </w:r>
          </w:p>
        </w:tc>
        <w:tc>
          <w:tcPr>
            <w:tcW w:w="6269" w:type="dxa"/>
          </w:tcPr>
          <w:p w14:paraId="010D8E0C" w14:textId="00568FCF" w:rsidR="0076219F" w:rsidRPr="0094288D" w:rsidRDefault="00EA1233" w:rsidP="005262F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Front end</w:t>
            </w:r>
          </w:p>
        </w:tc>
      </w:tr>
      <w:tr w:rsidR="0076219F" w14:paraId="7E37ECAA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603DE7F6" w14:textId="77777777" w:rsidR="0076219F" w:rsidRPr="00105A60" w:rsidRDefault="0076219F" w:rsidP="005262F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Description</w:t>
            </w:r>
          </w:p>
        </w:tc>
        <w:tc>
          <w:tcPr>
            <w:tcW w:w="6269" w:type="dxa"/>
          </w:tcPr>
          <w:p w14:paraId="41F8BB58" w14:textId="0A2CB05F" w:rsidR="0076219F" w:rsidRPr="0094288D" w:rsidRDefault="00EA1233" w:rsidP="005262F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 xml:space="preserve">Using this endpoint </w:t>
            </w:r>
            <w:r w:rsidR="00C0262F" w:rsidRPr="0094288D">
              <w:rPr>
                <w:rFonts w:ascii="Arial" w:hAnsi="Arial" w:cs="Arial"/>
                <w:sz w:val="20"/>
                <w:szCs w:val="20"/>
              </w:rPr>
              <w:t xml:space="preserve">we can get a list of </w:t>
            </w:r>
            <w:r w:rsidR="00644195" w:rsidRPr="0094288D">
              <w:rPr>
                <w:rFonts w:ascii="Arial" w:hAnsi="Arial" w:cs="Arial"/>
                <w:sz w:val="20"/>
                <w:szCs w:val="20"/>
              </w:rPr>
              <w:t>stocks</w:t>
            </w:r>
            <w:r w:rsidR="00C0262F" w:rsidRPr="0094288D">
              <w:rPr>
                <w:rFonts w:ascii="Arial" w:hAnsi="Arial" w:cs="Arial"/>
                <w:sz w:val="20"/>
                <w:szCs w:val="20"/>
              </w:rPr>
              <w:t xml:space="preserve"> of a particular type</w:t>
            </w:r>
            <w:r w:rsidR="00C54301" w:rsidRPr="0094288D">
              <w:rPr>
                <w:rFonts w:ascii="Arial" w:hAnsi="Arial" w:cs="Arial"/>
                <w:sz w:val="20"/>
                <w:szCs w:val="20"/>
              </w:rPr>
              <w:t xml:space="preserve"> like </w:t>
            </w:r>
            <w:r w:rsidR="00644195" w:rsidRPr="0094288D">
              <w:rPr>
                <w:rFonts w:ascii="Arial" w:hAnsi="Arial" w:cs="Arial"/>
                <w:sz w:val="20"/>
                <w:szCs w:val="20"/>
              </w:rPr>
              <w:t>construction, IT, FMGC</w:t>
            </w:r>
          </w:p>
        </w:tc>
      </w:tr>
      <w:tr w:rsidR="0076219F" w14:paraId="37F90ECC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427F43D2" w14:textId="77777777" w:rsidR="0076219F" w:rsidRPr="00105A60" w:rsidRDefault="0076219F" w:rsidP="005262F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Inputs</w:t>
            </w:r>
          </w:p>
        </w:tc>
        <w:tc>
          <w:tcPr>
            <w:tcW w:w="6269" w:type="dxa"/>
          </w:tcPr>
          <w:p w14:paraId="2759B81E" w14:textId="7ACC0106" w:rsidR="0076219F" w:rsidRPr="0094288D" w:rsidRDefault="00021DF0" w:rsidP="005262F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T</w:t>
            </w:r>
            <w:r w:rsidR="00C45CB3" w:rsidRPr="0094288D">
              <w:rPr>
                <w:rFonts w:ascii="Arial" w:hAnsi="Arial" w:cs="Arial"/>
                <w:sz w:val="20"/>
                <w:szCs w:val="20"/>
              </w:rPr>
              <w:t>ype</w:t>
            </w:r>
          </w:p>
        </w:tc>
      </w:tr>
      <w:tr w:rsidR="0076219F" w14:paraId="4DDBEB70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68B96EEA" w14:textId="77777777" w:rsidR="0076219F" w:rsidRPr="00105A60" w:rsidRDefault="0076219F" w:rsidP="005262F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Outputs</w:t>
            </w:r>
          </w:p>
        </w:tc>
        <w:tc>
          <w:tcPr>
            <w:tcW w:w="6269" w:type="dxa"/>
          </w:tcPr>
          <w:p w14:paraId="2CE0F9CD" w14:textId="19ADBA46" w:rsidR="0076219F" w:rsidRPr="0094288D" w:rsidRDefault="00EA1233" w:rsidP="005262F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94288D">
              <w:rPr>
                <w:rFonts w:ascii="Arial" w:hAnsi="Arial" w:cs="Arial"/>
                <w:sz w:val="20"/>
                <w:szCs w:val="20"/>
              </w:rPr>
              <w:t>St</w:t>
            </w:r>
            <w:r w:rsidR="00C45CB3" w:rsidRPr="0094288D">
              <w:rPr>
                <w:rFonts w:ascii="Arial" w:hAnsi="Arial" w:cs="Arial"/>
                <w:sz w:val="20"/>
                <w:szCs w:val="20"/>
              </w:rPr>
              <w:t>ockDTO</w:t>
            </w:r>
            <w:r w:rsidR="00C35CF8" w:rsidRPr="0094288D">
              <w:rPr>
                <w:rFonts w:ascii="Arial" w:hAnsi="Arial" w:cs="Arial"/>
                <w:sz w:val="20"/>
                <w:szCs w:val="20"/>
              </w:rPr>
              <w:t>s</w:t>
            </w:r>
            <w:proofErr w:type="spellEnd"/>
          </w:p>
        </w:tc>
      </w:tr>
    </w:tbl>
    <w:p w14:paraId="4197FAC2" w14:textId="77777777" w:rsidR="00644195" w:rsidRDefault="00644195" w:rsidP="00387517">
      <w:pPr>
        <w:pStyle w:val="Caption"/>
        <w:keepNext/>
        <w:jc w:val="center"/>
        <w:rPr>
          <w:sz w:val="16"/>
        </w:rPr>
      </w:pPr>
    </w:p>
    <w:p w14:paraId="78CCB899" w14:textId="2FD59355" w:rsidR="00CF14A3" w:rsidRDefault="00387517" w:rsidP="00644195">
      <w:pPr>
        <w:pStyle w:val="Caption"/>
        <w:keepNext/>
        <w:jc w:val="center"/>
        <w:rPr>
          <w:sz w:val="16"/>
        </w:rPr>
      </w:pPr>
      <w:r w:rsidRPr="00781D2B">
        <w:rPr>
          <w:sz w:val="16"/>
        </w:rPr>
        <w:t xml:space="preserve">Table </w:t>
      </w:r>
      <w:r w:rsidR="00644195">
        <w:rPr>
          <w:sz w:val="16"/>
        </w:rPr>
        <w:t>3</w:t>
      </w:r>
      <w:r w:rsidR="00644195" w:rsidRPr="00781D2B">
        <w:rPr>
          <w:sz w:val="16"/>
        </w:rPr>
        <w:t>:</w:t>
      </w:r>
      <w:r>
        <w:rPr>
          <w:sz w:val="16"/>
        </w:rPr>
        <w:t xml:space="preserve"> Stock Exchange</w:t>
      </w:r>
      <w:r w:rsidRPr="00952886">
        <w:rPr>
          <w:sz w:val="16"/>
        </w:rPr>
        <w:t xml:space="preserve"> - Endpoint - </w:t>
      </w:r>
      <w:r>
        <w:rPr>
          <w:sz w:val="16"/>
        </w:rPr>
        <w:t>3</w:t>
      </w:r>
    </w:p>
    <w:tbl>
      <w:tblPr>
        <w:tblStyle w:val="TableGrid"/>
        <w:tblW w:w="8409" w:type="dxa"/>
        <w:tblInd w:w="720" w:type="dxa"/>
        <w:tblLook w:val="04A0" w:firstRow="1" w:lastRow="0" w:firstColumn="1" w:lastColumn="0" w:noHBand="0" w:noVBand="1"/>
      </w:tblPr>
      <w:tblGrid>
        <w:gridCol w:w="2140"/>
        <w:gridCol w:w="6269"/>
      </w:tblGrid>
      <w:tr w:rsidR="00CF14A3" w14:paraId="4FB74F06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2767D08F" w14:textId="77777777" w:rsidR="00CF14A3" w:rsidRPr="00105A60" w:rsidRDefault="00CF14A3" w:rsidP="0073180B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URL</w:t>
            </w:r>
          </w:p>
        </w:tc>
        <w:tc>
          <w:tcPr>
            <w:tcW w:w="6269" w:type="dxa"/>
          </w:tcPr>
          <w:p w14:paraId="54B8C701" w14:textId="2CF1BB02" w:rsidR="00CF14A3" w:rsidRPr="0094288D" w:rsidRDefault="00CF14A3" w:rsidP="0073180B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 w:rsidRPr="0094288D">
              <w:rPr>
                <w:rFonts w:ascii="Arial" w:hAnsi="Arial" w:cs="Arial"/>
                <w:sz w:val="20"/>
                <w:szCs w:val="20"/>
              </w:rPr>
              <w:t>api</w:t>
            </w:r>
            <w:proofErr w:type="spellEnd"/>
            <w:r w:rsidRPr="0094288D">
              <w:rPr>
                <w:rFonts w:ascii="Arial" w:hAnsi="Arial" w:cs="Arial"/>
                <w:sz w:val="20"/>
                <w:szCs w:val="20"/>
              </w:rPr>
              <w:t>/companies/&lt;</w:t>
            </w:r>
            <w:proofErr w:type="spellStart"/>
            <w:r w:rsidRPr="0094288D">
              <w:rPr>
                <w:rFonts w:ascii="Arial" w:hAnsi="Arial" w:cs="Arial"/>
                <w:sz w:val="20"/>
                <w:szCs w:val="20"/>
              </w:rPr>
              <w:t>stockId</w:t>
            </w:r>
            <w:proofErr w:type="spellEnd"/>
            <w:r w:rsidRPr="0094288D">
              <w:rPr>
                <w:rFonts w:ascii="Arial" w:hAnsi="Arial" w:cs="Arial"/>
                <w:sz w:val="20"/>
                <w:szCs w:val="20"/>
              </w:rPr>
              <w:t>&gt;/update</w:t>
            </w:r>
          </w:p>
        </w:tc>
      </w:tr>
      <w:tr w:rsidR="00CF14A3" w14:paraId="2B924DF5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465F74F7" w14:textId="77777777" w:rsidR="00CF14A3" w:rsidRPr="00105A60" w:rsidRDefault="00CF14A3" w:rsidP="0073180B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Request Type</w:t>
            </w:r>
          </w:p>
        </w:tc>
        <w:tc>
          <w:tcPr>
            <w:tcW w:w="6269" w:type="dxa"/>
          </w:tcPr>
          <w:p w14:paraId="57171520" w14:textId="77777777" w:rsidR="00CF14A3" w:rsidRPr="0094288D" w:rsidRDefault="00CF14A3" w:rsidP="0073180B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PUT</w:t>
            </w:r>
          </w:p>
        </w:tc>
      </w:tr>
      <w:tr w:rsidR="0094288D" w14:paraId="68F9E833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26C587F9" w14:textId="77777777" w:rsidR="0094288D" w:rsidRPr="00105A60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User Role</w:t>
            </w:r>
          </w:p>
        </w:tc>
        <w:tc>
          <w:tcPr>
            <w:tcW w:w="6269" w:type="dxa"/>
          </w:tcPr>
          <w:p w14:paraId="02FE1861" w14:textId="4F25CFCD" w:rsidR="0094288D" w:rsidRPr="0094288D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Stock exchange employee</w:t>
            </w:r>
          </w:p>
        </w:tc>
      </w:tr>
      <w:tr w:rsidR="0094288D" w14:paraId="4DBD219C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564DD7C0" w14:textId="77777777" w:rsidR="0094288D" w:rsidRPr="00105A60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Trigger</w:t>
            </w:r>
          </w:p>
        </w:tc>
        <w:tc>
          <w:tcPr>
            <w:tcW w:w="6269" w:type="dxa"/>
          </w:tcPr>
          <w:p w14:paraId="035ACED3" w14:textId="77777777" w:rsidR="0094288D" w:rsidRPr="0094288D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Back end</w:t>
            </w:r>
          </w:p>
        </w:tc>
      </w:tr>
      <w:tr w:rsidR="0094288D" w14:paraId="227C8AC2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6BBF36E9" w14:textId="77777777" w:rsidR="0094288D" w:rsidRPr="00105A60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Description</w:t>
            </w:r>
          </w:p>
        </w:tc>
        <w:tc>
          <w:tcPr>
            <w:tcW w:w="6269" w:type="dxa"/>
          </w:tcPr>
          <w:p w14:paraId="21AA6F4C" w14:textId="73028415" w:rsidR="0094288D" w:rsidRPr="0094288D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With the help of this endpoint the user will be able to change the information of company</w:t>
            </w:r>
          </w:p>
        </w:tc>
      </w:tr>
      <w:tr w:rsidR="0094288D" w14:paraId="4B971670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1EE3E748" w14:textId="77777777" w:rsidR="0094288D" w:rsidRPr="00105A60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Inputs</w:t>
            </w:r>
          </w:p>
        </w:tc>
        <w:tc>
          <w:tcPr>
            <w:tcW w:w="6269" w:type="dxa"/>
          </w:tcPr>
          <w:p w14:paraId="282C6E7A" w14:textId="6D017701" w:rsidR="0094288D" w:rsidRPr="0094288D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94288D">
              <w:rPr>
                <w:rFonts w:ascii="Arial" w:hAnsi="Arial" w:cs="Arial"/>
                <w:sz w:val="20"/>
                <w:szCs w:val="20"/>
              </w:rPr>
              <w:t>StockID</w:t>
            </w:r>
            <w:proofErr w:type="spellEnd"/>
            <w:r w:rsidRPr="0094288D">
              <w:rPr>
                <w:rFonts w:ascii="Arial" w:hAnsi="Arial" w:cs="Arial"/>
                <w:sz w:val="20"/>
                <w:szCs w:val="20"/>
              </w:rPr>
              <w:t xml:space="preserve">, </w:t>
            </w:r>
            <w:proofErr w:type="spellStart"/>
            <w:r w:rsidRPr="0094288D">
              <w:rPr>
                <w:rFonts w:ascii="Arial" w:hAnsi="Arial" w:cs="Arial"/>
                <w:sz w:val="20"/>
                <w:szCs w:val="20"/>
              </w:rPr>
              <w:t>StockDTO</w:t>
            </w:r>
            <w:proofErr w:type="spellEnd"/>
          </w:p>
        </w:tc>
      </w:tr>
      <w:tr w:rsidR="0094288D" w14:paraId="64F087E3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7E44918A" w14:textId="77777777" w:rsidR="0094288D" w:rsidRPr="00105A60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Outputs</w:t>
            </w:r>
          </w:p>
        </w:tc>
        <w:tc>
          <w:tcPr>
            <w:tcW w:w="6269" w:type="dxa"/>
          </w:tcPr>
          <w:p w14:paraId="27904695" w14:textId="77777777" w:rsidR="0094288D" w:rsidRPr="0094288D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Status code</w:t>
            </w:r>
          </w:p>
        </w:tc>
      </w:tr>
    </w:tbl>
    <w:p w14:paraId="7A99ED6C" w14:textId="46C4CB42" w:rsidR="00CF14A3" w:rsidRDefault="00CF14A3" w:rsidP="00CF14A3">
      <w:pPr>
        <w:pStyle w:val="Caption"/>
        <w:keepNext/>
        <w:jc w:val="center"/>
        <w:rPr>
          <w:sz w:val="16"/>
        </w:rPr>
      </w:pPr>
    </w:p>
    <w:p w14:paraId="06B6800B" w14:textId="5701CB50" w:rsidR="00C0262F" w:rsidRDefault="006678C9" w:rsidP="006678C9">
      <w:pPr>
        <w:pStyle w:val="Caption"/>
        <w:keepNext/>
        <w:jc w:val="center"/>
      </w:pPr>
      <w:r w:rsidRPr="00781D2B">
        <w:rPr>
          <w:sz w:val="16"/>
        </w:rPr>
        <w:t xml:space="preserve">Table </w:t>
      </w:r>
      <w:proofErr w:type="gramStart"/>
      <w:r>
        <w:rPr>
          <w:sz w:val="16"/>
        </w:rPr>
        <w:t>4</w:t>
      </w:r>
      <w:r w:rsidRPr="00781D2B">
        <w:rPr>
          <w:sz w:val="16"/>
        </w:rPr>
        <w:t xml:space="preserve"> :</w:t>
      </w:r>
      <w:proofErr w:type="gramEnd"/>
      <w:r>
        <w:rPr>
          <w:sz w:val="16"/>
        </w:rPr>
        <w:t xml:space="preserve"> Stock Exchange</w:t>
      </w:r>
      <w:r w:rsidRPr="00952886">
        <w:rPr>
          <w:sz w:val="16"/>
        </w:rPr>
        <w:t xml:space="preserve"> - Endpoint - </w:t>
      </w:r>
      <w:r>
        <w:rPr>
          <w:sz w:val="16"/>
        </w:rPr>
        <w:t>4</w:t>
      </w:r>
    </w:p>
    <w:tbl>
      <w:tblPr>
        <w:tblStyle w:val="TableGrid"/>
        <w:tblW w:w="8409" w:type="dxa"/>
        <w:tblInd w:w="720" w:type="dxa"/>
        <w:tblLook w:val="04A0" w:firstRow="1" w:lastRow="0" w:firstColumn="1" w:lastColumn="0" w:noHBand="0" w:noVBand="1"/>
      </w:tblPr>
      <w:tblGrid>
        <w:gridCol w:w="2140"/>
        <w:gridCol w:w="6269"/>
      </w:tblGrid>
      <w:tr w:rsidR="00C0262F" w:rsidRPr="00FB52AA" w14:paraId="28323B79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43556C67" w14:textId="77777777" w:rsidR="00C0262F" w:rsidRPr="00105A60" w:rsidRDefault="00C0262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URL</w:t>
            </w:r>
          </w:p>
        </w:tc>
        <w:tc>
          <w:tcPr>
            <w:tcW w:w="6269" w:type="dxa"/>
          </w:tcPr>
          <w:p w14:paraId="3F2C7932" w14:textId="513AC093" w:rsidR="00C0262F" w:rsidRPr="0094288D" w:rsidRDefault="00C0262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 w:rsidRPr="0094288D">
              <w:rPr>
                <w:rFonts w:ascii="Arial" w:hAnsi="Arial" w:cs="Arial"/>
                <w:sz w:val="20"/>
                <w:szCs w:val="20"/>
              </w:rPr>
              <w:t>api</w:t>
            </w:r>
            <w:proofErr w:type="spellEnd"/>
            <w:r w:rsidRPr="0094288D">
              <w:rPr>
                <w:rFonts w:ascii="Arial" w:hAnsi="Arial" w:cs="Arial"/>
                <w:sz w:val="20"/>
                <w:szCs w:val="20"/>
              </w:rPr>
              <w:t>/companies/new</w:t>
            </w:r>
          </w:p>
        </w:tc>
      </w:tr>
      <w:tr w:rsidR="00C0262F" w:rsidRPr="00FB52AA" w14:paraId="6B63352C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2A204F4D" w14:textId="77777777" w:rsidR="00C0262F" w:rsidRPr="00105A60" w:rsidRDefault="00C0262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Request Type</w:t>
            </w:r>
          </w:p>
        </w:tc>
        <w:tc>
          <w:tcPr>
            <w:tcW w:w="6269" w:type="dxa"/>
          </w:tcPr>
          <w:p w14:paraId="348EF53F" w14:textId="5BD86F66" w:rsidR="00C0262F" w:rsidRPr="0094288D" w:rsidRDefault="00C0262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POST</w:t>
            </w:r>
          </w:p>
        </w:tc>
      </w:tr>
      <w:tr w:rsidR="0094288D" w:rsidRPr="00FB52AA" w14:paraId="43DD9912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57FBB72B" w14:textId="77777777" w:rsidR="0094288D" w:rsidRPr="00105A60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User Role</w:t>
            </w:r>
          </w:p>
        </w:tc>
        <w:tc>
          <w:tcPr>
            <w:tcW w:w="6269" w:type="dxa"/>
          </w:tcPr>
          <w:p w14:paraId="6EAED2E5" w14:textId="34D1910D" w:rsidR="0094288D" w:rsidRPr="0094288D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Stock exchange employee</w:t>
            </w:r>
          </w:p>
        </w:tc>
      </w:tr>
      <w:tr w:rsidR="0094288D" w:rsidRPr="00FB52AA" w14:paraId="34E9764A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27462760" w14:textId="77777777" w:rsidR="0094288D" w:rsidRPr="00105A60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Trigger</w:t>
            </w:r>
          </w:p>
        </w:tc>
        <w:tc>
          <w:tcPr>
            <w:tcW w:w="6269" w:type="dxa"/>
          </w:tcPr>
          <w:p w14:paraId="49614D90" w14:textId="52183501" w:rsidR="0094288D" w:rsidRPr="0094288D" w:rsidRDefault="00644195" w:rsidP="0094288D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F</w:t>
            </w:r>
            <w:r>
              <w:rPr>
                <w:rFonts w:ascii="Arial" w:hAnsi="Arial" w:cs="Arial"/>
                <w:sz w:val="20"/>
                <w:szCs w:val="20"/>
              </w:rPr>
              <w:t>r</w:t>
            </w:r>
            <w:r w:rsidRPr="0094288D">
              <w:rPr>
                <w:rFonts w:ascii="Arial" w:hAnsi="Arial" w:cs="Arial"/>
                <w:sz w:val="20"/>
                <w:szCs w:val="20"/>
              </w:rPr>
              <w:t>ontend</w:t>
            </w:r>
          </w:p>
        </w:tc>
      </w:tr>
      <w:tr w:rsidR="0094288D" w:rsidRPr="00FB52AA" w14:paraId="2AAF0066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7B6BBAB6" w14:textId="77777777" w:rsidR="0094288D" w:rsidRPr="00105A60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Description</w:t>
            </w:r>
          </w:p>
        </w:tc>
        <w:tc>
          <w:tcPr>
            <w:tcW w:w="6269" w:type="dxa"/>
          </w:tcPr>
          <w:p w14:paraId="6EE6E368" w14:textId="5E4FB3D3" w:rsidR="0094288D" w:rsidRPr="0094288D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With the help of this endpoint the user will be able to register new stock in the stock exchange</w:t>
            </w:r>
          </w:p>
        </w:tc>
      </w:tr>
      <w:tr w:rsidR="0094288D" w:rsidRPr="00FB52AA" w14:paraId="35A32459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16AF0706" w14:textId="77777777" w:rsidR="0094288D" w:rsidRPr="00105A60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Inputs</w:t>
            </w:r>
          </w:p>
        </w:tc>
        <w:tc>
          <w:tcPr>
            <w:tcW w:w="6269" w:type="dxa"/>
          </w:tcPr>
          <w:p w14:paraId="53AD2CF9" w14:textId="3CE0951E" w:rsidR="0094288D" w:rsidRPr="0094288D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94288D">
              <w:rPr>
                <w:rFonts w:ascii="Arial" w:hAnsi="Arial" w:cs="Arial"/>
                <w:sz w:val="20"/>
                <w:szCs w:val="20"/>
              </w:rPr>
              <w:t>StockDTO</w:t>
            </w:r>
            <w:proofErr w:type="spellEnd"/>
          </w:p>
        </w:tc>
      </w:tr>
      <w:tr w:rsidR="0094288D" w:rsidRPr="00FB52AA" w14:paraId="232C35D1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4EB646A5" w14:textId="77777777" w:rsidR="0094288D" w:rsidRPr="00105A60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Outputs</w:t>
            </w:r>
          </w:p>
        </w:tc>
        <w:tc>
          <w:tcPr>
            <w:tcW w:w="6269" w:type="dxa"/>
          </w:tcPr>
          <w:p w14:paraId="41C0F964" w14:textId="77777777" w:rsidR="0094288D" w:rsidRPr="0094288D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Status code</w:t>
            </w:r>
          </w:p>
        </w:tc>
      </w:tr>
    </w:tbl>
    <w:p w14:paraId="0DEBBABE" w14:textId="05B64853" w:rsidR="00CF14A3" w:rsidRDefault="00CF14A3" w:rsidP="00FF2056">
      <w:pPr>
        <w:pStyle w:val="Caption"/>
        <w:keepNext/>
        <w:rPr>
          <w:sz w:val="16"/>
        </w:rPr>
      </w:pPr>
    </w:p>
    <w:p w14:paraId="3D014D47" w14:textId="75FE6E50" w:rsidR="00644195" w:rsidRDefault="00644195" w:rsidP="00644195"/>
    <w:p w14:paraId="3CDAE4E1" w14:textId="77777777" w:rsidR="00644195" w:rsidRPr="00644195" w:rsidRDefault="00644195" w:rsidP="00644195"/>
    <w:p w14:paraId="3A521078" w14:textId="46B6566A" w:rsidR="00781D2B" w:rsidRPr="00781D2B" w:rsidRDefault="00781D2B" w:rsidP="00781D2B">
      <w:pPr>
        <w:pStyle w:val="Caption"/>
        <w:keepNext/>
        <w:jc w:val="center"/>
        <w:rPr>
          <w:sz w:val="16"/>
        </w:rPr>
      </w:pPr>
      <w:r w:rsidRPr="00781D2B">
        <w:rPr>
          <w:sz w:val="16"/>
        </w:rPr>
        <w:lastRenderedPageBreak/>
        <w:t xml:space="preserve">Table </w:t>
      </w:r>
      <w:r w:rsidR="006678C9">
        <w:rPr>
          <w:sz w:val="16"/>
        </w:rPr>
        <w:t>5</w:t>
      </w:r>
      <w:r w:rsidRPr="00781D2B">
        <w:rPr>
          <w:sz w:val="16"/>
        </w:rPr>
        <w:t xml:space="preserve">: </w:t>
      </w:r>
      <w:r w:rsidR="00FF2056">
        <w:rPr>
          <w:sz w:val="16"/>
        </w:rPr>
        <w:t>S</w:t>
      </w:r>
      <w:r w:rsidR="00A2357E">
        <w:rPr>
          <w:sz w:val="16"/>
        </w:rPr>
        <w:t>t</w:t>
      </w:r>
      <w:r w:rsidR="00FF2056">
        <w:rPr>
          <w:sz w:val="16"/>
        </w:rPr>
        <w:t>ock Exchange</w:t>
      </w:r>
      <w:r w:rsidR="00516FB7">
        <w:rPr>
          <w:sz w:val="16"/>
        </w:rPr>
        <w:t xml:space="preserve"> - Endpoint - </w:t>
      </w:r>
      <w:r w:rsidR="006678C9">
        <w:rPr>
          <w:sz w:val="16"/>
        </w:rPr>
        <w:t>5</w:t>
      </w:r>
    </w:p>
    <w:tbl>
      <w:tblPr>
        <w:tblStyle w:val="TableGrid"/>
        <w:tblW w:w="8409" w:type="dxa"/>
        <w:tblInd w:w="720" w:type="dxa"/>
        <w:tblLook w:val="04A0" w:firstRow="1" w:lastRow="0" w:firstColumn="1" w:lastColumn="0" w:noHBand="0" w:noVBand="1"/>
      </w:tblPr>
      <w:tblGrid>
        <w:gridCol w:w="2140"/>
        <w:gridCol w:w="6269"/>
      </w:tblGrid>
      <w:tr w:rsidR="0076219F" w14:paraId="282E81BF" w14:textId="77777777" w:rsidTr="00CF14A3">
        <w:tc>
          <w:tcPr>
            <w:tcW w:w="2140" w:type="dxa"/>
            <w:shd w:val="clear" w:color="auto" w:fill="2E74B5" w:themeFill="accent1" w:themeFillShade="BF"/>
          </w:tcPr>
          <w:p w14:paraId="2F5A7B5C" w14:textId="77777777" w:rsidR="0076219F" w:rsidRPr="00105A60" w:rsidRDefault="0076219F" w:rsidP="005262F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URL</w:t>
            </w:r>
          </w:p>
        </w:tc>
        <w:tc>
          <w:tcPr>
            <w:tcW w:w="6269" w:type="dxa"/>
          </w:tcPr>
          <w:p w14:paraId="3D3B54BC" w14:textId="4636D12A" w:rsidR="0076219F" w:rsidRPr="0094288D" w:rsidRDefault="00EA1233" w:rsidP="005262F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 w:rsidRPr="0094288D">
              <w:rPr>
                <w:rFonts w:ascii="Arial" w:hAnsi="Arial" w:cs="Arial"/>
                <w:sz w:val="20"/>
                <w:szCs w:val="20"/>
              </w:rPr>
              <w:t>api</w:t>
            </w:r>
            <w:proofErr w:type="spellEnd"/>
            <w:r w:rsidRPr="0094288D">
              <w:rPr>
                <w:rFonts w:ascii="Arial" w:hAnsi="Arial" w:cs="Arial"/>
                <w:sz w:val="20"/>
                <w:szCs w:val="20"/>
              </w:rPr>
              <w:t>/t</w:t>
            </w:r>
            <w:r w:rsidR="00CF14A3" w:rsidRPr="0094288D">
              <w:rPr>
                <w:rFonts w:ascii="Arial" w:hAnsi="Arial" w:cs="Arial"/>
                <w:sz w:val="20"/>
                <w:szCs w:val="20"/>
              </w:rPr>
              <w:t>rades</w:t>
            </w:r>
          </w:p>
        </w:tc>
      </w:tr>
      <w:tr w:rsidR="0076219F" w14:paraId="08772F94" w14:textId="77777777" w:rsidTr="00CF14A3">
        <w:tc>
          <w:tcPr>
            <w:tcW w:w="2140" w:type="dxa"/>
            <w:shd w:val="clear" w:color="auto" w:fill="2E74B5" w:themeFill="accent1" w:themeFillShade="BF"/>
          </w:tcPr>
          <w:p w14:paraId="1B3440E0" w14:textId="77777777" w:rsidR="0076219F" w:rsidRPr="00105A60" w:rsidRDefault="0076219F" w:rsidP="005262F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Request Type</w:t>
            </w:r>
          </w:p>
        </w:tc>
        <w:tc>
          <w:tcPr>
            <w:tcW w:w="6269" w:type="dxa"/>
          </w:tcPr>
          <w:p w14:paraId="3EA9859A" w14:textId="0060AB08" w:rsidR="0076219F" w:rsidRPr="0094288D" w:rsidRDefault="00EA1233" w:rsidP="005262F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GET</w:t>
            </w:r>
          </w:p>
        </w:tc>
      </w:tr>
      <w:tr w:rsidR="0076219F" w14:paraId="37B5E45D" w14:textId="77777777" w:rsidTr="00CF14A3">
        <w:tc>
          <w:tcPr>
            <w:tcW w:w="2140" w:type="dxa"/>
            <w:shd w:val="clear" w:color="auto" w:fill="2E74B5" w:themeFill="accent1" w:themeFillShade="BF"/>
          </w:tcPr>
          <w:p w14:paraId="5F68F0F1" w14:textId="77777777" w:rsidR="0076219F" w:rsidRPr="00105A60" w:rsidRDefault="0076219F" w:rsidP="005262F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User Role</w:t>
            </w:r>
          </w:p>
        </w:tc>
        <w:tc>
          <w:tcPr>
            <w:tcW w:w="6269" w:type="dxa"/>
          </w:tcPr>
          <w:p w14:paraId="57F045E2" w14:textId="38EE7232" w:rsidR="0076219F" w:rsidRPr="0094288D" w:rsidRDefault="00CF14A3" w:rsidP="005262F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Trader</w:t>
            </w:r>
          </w:p>
        </w:tc>
      </w:tr>
      <w:tr w:rsidR="0076219F" w14:paraId="13741A86" w14:textId="77777777" w:rsidTr="00CF14A3">
        <w:tc>
          <w:tcPr>
            <w:tcW w:w="2140" w:type="dxa"/>
            <w:shd w:val="clear" w:color="auto" w:fill="2E74B5" w:themeFill="accent1" w:themeFillShade="BF"/>
          </w:tcPr>
          <w:p w14:paraId="5806A7E3" w14:textId="77777777" w:rsidR="0076219F" w:rsidRPr="00105A60" w:rsidRDefault="0076219F" w:rsidP="005262F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Trigger</w:t>
            </w:r>
          </w:p>
        </w:tc>
        <w:tc>
          <w:tcPr>
            <w:tcW w:w="6269" w:type="dxa"/>
          </w:tcPr>
          <w:p w14:paraId="1263A315" w14:textId="14F0401D" w:rsidR="0076219F" w:rsidRPr="0094288D" w:rsidRDefault="00CF14A3" w:rsidP="005262F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Trader microservice</w:t>
            </w:r>
          </w:p>
        </w:tc>
      </w:tr>
      <w:tr w:rsidR="0076219F" w14:paraId="38B73050" w14:textId="77777777" w:rsidTr="00CF14A3">
        <w:tc>
          <w:tcPr>
            <w:tcW w:w="2140" w:type="dxa"/>
            <w:shd w:val="clear" w:color="auto" w:fill="2E74B5" w:themeFill="accent1" w:themeFillShade="BF"/>
          </w:tcPr>
          <w:p w14:paraId="682A3B81" w14:textId="77777777" w:rsidR="0076219F" w:rsidRPr="00105A60" w:rsidRDefault="0076219F" w:rsidP="005262F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Description</w:t>
            </w:r>
          </w:p>
        </w:tc>
        <w:tc>
          <w:tcPr>
            <w:tcW w:w="6269" w:type="dxa"/>
          </w:tcPr>
          <w:p w14:paraId="37399FE0" w14:textId="49E1AD90" w:rsidR="0076219F" w:rsidRPr="0094288D" w:rsidRDefault="00EA1233" w:rsidP="005262F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 xml:space="preserve">This endpoint will allow the </w:t>
            </w:r>
            <w:r w:rsidR="00CF14A3" w:rsidRPr="0094288D">
              <w:rPr>
                <w:rFonts w:ascii="Arial" w:hAnsi="Arial" w:cs="Arial"/>
                <w:sz w:val="20"/>
                <w:szCs w:val="20"/>
              </w:rPr>
              <w:t xml:space="preserve">trader to pull trade information for last </w:t>
            </w:r>
            <w:r w:rsidR="00C54301" w:rsidRPr="0094288D">
              <w:rPr>
                <w:rFonts w:ascii="Arial" w:hAnsi="Arial" w:cs="Arial"/>
                <w:sz w:val="20"/>
                <w:szCs w:val="20"/>
              </w:rPr>
              <w:t>5</w:t>
            </w:r>
            <w:r w:rsidR="00CF14A3" w:rsidRPr="0094288D">
              <w:rPr>
                <w:rFonts w:ascii="Arial" w:hAnsi="Arial" w:cs="Arial"/>
                <w:sz w:val="20"/>
                <w:szCs w:val="20"/>
              </w:rPr>
              <w:t xml:space="preserve"> days</w:t>
            </w:r>
          </w:p>
        </w:tc>
      </w:tr>
      <w:tr w:rsidR="0076219F" w14:paraId="1589E05B" w14:textId="77777777" w:rsidTr="00CF14A3">
        <w:tc>
          <w:tcPr>
            <w:tcW w:w="2140" w:type="dxa"/>
            <w:shd w:val="clear" w:color="auto" w:fill="2E74B5" w:themeFill="accent1" w:themeFillShade="BF"/>
          </w:tcPr>
          <w:p w14:paraId="66C54207" w14:textId="77777777" w:rsidR="0076219F" w:rsidRPr="00105A60" w:rsidRDefault="0076219F" w:rsidP="005262F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Inputs</w:t>
            </w:r>
          </w:p>
        </w:tc>
        <w:tc>
          <w:tcPr>
            <w:tcW w:w="6269" w:type="dxa"/>
          </w:tcPr>
          <w:p w14:paraId="388305FF" w14:textId="5F883941" w:rsidR="0076219F" w:rsidRPr="0094288D" w:rsidRDefault="0076219F" w:rsidP="005262F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6219F" w14:paraId="581B3FF1" w14:textId="77777777" w:rsidTr="00CF14A3">
        <w:tc>
          <w:tcPr>
            <w:tcW w:w="2140" w:type="dxa"/>
            <w:shd w:val="clear" w:color="auto" w:fill="2E74B5" w:themeFill="accent1" w:themeFillShade="BF"/>
          </w:tcPr>
          <w:p w14:paraId="6570B8EE" w14:textId="77777777" w:rsidR="0076219F" w:rsidRPr="00105A60" w:rsidRDefault="0076219F" w:rsidP="005262F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Outputs</w:t>
            </w:r>
          </w:p>
        </w:tc>
        <w:tc>
          <w:tcPr>
            <w:tcW w:w="6269" w:type="dxa"/>
          </w:tcPr>
          <w:p w14:paraId="3073734E" w14:textId="124A7725" w:rsidR="0076219F" w:rsidRPr="0094288D" w:rsidRDefault="00CF14A3" w:rsidP="005262F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94288D">
              <w:rPr>
                <w:rFonts w:ascii="Arial" w:hAnsi="Arial" w:cs="Arial"/>
                <w:sz w:val="20"/>
                <w:szCs w:val="20"/>
              </w:rPr>
              <w:t>Trade</w:t>
            </w:r>
            <w:r w:rsidR="00EA1233" w:rsidRPr="0094288D">
              <w:rPr>
                <w:rFonts w:ascii="Arial" w:hAnsi="Arial" w:cs="Arial"/>
                <w:sz w:val="20"/>
                <w:szCs w:val="20"/>
              </w:rPr>
              <w:t>DTOs</w:t>
            </w:r>
            <w:proofErr w:type="spellEnd"/>
          </w:p>
        </w:tc>
      </w:tr>
    </w:tbl>
    <w:p w14:paraId="0B979A2E" w14:textId="4EFFE07C" w:rsidR="00CF14A3" w:rsidRDefault="00CF14A3" w:rsidP="00781D2B">
      <w:pPr>
        <w:pStyle w:val="Caption"/>
        <w:keepNext/>
        <w:jc w:val="center"/>
        <w:rPr>
          <w:sz w:val="16"/>
        </w:rPr>
      </w:pPr>
    </w:p>
    <w:p w14:paraId="48AE2D9F" w14:textId="348B6248" w:rsidR="00781D2B" w:rsidRPr="00781D2B" w:rsidRDefault="006678C9" w:rsidP="00644195">
      <w:pPr>
        <w:pStyle w:val="Caption"/>
        <w:keepNext/>
        <w:jc w:val="center"/>
        <w:rPr>
          <w:sz w:val="16"/>
        </w:rPr>
      </w:pPr>
      <w:r w:rsidRPr="00781D2B">
        <w:rPr>
          <w:sz w:val="16"/>
        </w:rPr>
        <w:t xml:space="preserve">Table </w:t>
      </w:r>
      <w:r>
        <w:rPr>
          <w:sz w:val="16"/>
        </w:rPr>
        <w:t>6</w:t>
      </w:r>
      <w:r w:rsidRPr="00781D2B">
        <w:rPr>
          <w:sz w:val="16"/>
        </w:rPr>
        <w:t xml:space="preserve">: </w:t>
      </w:r>
      <w:r w:rsidR="00FF2056">
        <w:rPr>
          <w:sz w:val="16"/>
        </w:rPr>
        <w:t>Stock Exchange</w:t>
      </w:r>
      <w:r>
        <w:rPr>
          <w:sz w:val="16"/>
        </w:rPr>
        <w:t xml:space="preserve"> - Endpoint - 6</w:t>
      </w:r>
    </w:p>
    <w:tbl>
      <w:tblPr>
        <w:tblStyle w:val="TableGrid"/>
        <w:tblW w:w="8409" w:type="dxa"/>
        <w:tblInd w:w="720" w:type="dxa"/>
        <w:tblLook w:val="04A0" w:firstRow="1" w:lastRow="0" w:firstColumn="1" w:lastColumn="0" w:noHBand="0" w:noVBand="1"/>
      </w:tblPr>
      <w:tblGrid>
        <w:gridCol w:w="2140"/>
        <w:gridCol w:w="6269"/>
      </w:tblGrid>
      <w:tr w:rsidR="0076219F" w14:paraId="0BE93092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0C855F5B" w14:textId="77777777" w:rsidR="0076219F" w:rsidRPr="00105A60" w:rsidRDefault="0076219F" w:rsidP="005262F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URL</w:t>
            </w:r>
          </w:p>
        </w:tc>
        <w:tc>
          <w:tcPr>
            <w:tcW w:w="6269" w:type="dxa"/>
          </w:tcPr>
          <w:p w14:paraId="73A7EAD7" w14:textId="3CD7542E" w:rsidR="0076219F" w:rsidRPr="0094288D" w:rsidRDefault="0002183E" w:rsidP="005262F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 w:rsidRPr="0094288D">
              <w:rPr>
                <w:rFonts w:ascii="Arial" w:hAnsi="Arial" w:cs="Arial"/>
                <w:sz w:val="20"/>
                <w:szCs w:val="20"/>
              </w:rPr>
              <w:t>api</w:t>
            </w:r>
            <w:proofErr w:type="spellEnd"/>
            <w:r w:rsidRPr="0094288D"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 w:rsidR="005102A2" w:rsidRPr="0094288D">
              <w:rPr>
                <w:rFonts w:ascii="Arial" w:hAnsi="Arial" w:cs="Arial"/>
                <w:sz w:val="20"/>
                <w:szCs w:val="20"/>
              </w:rPr>
              <w:t>stock</w:t>
            </w:r>
            <w:r w:rsidR="003E3BF6" w:rsidRPr="0094288D">
              <w:rPr>
                <w:rFonts w:ascii="Arial" w:hAnsi="Arial" w:cs="Arial"/>
                <w:sz w:val="20"/>
                <w:szCs w:val="20"/>
              </w:rPr>
              <w:t>traders</w:t>
            </w:r>
            <w:proofErr w:type="spellEnd"/>
            <w:r w:rsidRPr="0094288D">
              <w:rPr>
                <w:rFonts w:ascii="Arial" w:hAnsi="Arial" w:cs="Arial"/>
                <w:sz w:val="20"/>
                <w:szCs w:val="20"/>
              </w:rPr>
              <w:t>/&lt;</w:t>
            </w:r>
            <w:proofErr w:type="spellStart"/>
            <w:r w:rsidR="003E3BF6" w:rsidRPr="0094288D">
              <w:rPr>
                <w:rFonts w:ascii="Arial" w:hAnsi="Arial" w:cs="Arial"/>
                <w:sz w:val="20"/>
                <w:szCs w:val="20"/>
              </w:rPr>
              <w:t>accountId</w:t>
            </w:r>
            <w:proofErr w:type="spellEnd"/>
            <w:r w:rsidRPr="0094288D">
              <w:rPr>
                <w:rFonts w:ascii="Arial" w:hAnsi="Arial" w:cs="Arial"/>
                <w:sz w:val="20"/>
                <w:szCs w:val="20"/>
              </w:rPr>
              <w:t>&gt;/update</w:t>
            </w:r>
          </w:p>
        </w:tc>
      </w:tr>
      <w:tr w:rsidR="0076219F" w14:paraId="4BEBC6AC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0BF90B43" w14:textId="77777777" w:rsidR="0076219F" w:rsidRPr="00105A60" w:rsidRDefault="0076219F" w:rsidP="005262F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Request Type</w:t>
            </w:r>
          </w:p>
        </w:tc>
        <w:tc>
          <w:tcPr>
            <w:tcW w:w="6269" w:type="dxa"/>
          </w:tcPr>
          <w:p w14:paraId="6C31C1FC" w14:textId="74FB76D9" w:rsidR="0076219F" w:rsidRPr="0094288D" w:rsidRDefault="00EA1233" w:rsidP="005262F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PUT</w:t>
            </w:r>
          </w:p>
        </w:tc>
      </w:tr>
      <w:tr w:rsidR="0094288D" w14:paraId="4A2802AE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2F31A481" w14:textId="77777777" w:rsidR="0094288D" w:rsidRPr="00105A60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User Role</w:t>
            </w:r>
          </w:p>
        </w:tc>
        <w:tc>
          <w:tcPr>
            <w:tcW w:w="6269" w:type="dxa"/>
          </w:tcPr>
          <w:p w14:paraId="1E80B18C" w14:textId="15AE1A9F" w:rsidR="0094288D" w:rsidRPr="0094288D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Stock exchange employee</w:t>
            </w:r>
          </w:p>
        </w:tc>
      </w:tr>
      <w:tr w:rsidR="0094288D" w14:paraId="78690839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7BFB973D" w14:textId="77777777" w:rsidR="0094288D" w:rsidRPr="00105A60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Trigger</w:t>
            </w:r>
          </w:p>
        </w:tc>
        <w:tc>
          <w:tcPr>
            <w:tcW w:w="6269" w:type="dxa"/>
          </w:tcPr>
          <w:p w14:paraId="7DE5EAAE" w14:textId="062B92D3" w:rsidR="0094288D" w:rsidRPr="0094288D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Back end</w:t>
            </w:r>
          </w:p>
        </w:tc>
      </w:tr>
      <w:tr w:rsidR="0094288D" w14:paraId="11259CD3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706D6C03" w14:textId="77777777" w:rsidR="0094288D" w:rsidRPr="00105A60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Description</w:t>
            </w:r>
          </w:p>
        </w:tc>
        <w:tc>
          <w:tcPr>
            <w:tcW w:w="6269" w:type="dxa"/>
          </w:tcPr>
          <w:p w14:paraId="30D5B24A" w14:textId="353A29AA" w:rsidR="0094288D" w:rsidRPr="0094288D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With the help of this endpoint the user will be able to change the balance amount</w:t>
            </w:r>
          </w:p>
        </w:tc>
      </w:tr>
      <w:tr w:rsidR="0094288D" w14:paraId="1B9D8EF8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6AFDF941" w14:textId="77777777" w:rsidR="0094288D" w:rsidRPr="00105A60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Inputs</w:t>
            </w:r>
          </w:p>
        </w:tc>
        <w:tc>
          <w:tcPr>
            <w:tcW w:w="6269" w:type="dxa"/>
          </w:tcPr>
          <w:p w14:paraId="2C503211" w14:textId="2632438E" w:rsidR="0094288D" w:rsidRPr="0094288D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94288D">
              <w:rPr>
                <w:rFonts w:ascii="Arial" w:hAnsi="Arial" w:cs="Arial"/>
                <w:sz w:val="20"/>
                <w:szCs w:val="20"/>
              </w:rPr>
              <w:t>AccountID</w:t>
            </w:r>
            <w:proofErr w:type="spellEnd"/>
            <w:r w:rsidRPr="0094288D">
              <w:rPr>
                <w:rFonts w:ascii="Arial" w:hAnsi="Arial" w:cs="Arial"/>
                <w:sz w:val="20"/>
                <w:szCs w:val="20"/>
              </w:rPr>
              <w:t xml:space="preserve">, </w:t>
            </w:r>
            <w:proofErr w:type="spellStart"/>
            <w:r w:rsidRPr="0094288D">
              <w:rPr>
                <w:rFonts w:ascii="Arial" w:hAnsi="Arial" w:cs="Arial"/>
                <w:sz w:val="20"/>
                <w:szCs w:val="20"/>
              </w:rPr>
              <w:t>TraderDTO</w:t>
            </w:r>
            <w:proofErr w:type="spellEnd"/>
          </w:p>
        </w:tc>
      </w:tr>
      <w:tr w:rsidR="0094288D" w14:paraId="2DE3C8D7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06827CF0" w14:textId="77777777" w:rsidR="0094288D" w:rsidRPr="00105A60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Outputs</w:t>
            </w:r>
          </w:p>
        </w:tc>
        <w:tc>
          <w:tcPr>
            <w:tcW w:w="6269" w:type="dxa"/>
          </w:tcPr>
          <w:p w14:paraId="56FFC98B" w14:textId="1216792C" w:rsidR="0094288D" w:rsidRPr="0094288D" w:rsidRDefault="0094288D" w:rsidP="0094288D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Status code</w:t>
            </w:r>
          </w:p>
        </w:tc>
      </w:tr>
    </w:tbl>
    <w:p w14:paraId="75DCA4C7" w14:textId="77777777" w:rsidR="003E3BF6" w:rsidRDefault="003E3BF6" w:rsidP="00781D2B">
      <w:pPr>
        <w:pStyle w:val="Caption"/>
        <w:keepNext/>
        <w:jc w:val="center"/>
        <w:rPr>
          <w:sz w:val="16"/>
        </w:rPr>
      </w:pPr>
    </w:p>
    <w:p w14:paraId="1E39A9B9" w14:textId="62463620" w:rsidR="003E3BF6" w:rsidRDefault="006678C9" w:rsidP="00644195">
      <w:pPr>
        <w:pStyle w:val="Caption"/>
        <w:keepNext/>
        <w:jc w:val="center"/>
        <w:rPr>
          <w:sz w:val="16"/>
        </w:rPr>
      </w:pPr>
      <w:r w:rsidRPr="00781D2B">
        <w:rPr>
          <w:sz w:val="16"/>
        </w:rPr>
        <w:t xml:space="preserve">Table </w:t>
      </w:r>
      <w:r>
        <w:rPr>
          <w:sz w:val="16"/>
        </w:rPr>
        <w:t>7</w:t>
      </w:r>
      <w:r w:rsidRPr="00781D2B">
        <w:rPr>
          <w:sz w:val="16"/>
        </w:rPr>
        <w:t xml:space="preserve">: </w:t>
      </w:r>
      <w:r w:rsidR="00FF2056">
        <w:rPr>
          <w:sz w:val="16"/>
        </w:rPr>
        <w:t>Stock Exchange</w:t>
      </w:r>
      <w:r>
        <w:rPr>
          <w:sz w:val="16"/>
        </w:rPr>
        <w:t xml:space="preserve"> - Endpoint - 7</w:t>
      </w:r>
    </w:p>
    <w:tbl>
      <w:tblPr>
        <w:tblStyle w:val="TableGrid"/>
        <w:tblW w:w="8409" w:type="dxa"/>
        <w:tblInd w:w="720" w:type="dxa"/>
        <w:tblLook w:val="04A0" w:firstRow="1" w:lastRow="0" w:firstColumn="1" w:lastColumn="0" w:noHBand="0" w:noVBand="1"/>
      </w:tblPr>
      <w:tblGrid>
        <w:gridCol w:w="2140"/>
        <w:gridCol w:w="6269"/>
      </w:tblGrid>
      <w:tr w:rsidR="003E3BF6" w:rsidRPr="00FB52AA" w14:paraId="7B9619E4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3B8B82DA" w14:textId="77777777" w:rsidR="003E3BF6" w:rsidRPr="00105A60" w:rsidRDefault="003E3BF6" w:rsidP="0073180B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URL</w:t>
            </w:r>
          </w:p>
        </w:tc>
        <w:tc>
          <w:tcPr>
            <w:tcW w:w="6269" w:type="dxa"/>
            <w:shd w:val="clear" w:color="auto" w:fill="auto"/>
          </w:tcPr>
          <w:p w14:paraId="7227CAA5" w14:textId="4889518C" w:rsidR="003E3BF6" w:rsidRPr="0094288D" w:rsidRDefault="003E3BF6" w:rsidP="0073180B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 w:rsidRPr="0094288D">
              <w:rPr>
                <w:rFonts w:ascii="Arial" w:hAnsi="Arial" w:cs="Arial"/>
                <w:sz w:val="20"/>
                <w:szCs w:val="20"/>
              </w:rPr>
              <w:t>api</w:t>
            </w:r>
            <w:proofErr w:type="spellEnd"/>
            <w:r w:rsidRPr="0094288D"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 w:rsidR="005102A2" w:rsidRPr="0094288D">
              <w:rPr>
                <w:rFonts w:ascii="Arial" w:hAnsi="Arial" w:cs="Arial"/>
                <w:sz w:val="20"/>
                <w:szCs w:val="20"/>
              </w:rPr>
              <w:t>stock</w:t>
            </w:r>
            <w:r w:rsidR="00CF14A3" w:rsidRPr="0094288D">
              <w:rPr>
                <w:rFonts w:ascii="Arial" w:hAnsi="Arial" w:cs="Arial"/>
                <w:sz w:val="20"/>
                <w:szCs w:val="20"/>
              </w:rPr>
              <w:t>trader</w:t>
            </w:r>
            <w:proofErr w:type="spellEnd"/>
            <w:r w:rsidRPr="0094288D">
              <w:rPr>
                <w:rFonts w:ascii="Arial" w:hAnsi="Arial" w:cs="Arial"/>
                <w:sz w:val="20"/>
                <w:szCs w:val="20"/>
              </w:rPr>
              <w:t>/new</w:t>
            </w:r>
          </w:p>
        </w:tc>
      </w:tr>
      <w:tr w:rsidR="003E3BF6" w:rsidRPr="00FB52AA" w14:paraId="7FEF93FF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486C4D11" w14:textId="77777777" w:rsidR="003E3BF6" w:rsidRPr="00105A60" w:rsidRDefault="003E3BF6" w:rsidP="0073180B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Request Type</w:t>
            </w:r>
          </w:p>
        </w:tc>
        <w:tc>
          <w:tcPr>
            <w:tcW w:w="6269" w:type="dxa"/>
            <w:shd w:val="clear" w:color="auto" w:fill="auto"/>
          </w:tcPr>
          <w:p w14:paraId="7DD56E26" w14:textId="77777777" w:rsidR="003E3BF6" w:rsidRPr="0094288D" w:rsidRDefault="003E3BF6" w:rsidP="0073180B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POST</w:t>
            </w:r>
          </w:p>
        </w:tc>
      </w:tr>
      <w:tr w:rsidR="003E3BF6" w:rsidRPr="00FB52AA" w14:paraId="322E4D5F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250DA8EE" w14:textId="77777777" w:rsidR="003E3BF6" w:rsidRPr="00105A60" w:rsidRDefault="003E3BF6" w:rsidP="0073180B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User Role</w:t>
            </w:r>
          </w:p>
        </w:tc>
        <w:tc>
          <w:tcPr>
            <w:tcW w:w="6269" w:type="dxa"/>
            <w:shd w:val="clear" w:color="auto" w:fill="auto"/>
          </w:tcPr>
          <w:p w14:paraId="18167FB7" w14:textId="77777777" w:rsidR="003E3BF6" w:rsidRPr="0094288D" w:rsidRDefault="003E3BF6" w:rsidP="0073180B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Stock exchange employee</w:t>
            </w:r>
          </w:p>
        </w:tc>
      </w:tr>
      <w:tr w:rsidR="003E3BF6" w:rsidRPr="00FB52AA" w14:paraId="6BC27E91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355B10B3" w14:textId="77777777" w:rsidR="003E3BF6" w:rsidRPr="00105A60" w:rsidRDefault="003E3BF6" w:rsidP="0073180B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Trigger</w:t>
            </w:r>
          </w:p>
        </w:tc>
        <w:tc>
          <w:tcPr>
            <w:tcW w:w="6269" w:type="dxa"/>
            <w:shd w:val="clear" w:color="auto" w:fill="auto"/>
          </w:tcPr>
          <w:p w14:paraId="019C7F0B" w14:textId="77777777" w:rsidR="003E3BF6" w:rsidRPr="0094288D" w:rsidRDefault="003E3BF6" w:rsidP="0073180B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Front end</w:t>
            </w:r>
          </w:p>
        </w:tc>
      </w:tr>
      <w:tr w:rsidR="003E3BF6" w:rsidRPr="00FB52AA" w14:paraId="0406A3BB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1F7E7C03" w14:textId="77777777" w:rsidR="003E3BF6" w:rsidRPr="00105A60" w:rsidRDefault="003E3BF6" w:rsidP="0073180B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Description</w:t>
            </w:r>
          </w:p>
        </w:tc>
        <w:tc>
          <w:tcPr>
            <w:tcW w:w="6269" w:type="dxa"/>
            <w:shd w:val="clear" w:color="auto" w:fill="auto"/>
          </w:tcPr>
          <w:p w14:paraId="52683D5B" w14:textId="54DBC44A" w:rsidR="003E3BF6" w:rsidRPr="0094288D" w:rsidRDefault="003E3BF6" w:rsidP="0073180B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 xml:space="preserve">Using this </w:t>
            </w:r>
            <w:r w:rsidR="00644195" w:rsidRPr="0094288D">
              <w:rPr>
                <w:rFonts w:ascii="Arial" w:hAnsi="Arial" w:cs="Arial"/>
                <w:sz w:val="20"/>
                <w:szCs w:val="20"/>
              </w:rPr>
              <w:t>endpoint,</w:t>
            </w:r>
            <w:r w:rsidRPr="0094288D">
              <w:rPr>
                <w:rFonts w:ascii="Arial" w:hAnsi="Arial" w:cs="Arial"/>
                <w:sz w:val="20"/>
                <w:szCs w:val="20"/>
              </w:rPr>
              <w:t xml:space="preserve"> the</w:t>
            </w:r>
            <w:r w:rsidR="00CF14A3" w:rsidRPr="0094288D">
              <w:rPr>
                <w:rFonts w:ascii="Arial" w:hAnsi="Arial" w:cs="Arial"/>
                <w:sz w:val="20"/>
                <w:szCs w:val="20"/>
              </w:rPr>
              <w:t xml:space="preserve"> trader will be able to register him/</w:t>
            </w:r>
            <w:proofErr w:type="gramStart"/>
            <w:r w:rsidR="00CF14A3" w:rsidRPr="0094288D">
              <w:rPr>
                <w:rFonts w:ascii="Arial" w:hAnsi="Arial" w:cs="Arial"/>
                <w:sz w:val="20"/>
                <w:szCs w:val="20"/>
              </w:rPr>
              <w:t>her self</w:t>
            </w:r>
            <w:proofErr w:type="gramEnd"/>
            <w:r w:rsidR="00CF14A3" w:rsidRPr="0094288D">
              <w:rPr>
                <w:rFonts w:ascii="Arial" w:hAnsi="Arial" w:cs="Arial"/>
                <w:sz w:val="20"/>
                <w:szCs w:val="20"/>
              </w:rPr>
              <w:t xml:space="preserve"> to stock exchange</w:t>
            </w:r>
          </w:p>
        </w:tc>
      </w:tr>
      <w:tr w:rsidR="003E3BF6" w:rsidRPr="00FB52AA" w14:paraId="40D71336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0DC3DDFB" w14:textId="77777777" w:rsidR="003E3BF6" w:rsidRPr="00105A60" w:rsidRDefault="003E3BF6" w:rsidP="0073180B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Inputs</w:t>
            </w:r>
          </w:p>
        </w:tc>
        <w:tc>
          <w:tcPr>
            <w:tcW w:w="6269" w:type="dxa"/>
            <w:shd w:val="clear" w:color="auto" w:fill="auto"/>
          </w:tcPr>
          <w:p w14:paraId="2E279DA2" w14:textId="7A4F24E1" w:rsidR="003E3BF6" w:rsidRPr="0094288D" w:rsidRDefault="00CF14A3" w:rsidP="0073180B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94288D">
              <w:rPr>
                <w:rFonts w:ascii="Arial" w:hAnsi="Arial" w:cs="Arial"/>
                <w:sz w:val="20"/>
                <w:szCs w:val="20"/>
              </w:rPr>
              <w:t>Trader</w:t>
            </w:r>
            <w:r w:rsidR="003E3BF6" w:rsidRPr="0094288D">
              <w:rPr>
                <w:rFonts w:ascii="Arial" w:hAnsi="Arial" w:cs="Arial"/>
                <w:sz w:val="20"/>
                <w:szCs w:val="20"/>
              </w:rPr>
              <w:t>DTO</w:t>
            </w:r>
            <w:proofErr w:type="spellEnd"/>
          </w:p>
        </w:tc>
      </w:tr>
      <w:tr w:rsidR="003E3BF6" w:rsidRPr="00FB52AA" w14:paraId="7E685739" w14:textId="77777777" w:rsidTr="0094288D">
        <w:tc>
          <w:tcPr>
            <w:tcW w:w="2140" w:type="dxa"/>
            <w:shd w:val="clear" w:color="auto" w:fill="2E74B5" w:themeFill="accent1" w:themeFillShade="BF"/>
          </w:tcPr>
          <w:p w14:paraId="1608E3C6" w14:textId="77777777" w:rsidR="003E3BF6" w:rsidRPr="00105A60" w:rsidRDefault="003E3BF6" w:rsidP="0073180B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Outputs</w:t>
            </w:r>
          </w:p>
        </w:tc>
        <w:tc>
          <w:tcPr>
            <w:tcW w:w="6269" w:type="dxa"/>
            <w:shd w:val="clear" w:color="auto" w:fill="auto"/>
          </w:tcPr>
          <w:p w14:paraId="6E16DEA5" w14:textId="77777777" w:rsidR="003E3BF6" w:rsidRPr="0094288D" w:rsidRDefault="003E3BF6" w:rsidP="0073180B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94288D">
              <w:rPr>
                <w:rFonts w:ascii="Arial" w:hAnsi="Arial" w:cs="Arial"/>
                <w:sz w:val="20"/>
                <w:szCs w:val="20"/>
              </w:rPr>
              <w:t>Status code</w:t>
            </w:r>
          </w:p>
        </w:tc>
      </w:tr>
    </w:tbl>
    <w:p w14:paraId="600AF42A" w14:textId="45220243" w:rsidR="003E3BF6" w:rsidRDefault="003E3BF6" w:rsidP="00781D2B">
      <w:pPr>
        <w:pStyle w:val="Caption"/>
        <w:keepNext/>
        <w:jc w:val="center"/>
        <w:rPr>
          <w:sz w:val="16"/>
        </w:rPr>
      </w:pPr>
    </w:p>
    <w:p w14:paraId="403D30B1" w14:textId="24CC0BC4" w:rsidR="00C54301" w:rsidRDefault="006678C9" w:rsidP="00644195">
      <w:pPr>
        <w:pStyle w:val="Caption"/>
        <w:keepNext/>
        <w:jc w:val="center"/>
        <w:rPr>
          <w:b w:val="0"/>
          <w:u w:val="single"/>
        </w:rPr>
      </w:pPr>
      <w:r w:rsidRPr="00781D2B">
        <w:rPr>
          <w:sz w:val="16"/>
        </w:rPr>
        <w:t xml:space="preserve">Table </w:t>
      </w:r>
      <w:r>
        <w:rPr>
          <w:sz w:val="16"/>
        </w:rPr>
        <w:t>8</w:t>
      </w:r>
      <w:r w:rsidRPr="00781D2B">
        <w:rPr>
          <w:sz w:val="16"/>
        </w:rPr>
        <w:t>:</w:t>
      </w:r>
      <w:r w:rsidR="00FF2056">
        <w:rPr>
          <w:sz w:val="16"/>
        </w:rPr>
        <w:t xml:space="preserve"> Stock Exchange</w:t>
      </w:r>
      <w:r>
        <w:rPr>
          <w:sz w:val="16"/>
        </w:rPr>
        <w:t xml:space="preserve"> - Endpoint - 8</w:t>
      </w:r>
    </w:p>
    <w:tbl>
      <w:tblPr>
        <w:tblStyle w:val="TableGrid"/>
        <w:tblW w:w="8409" w:type="dxa"/>
        <w:tblInd w:w="720" w:type="dxa"/>
        <w:tblLook w:val="04A0" w:firstRow="1" w:lastRow="0" w:firstColumn="1" w:lastColumn="0" w:noHBand="0" w:noVBand="1"/>
      </w:tblPr>
      <w:tblGrid>
        <w:gridCol w:w="2140"/>
        <w:gridCol w:w="6269"/>
      </w:tblGrid>
      <w:tr w:rsidR="00C54301" w:rsidRPr="009D763B" w14:paraId="706F658C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0681D816" w14:textId="77777777" w:rsidR="00C54301" w:rsidRPr="00105A60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URL</w:t>
            </w:r>
          </w:p>
        </w:tc>
        <w:tc>
          <w:tcPr>
            <w:tcW w:w="6269" w:type="dxa"/>
          </w:tcPr>
          <w:p w14:paraId="3E4B790B" w14:textId="77777777" w:rsidR="00C54301" w:rsidRPr="009D763B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CC0ACD"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 w:rsidRPr="00CC0ACD">
              <w:rPr>
                <w:rFonts w:ascii="Arial" w:hAnsi="Arial" w:cs="Arial"/>
                <w:sz w:val="20"/>
                <w:szCs w:val="20"/>
              </w:rPr>
              <w:t>api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/stock/sell/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MarketPlan</w:t>
            </w:r>
            <w:proofErr w:type="spellEnd"/>
          </w:p>
        </w:tc>
      </w:tr>
      <w:tr w:rsidR="00C54301" w:rsidRPr="009D763B" w14:paraId="4F398A3B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7C97A1CB" w14:textId="77777777" w:rsidR="00C54301" w:rsidRPr="00105A60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Request Type</w:t>
            </w:r>
          </w:p>
        </w:tc>
        <w:tc>
          <w:tcPr>
            <w:tcW w:w="6269" w:type="dxa"/>
          </w:tcPr>
          <w:p w14:paraId="6026E55A" w14:textId="77777777" w:rsidR="00C54301" w:rsidRPr="009D763B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PUT</w:t>
            </w:r>
          </w:p>
        </w:tc>
      </w:tr>
      <w:tr w:rsidR="00C54301" w:rsidRPr="009D763B" w14:paraId="6CD630A6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6D78DFC8" w14:textId="77777777" w:rsidR="00C54301" w:rsidRPr="00105A60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User Role</w:t>
            </w:r>
          </w:p>
        </w:tc>
        <w:tc>
          <w:tcPr>
            <w:tcW w:w="6269" w:type="dxa"/>
          </w:tcPr>
          <w:p w14:paraId="14CB8A18" w14:textId="77777777" w:rsidR="00C54301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Stock Exchange</w:t>
            </w:r>
          </w:p>
          <w:p w14:paraId="512E0081" w14:textId="644A632C" w:rsidR="00E76FC0" w:rsidRPr="009D763B" w:rsidRDefault="00E76FC0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54301" w:rsidRPr="009D763B" w14:paraId="0EF4EA77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70153DB3" w14:textId="77777777" w:rsidR="00C54301" w:rsidRPr="00105A60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Trigger</w:t>
            </w:r>
          </w:p>
        </w:tc>
        <w:tc>
          <w:tcPr>
            <w:tcW w:w="6269" w:type="dxa"/>
          </w:tcPr>
          <w:p w14:paraId="79ECDD5B" w14:textId="77777777" w:rsidR="00C54301" w:rsidRPr="009D763B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Front end</w:t>
            </w:r>
          </w:p>
        </w:tc>
      </w:tr>
      <w:tr w:rsidR="00C54301" w:rsidRPr="009D763B" w14:paraId="77E215EE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64D39B30" w14:textId="77777777" w:rsidR="00C54301" w:rsidRPr="00105A60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Description</w:t>
            </w:r>
          </w:p>
        </w:tc>
        <w:tc>
          <w:tcPr>
            <w:tcW w:w="6269" w:type="dxa"/>
          </w:tcPr>
          <w:p w14:paraId="24F576FA" w14:textId="450675EE" w:rsidR="00C54301" w:rsidRPr="009D763B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Using this </w:t>
            </w:r>
            <w:r w:rsidR="00644195">
              <w:rPr>
                <w:rFonts w:ascii="Arial" w:hAnsi="Arial" w:cs="Arial"/>
                <w:sz w:val="20"/>
                <w:szCs w:val="20"/>
              </w:rPr>
              <w:t>endpoint,</w:t>
            </w:r>
            <w:r>
              <w:rPr>
                <w:rFonts w:ascii="Arial" w:hAnsi="Arial" w:cs="Arial"/>
                <w:sz w:val="20"/>
                <w:szCs w:val="20"/>
              </w:rPr>
              <w:t xml:space="preserve"> t</w:t>
            </w:r>
            <w:r w:rsidR="00E76FC0">
              <w:rPr>
                <w:rFonts w:ascii="Arial" w:hAnsi="Arial" w:cs="Arial"/>
                <w:sz w:val="20"/>
                <w:szCs w:val="20"/>
              </w:rPr>
              <w:t>he st</w:t>
            </w:r>
            <w:r>
              <w:rPr>
                <w:rFonts w:ascii="Arial" w:hAnsi="Arial" w:cs="Arial"/>
                <w:sz w:val="20"/>
                <w:szCs w:val="20"/>
              </w:rPr>
              <w:t>ocks a</w:t>
            </w:r>
            <w:r w:rsidR="00E76FC0">
              <w:rPr>
                <w:rFonts w:ascii="Arial" w:hAnsi="Arial" w:cs="Arial"/>
                <w:sz w:val="20"/>
                <w:szCs w:val="20"/>
              </w:rPr>
              <w:t>re sold at</w:t>
            </w:r>
            <w:r>
              <w:rPr>
                <w:rFonts w:ascii="Arial" w:hAnsi="Arial" w:cs="Arial"/>
                <w:sz w:val="20"/>
                <w:szCs w:val="20"/>
              </w:rPr>
              <w:t xml:space="preserve"> market price.</w:t>
            </w:r>
          </w:p>
        </w:tc>
      </w:tr>
      <w:tr w:rsidR="00C54301" w:rsidRPr="009D763B" w14:paraId="02F7C9FE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377045BF" w14:textId="77777777" w:rsidR="00C54301" w:rsidRPr="00105A60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Inputs</w:t>
            </w:r>
          </w:p>
        </w:tc>
        <w:tc>
          <w:tcPr>
            <w:tcW w:w="6269" w:type="dxa"/>
          </w:tcPr>
          <w:p w14:paraId="693074A5" w14:textId="77777777" w:rsidR="00C54301" w:rsidRPr="009D763B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OrderDTO</w:t>
            </w:r>
            <w:proofErr w:type="spellEnd"/>
          </w:p>
        </w:tc>
      </w:tr>
      <w:tr w:rsidR="00C54301" w:rsidRPr="009D763B" w14:paraId="67E04ADB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770CC5E6" w14:textId="77777777" w:rsidR="00C54301" w:rsidRPr="00105A60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Outputs</w:t>
            </w:r>
          </w:p>
        </w:tc>
        <w:tc>
          <w:tcPr>
            <w:tcW w:w="6269" w:type="dxa"/>
          </w:tcPr>
          <w:p w14:paraId="40110457" w14:textId="1A482446" w:rsidR="00C54301" w:rsidRPr="009D763B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Status code with number of </w:t>
            </w:r>
            <w:r w:rsidR="00644195">
              <w:rPr>
                <w:rFonts w:ascii="Arial" w:hAnsi="Arial" w:cs="Arial"/>
                <w:sz w:val="20"/>
                <w:szCs w:val="20"/>
              </w:rPr>
              <w:t>units</w:t>
            </w:r>
            <w:r>
              <w:rPr>
                <w:rFonts w:ascii="Arial" w:hAnsi="Arial" w:cs="Arial"/>
                <w:sz w:val="20"/>
                <w:szCs w:val="20"/>
              </w:rPr>
              <w:t xml:space="preserve"> sold</w:t>
            </w:r>
          </w:p>
        </w:tc>
      </w:tr>
    </w:tbl>
    <w:p w14:paraId="22A497D1" w14:textId="77777777" w:rsidR="00C54301" w:rsidRDefault="00C54301" w:rsidP="00C54301">
      <w:pPr>
        <w:pStyle w:val="ListParagraph"/>
        <w:ind w:left="0"/>
        <w:rPr>
          <w:b/>
          <w:u w:val="single"/>
        </w:rPr>
      </w:pPr>
    </w:p>
    <w:p w14:paraId="7FAE8FCF" w14:textId="0A4BAD49" w:rsidR="006678C9" w:rsidRPr="00781D2B" w:rsidRDefault="006678C9" w:rsidP="006678C9">
      <w:pPr>
        <w:pStyle w:val="Caption"/>
        <w:keepNext/>
        <w:jc w:val="center"/>
        <w:rPr>
          <w:sz w:val="16"/>
        </w:rPr>
      </w:pPr>
      <w:r w:rsidRPr="00781D2B">
        <w:rPr>
          <w:sz w:val="16"/>
        </w:rPr>
        <w:t xml:space="preserve">Table </w:t>
      </w:r>
      <w:r w:rsidR="00E42186">
        <w:rPr>
          <w:sz w:val="16"/>
        </w:rPr>
        <w:t>9</w:t>
      </w:r>
      <w:r w:rsidRPr="00781D2B">
        <w:rPr>
          <w:sz w:val="16"/>
        </w:rPr>
        <w:t xml:space="preserve">: </w:t>
      </w:r>
      <w:r w:rsidR="00FF2056">
        <w:rPr>
          <w:sz w:val="16"/>
        </w:rPr>
        <w:t>Stock Exchange</w:t>
      </w:r>
      <w:r>
        <w:rPr>
          <w:sz w:val="16"/>
        </w:rPr>
        <w:t xml:space="preserve"> - Endpoint - </w:t>
      </w:r>
      <w:r w:rsidR="00E42186">
        <w:rPr>
          <w:sz w:val="16"/>
        </w:rPr>
        <w:t>9</w:t>
      </w:r>
    </w:p>
    <w:tbl>
      <w:tblPr>
        <w:tblStyle w:val="TableGrid"/>
        <w:tblW w:w="8409" w:type="dxa"/>
        <w:tblInd w:w="720" w:type="dxa"/>
        <w:tblLook w:val="04A0" w:firstRow="1" w:lastRow="0" w:firstColumn="1" w:lastColumn="0" w:noHBand="0" w:noVBand="1"/>
      </w:tblPr>
      <w:tblGrid>
        <w:gridCol w:w="2140"/>
        <w:gridCol w:w="6269"/>
      </w:tblGrid>
      <w:tr w:rsidR="00C54301" w:rsidRPr="009D763B" w14:paraId="43952516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1864186F" w14:textId="77777777" w:rsidR="00C54301" w:rsidRPr="00105A60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URL</w:t>
            </w:r>
          </w:p>
        </w:tc>
        <w:tc>
          <w:tcPr>
            <w:tcW w:w="6269" w:type="dxa"/>
          </w:tcPr>
          <w:p w14:paraId="530A0CAD" w14:textId="77777777" w:rsidR="00C54301" w:rsidRPr="009D763B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CC0ACD"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 w:rsidRPr="00CC0ACD">
              <w:rPr>
                <w:rFonts w:ascii="Arial" w:hAnsi="Arial" w:cs="Arial"/>
                <w:sz w:val="20"/>
                <w:szCs w:val="20"/>
              </w:rPr>
              <w:t>api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/stock/buy/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MarketPlan</w:t>
            </w:r>
            <w:proofErr w:type="spellEnd"/>
          </w:p>
        </w:tc>
      </w:tr>
      <w:tr w:rsidR="00C54301" w:rsidRPr="009D763B" w14:paraId="6BCA6F86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4BBC8778" w14:textId="77777777" w:rsidR="00C54301" w:rsidRPr="00105A60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Request Type</w:t>
            </w:r>
          </w:p>
        </w:tc>
        <w:tc>
          <w:tcPr>
            <w:tcW w:w="6269" w:type="dxa"/>
          </w:tcPr>
          <w:p w14:paraId="1AA5F591" w14:textId="77777777" w:rsidR="00C54301" w:rsidRPr="009D763B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PUT</w:t>
            </w:r>
          </w:p>
        </w:tc>
      </w:tr>
      <w:tr w:rsidR="00C54301" w:rsidRPr="009D763B" w14:paraId="199D5040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50255C31" w14:textId="77777777" w:rsidR="00C54301" w:rsidRPr="00105A60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User Role</w:t>
            </w:r>
          </w:p>
        </w:tc>
        <w:tc>
          <w:tcPr>
            <w:tcW w:w="6269" w:type="dxa"/>
          </w:tcPr>
          <w:p w14:paraId="444EAF06" w14:textId="77777777" w:rsidR="00C54301" w:rsidRPr="009D763B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Risk management</w:t>
            </w:r>
          </w:p>
        </w:tc>
      </w:tr>
      <w:tr w:rsidR="00C54301" w:rsidRPr="009D763B" w14:paraId="6E332B31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431C5D46" w14:textId="77777777" w:rsidR="00C54301" w:rsidRPr="00105A60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Trigger</w:t>
            </w:r>
          </w:p>
        </w:tc>
        <w:tc>
          <w:tcPr>
            <w:tcW w:w="6269" w:type="dxa"/>
          </w:tcPr>
          <w:p w14:paraId="32331ED9" w14:textId="77777777" w:rsidR="00C54301" w:rsidRPr="009D763B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Front end</w:t>
            </w:r>
          </w:p>
        </w:tc>
      </w:tr>
      <w:tr w:rsidR="00C54301" w:rsidRPr="009D763B" w14:paraId="53432DC2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3C0CF821" w14:textId="77777777" w:rsidR="00C54301" w:rsidRPr="00105A60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Description</w:t>
            </w:r>
          </w:p>
        </w:tc>
        <w:tc>
          <w:tcPr>
            <w:tcW w:w="6269" w:type="dxa"/>
          </w:tcPr>
          <w:p w14:paraId="5897D13E" w14:textId="51BEEB14" w:rsidR="00C54301" w:rsidRPr="009D763B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Using this </w:t>
            </w:r>
            <w:r w:rsidR="00644195">
              <w:rPr>
                <w:rFonts w:ascii="Arial" w:hAnsi="Arial" w:cs="Arial"/>
                <w:sz w:val="20"/>
                <w:szCs w:val="20"/>
              </w:rPr>
              <w:t>endpoint,</w:t>
            </w:r>
            <w:r>
              <w:rPr>
                <w:rFonts w:ascii="Arial" w:hAnsi="Arial" w:cs="Arial"/>
                <w:sz w:val="20"/>
                <w:szCs w:val="20"/>
              </w:rPr>
              <w:t xml:space="preserve"> the </w:t>
            </w:r>
            <w:r w:rsidR="00E76FC0">
              <w:rPr>
                <w:rFonts w:ascii="Arial" w:hAnsi="Arial" w:cs="Arial"/>
                <w:sz w:val="20"/>
                <w:szCs w:val="20"/>
              </w:rPr>
              <w:t>stocks are bought</w:t>
            </w:r>
            <w:r>
              <w:rPr>
                <w:rFonts w:ascii="Arial" w:hAnsi="Arial" w:cs="Arial"/>
                <w:sz w:val="20"/>
                <w:szCs w:val="20"/>
              </w:rPr>
              <w:t xml:space="preserve"> at market price.</w:t>
            </w:r>
          </w:p>
        </w:tc>
      </w:tr>
      <w:tr w:rsidR="00C54301" w:rsidRPr="009D763B" w14:paraId="69AEF743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533F5D71" w14:textId="77777777" w:rsidR="00C54301" w:rsidRPr="00105A60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Inputs</w:t>
            </w:r>
          </w:p>
        </w:tc>
        <w:tc>
          <w:tcPr>
            <w:tcW w:w="6269" w:type="dxa"/>
          </w:tcPr>
          <w:p w14:paraId="40F09C74" w14:textId="77777777" w:rsidR="00C54301" w:rsidRPr="009D763B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OrderDTO</w:t>
            </w:r>
            <w:proofErr w:type="spellEnd"/>
          </w:p>
        </w:tc>
      </w:tr>
      <w:tr w:rsidR="00C54301" w:rsidRPr="009D763B" w14:paraId="2484C4F2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7850BF78" w14:textId="77777777" w:rsidR="00C54301" w:rsidRPr="00105A60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Outputs</w:t>
            </w:r>
          </w:p>
        </w:tc>
        <w:tc>
          <w:tcPr>
            <w:tcW w:w="6269" w:type="dxa"/>
          </w:tcPr>
          <w:p w14:paraId="4CCE61A5" w14:textId="3EB29954" w:rsidR="00C54301" w:rsidRPr="009D763B" w:rsidRDefault="00C54301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Status code with number of </w:t>
            </w:r>
            <w:r w:rsidR="00644195">
              <w:rPr>
                <w:rFonts w:ascii="Arial" w:hAnsi="Arial" w:cs="Arial"/>
                <w:sz w:val="20"/>
                <w:szCs w:val="20"/>
              </w:rPr>
              <w:t>units sold</w:t>
            </w:r>
          </w:p>
        </w:tc>
      </w:tr>
    </w:tbl>
    <w:p w14:paraId="5E10A956" w14:textId="77777777" w:rsidR="00C54301" w:rsidRPr="00C54301" w:rsidRDefault="00C54301" w:rsidP="00C54301"/>
    <w:p w14:paraId="0FFF5684" w14:textId="6A1E8729" w:rsidR="008B16ED" w:rsidRPr="0068592F" w:rsidRDefault="008B16ED" w:rsidP="00AA21A9">
      <w:pPr>
        <w:widowControl/>
        <w:spacing w:before="0" w:after="0" w:line="240" w:lineRule="auto"/>
        <w:ind w:right="0"/>
        <w:rPr>
          <w:b/>
          <w:u w:val="single"/>
        </w:rPr>
      </w:pPr>
      <w:r w:rsidRPr="0068592F">
        <w:rPr>
          <w:b/>
          <w:u w:val="single"/>
        </w:rPr>
        <w:lastRenderedPageBreak/>
        <w:t>Stage: Font-end design</w:t>
      </w:r>
    </w:p>
    <w:p w14:paraId="3757BE45" w14:textId="77777777" w:rsidR="0068592F" w:rsidRPr="008B16ED" w:rsidRDefault="0068592F" w:rsidP="00AA21A9">
      <w:pPr>
        <w:widowControl/>
        <w:spacing w:before="0" w:after="0" w:line="240" w:lineRule="auto"/>
        <w:ind w:right="0"/>
        <w:rPr>
          <w:b/>
        </w:rPr>
      </w:pPr>
    </w:p>
    <w:p w14:paraId="0E6DEB40" w14:textId="29E6B3EB" w:rsidR="00636622" w:rsidRDefault="008B16ED" w:rsidP="00636622">
      <w:r>
        <w:t xml:space="preserve">Create the following components as per the specification provided below. </w:t>
      </w:r>
    </w:p>
    <w:p w14:paraId="129104A8" w14:textId="7915C95A" w:rsidR="00636622" w:rsidRPr="00636622" w:rsidRDefault="00C85626" w:rsidP="00395FDC">
      <w:pPr>
        <w:pStyle w:val="ListParagraph"/>
        <w:numPr>
          <w:ilvl w:val="0"/>
          <w:numId w:val="51"/>
        </w:numPr>
        <w:rPr>
          <w:u w:val="single"/>
        </w:rPr>
      </w:pPr>
      <w:proofErr w:type="spellStart"/>
      <w:r>
        <w:rPr>
          <w:u w:val="single"/>
        </w:rPr>
        <w:t>Create</w:t>
      </w:r>
      <w:r w:rsidR="00A903A2">
        <w:rPr>
          <w:u w:val="single"/>
        </w:rPr>
        <w:t>Company</w:t>
      </w:r>
      <w:r>
        <w:rPr>
          <w:u w:val="single"/>
        </w:rPr>
        <w:t>Component</w:t>
      </w:r>
      <w:proofErr w:type="spellEnd"/>
    </w:p>
    <w:p w14:paraId="1EE19911" w14:textId="4F09FB41" w:rsidR="00636622" w:rsidRDefault="00636622" w:rsidP="00395FDC">
      <w:pPr>
        <w:pStyle w:val="ListParagraph"/>
        <w:numPr>
          <w:ilvl w:val="0"/>
          <w:numId w:val="52"/>
        </w:numPr>
      </w:pPr>
      <w:r>
        <w:t xml:space="preserve">Create a component which will be used </w:t>
      </w:r>
      <w:r w:rsidR="00A903A2">
        <w:t>by employee of Stock Exchange to register the new company</w:t>
      </w:r>
    </w:p>
    <w:p w14:paraId="76BC52F4" w14:textId="6B25235F" w:rsidR="00C85626" w:rsidRDefault="00C85626" w:rsidP="00395FDC">
      <w:pPr>
        <w:pStyle w:val="ListParagraph"/>
        <w:numPr>
          <w:ilvl w:val="0"/>
          <w:numId w:val="52"/>
        </w:numPr>
      </w:pPr>
      <w:r>
        <w:t>The component should provide a form for the user</w:t>
      </w:r>
    </w:p>
    <w:p w14:paraId="0845BB92" w14:textId="1D2EA241" w:rsidR="00C85626" w:rsidRDefault="00C85626" w:rsidP="00C85626">
      <w:pPr>
        <w:pStyle w:val="ListParagraph"/>
        <w:numPr>
          <w:ilvl w:val="0"/>
          <w:numId w:val="52"/>
        </w:numPr>
      </w:pPr>
      <w:r>
        <w:t xml:space="preserve">Once all the </w:t>
      </w:r>
      <w:r w:rsidR="00E23FE5">
        <w:t>company</w:t>
      </w:r>
      <w:r>
        <w:t xml:space="preserve"> details are validated, user should be able to submit the form and get an acknowledgement.</w:t>
      </w:r>
    </w:p>
    <w:p w14:paraId="2814AF08" w14:textId="763986CF" w:rsidR="007C508A" w:rsidRDefault="00C85626" w:rsidP="00C85626">
      <w:pPr>
        <w:pStyle w:val="ListParagraph"/>
        <w:ind w:left="1080"/>
      </w:pPr>
      <w:r>
        <w:t xml:space="preserve"> </w:t>
      </w:r>
    </w:p>
    <w:p w14:paraId="175C4CF4" w14:textId="6F062C47" w:rsidR="007C508A" w:rsidRPr="007C508A" w:rsidRDefault="00A903A2" w:rsidP="00395FDC">
      <w:pPr>
        <w:pStyle w:val="ListParagraph"/>
        <w:numPr>
          <w:ilvl w:val="0"/>
          <w:numId w:val="51"/>
        </w:numPr>
        <w:rPr>
          <w:u w:val="single"/>
        </w:rPr>
      </w:pPr>
      <w:proofErr w:type="spellStart"/>
      <w:r>
        <w:rPr>
          <w:u w:val="single"/>
        </w:rPr>
        <w:t>UpdateCompany</w:t>
      </w:r>
      <w:r w:rsidR="007C508A" w:rsidRPr="007C508A">
        <w:rPr>
          <w:u w:val="single"/>
        </w:rPr>
        <w:t>Component</w:t>
      </w:r>
      <w:proofErr w:type="spellEnd"/>
    </w:p>
    <w:p w14:paraId="3C8B9EC6" w14:textId="24FE2DC0" w:rsidR="007C508A" w:rsidRDefault="007C508A" w:rsidP="00395FDC">
      <w:pPr>
        <w:pStyle w:val="ListParagraph"/>
        <w:numPr>
          <w:ilvl w:val="0"/>
          <w:numId w:val="53"/>
        </w:numPr>
      </w:pPr>
      <w:r>
        <w:t xml:space="preserve">Design a </w:t>
      </w:r>
      <w:r w:rsidR="00500ABB">
        <w:t>add resource</w:t>
      </w:r>
      <w:r>
        <w:t xml:space="preserve"> component and provide a navigation to it via navbar</w:t>
      </w:r>
    </w:p>
    <w:p w14:paraId="6AB540E6" w14:textId="77777777" w:rsidR="00500ABB" w:rsidRDefault="007C508A" w:rsidP="00395FDC">
      <w:pPr>
        <w:pStyle w:val="ListParagraph"/>
        <w:numPr>
          <w:ilvl w:val="0"/>
          <w:numId w:val="53"/>
        </w:numPr>
      </w:pPr>
      <w:r>
        <w:t xml:space="preserve">The component must accept the </w:t>
      </w:r>
      <w:r w:rsidR="00500ABB">
        <w:t>resource details using the HTML5 form elements.</w:t>
      </w:r>
    </w:p>
    <w:p w14:paraId="5D2BDB78" w14:textId="77777777" w:rsidR="00500ABB" w:rsidRDefault="00500ABB" w:rsidP="00395FDC">
      <w:pPr>
        <w:pStyle w:val="ListParagraph"/>
        <w:numPr>
          <w:ilvl w:val="0"/>
          <w:numId w:val="53"/>
        </w:numPr>
      </w:pPr>
      <w:r>
        <w:t>The role of user should be selected using the radio buttons</w:t>
      </w:r>
    </w:p>
    <w:p w14:paraId="5CF429EA" w14:textId="7900C5FB" w:rsidR="007C508A" w:rsidRDefault="00500ABB" w:rsidP="00395FDC">
      <w:pPr>
        <w:pStyle w:val="ListParagraph"/>
        <w:numPr>
          <w:ilvl w:val="0"/>
          <w:numId w:val="53"/>
        </w:numPr>
      </w:pPr>
      <w:r>
        <w:t>Use a dropdown list to choose a project</w:t>
      </w:r>
      <w:r w:rsidR="007C508A">
        <w:t xml:space="preserve"> </w:t>
      </w:r>
    </w:p>
    <w:p w14:paraId="6F4D125A" w14:textId="162CE4FC" w:rsidR="007C508A" w:rsidRDefault="007C508A" w:rsidP="00395FDC">
      <w:pPr>
        <w:pStyle w:val="ListParagraph"/>
        <w:numPr>
          <w:ilvl w:val="0"/>
          <w:numId w:val="53"/>
        </w:numPr>
      </w:pPr>
      <w:r>
        <w:t>Before submitting the form ensure that all fields are validated</w:t>
      </w:r>
    </w:p>
    <w:p w14:paraId="278569FA" w14:textId="0C572F0B" w:rsidR="007C508A" w:rsidRDefault="00500ABB" w:rsidP="00395FDC">
      <w:pPr>
        <w:pStyle w:val="ListParagraph"/>
        <w:numPr>
          <w:ilvl w:val="0"/>
          <w:numId w:val="53"/>
        </w:numPr>
      </w:pPr>
      <w:r>
        <w:t>Once the form is submitted successfully, display an acknowledgement along with the newly generated user id</w:t>
      </w:r>
    </w:p>
    <w:p w14:paraId="3E96D8F0" w14:textId="77777777" w:rsidR="007C508A" w:rsidRDefault="007C508A" w:rsidP="007C508A">
      <w:pPr>
        <w:pStyle w:val="ListParagraph"/>
        <w:ind w:left="1080"/>
      </w:pPr>
    </w:p>
    <w:p w14:paraId="75A99336" w14:textId="2970990A" w:rsidR="007C508A" w:rsidRPr="007C508A" w:rsidRDefault="00E23FE5" w:rsidP="00395FDC">
      <w:pPr>
        <w:pStyle w:val="ListParagraph"/>
        <w:numPr>
          <w:ilvl w:val="0"/>
          <w:numId w:val="51"/>
        </w:numPr>
        <w:rPr>
          <w:u w:val="single"/>
        </w:rPr>
      </w:pPr>
      <w:proofErr w:type="spellStart"/>
      <w:r>
        <w:rPr>
          <w:u w:val="single"/>
        </w:rPr>
        <w:t>SearchCompany</w:t>
      </w:r>
      <w:r w:rsidR="00542ACC">
        <w:rPr>
          <w:u w:val="single"/>
        </w:rPr>
        <w:t>Component</w:t>
      </w:r>
      <w:proofErr w:type="spellEnd"/>
    </w:p>
    <w:p w14:paraId="76DF6078" w14:textId="234060C1" w:rsidR="008B16ED" w:rsidRPr="00E23FE5" w:rsidRDefault="00E23FE5" w:rsidP="007D283F">
      <w:pPr>
        <w:pStyle w:val="ListParagraph"/>
        <w:numPr>
          <w:ilvl w:val="0"/>
          <w:numId w:val="54"/>
        </w:numPr>
        <w:rPr>
          <w:u w:val="single"/>
        </w:rPr>
      </w:pPr>
      <w:r>
        <w:t xml:space="preserve">Company information can be </w:t>
      </w:r>
      <w:proofErr w:type="gramStart"/>
      <w:r>
        <w:t>updated  or</w:t>
      </w:r>
      <w:proofErr w:type="gramEnd"/>
      <w:r>
        <w:t xml:space="preserve"> viewed only by  entering the company name or company id .We can approach the update screen only through search</w:t>
      </w:r>
    </w:p>
    <w:p w14:paraId="297A5A21" w14:textId="695DB817" w:rsidR="008B16ED" w:rsidRDefault="008B16ED" w:rsidP="008B16ED">
      <w:pPr>
        <w:rPr>
          <w:b/>
          <w:u w:val="single"/>
        </w:rPr>
      </w:pPr>
      <w:r w:rsidRPr="0068592F">
        <w:rPr>
          <w:b/>
          <w:u w:val="single"/>
        </w:rPr>
        <w:t>Stage: Integration of Frontend and backend</w:t>
      </w:r>
    </w:p>
    <w:p w14:paraId="5C75F21E" w14:textId="36C18330" w:rsidR="008B16ED" w:rsidRDefault="008B16ED" w:rsidP="00395FDC">
      <w:pPr>
        <w:pStyle w:val="ListParagraph"/>
        <w:numPr>
          <w:ilvl w:val="0"/>
          <w:numId w:val="26"/>
        </w:numPr>
      </w:pPr>
      <w:r>
        <w:t xml:space="preserve">Create a data service in the font-end application which will communicate with the </w:t>
      </w:r>
      <w:r w:rsidR="00EA0DEB">
        <w:t>micro services</w:t>
      </w:r>
      <w:r>
        <w:t>.</w:t>
      </w:r>
    </w:p>
    <w:p w14:paraId="5DEC0453" w14:textId="227DDEAC" w:rsidR="008B16ED" w:rsidRDefault="008B16ED" w:rsidP="00395FDC">
      <w:pPr>
        <w:pStyle w:val="ListParagraph"/>
        <w:numPr>
          <w:ilvl w:val="0"/>
          <w:numId w:val="26"/>
        </w:numPr>
      </w:pPr>
      <w:r>
        <w:t>Use the data service in the components to make them interact with the API</w:t>
      </w:r>
    </w:p>
    <w:p w14:paraId="70C67D8B" w14:textId="7A100000" w:rsidR="00484955" w:rsidRPr="00A93AD1" w:rsidRDefault="008B16ED" w:rsidP="00395FDC">
      <w:pPr>
        <w:pStyle w:val="ListParagraph"/>
        <w:numPr>
          <w:ilvl w:val="0"/>
          <w:numId w:val="26"/>
        </w:numPr>
        <w:rPr>
          <w:b/>
          <w:bCs/>
        </w:rPr>
      </w:pPr>
      <w:r>
        <w:t>Valid error messages should be shown based on various response status codes received form the API</w:t>
      </w:r>
    </w:p>
    <w:p w14:paraId="32AD34C1" w14:textId="77777777" w:rsidR="00A93AD1" w:rsidRDefault="00A93AD1" w:rsidP="00A93AD1">
      <w:pPr>
        <w:rPr>
          <w:b/>
          <w:bCs/>
        </w:rPr>
      </w:pPr>
    </w:p>
    <w:p w14:paraId="08597B28" w14:textId="63CC1EEE" w:rsidR="00A93AD1" w:rsidRPr="006474DF" w:rsidRDefault="00A93AD1" w:rsidP="00A93AD1">
      <w:pPr>
        <w:pStyle w:val="Heading3"/>
        <w:tabs>
          <w:tab w:val="num" w:pos="1080"/>
        </w:tabs>
        <w:spacing w:before="0"/>
        <w:ind w:left="360"/>
        <w:jc w:val="left"/>
        <w:rPr>
          <w:rFonts w:ascii="Calibri" w:hAnsi="Calibri"/>
          <w:b/>
        </w:rPr>
      </w:pPr>
      <w:bookmarkStart w:id="21" w:name="_Toc116039855"/>
      <w:r>
        <w:rPr>
          <w:rFonts w:ascii="Calibri" w:hAnsi="Calibri"/>
          <w:b/>
        </w:rPr>
        <w:t xml:space="preserve">Module – </w:t>
      </w:r>
      <w:r w:rsidR="003B5714">
        <w:rPr>
          <w:rFonts w:ascii="Calibri" w:hAnsi="Calibri"/>
          <w:b/>
        </w:rPr>
        <w:t>Trader</w:t>
      </w:r>
      <w:r w:rsidR="00A2357E">
        <w:rPr>
          <w:rFonts w:ascii="Calibri" w:hAnsi="Calibri"/>
          <w:b/>
        </w:rPr>
        <w:t xml:space="preserve"> management</w:t>
      </w:r>
      <w:bookmarkEnd w:id="21"/>
      <w:r w:rsidR="00756C46">
        <w:rPr>
          <w:rFonts w:ascii="Calibri" w:hAnsi="Calibri"/>
          <w:b/>
        </w:rPr>
        <w:t xml:space="preserve"> </w:t>
      </w:r>
    </w:p>
    <w:p w14:paraId="6BD66FFE" w14:textId="4556B5CE" w:rsidR="00A93AD1" w:rsidRPr="00B21A4E" w:rsidRDefault="00607F89" w:rsidP="00A93AD1">
      <w:r w:rsidRPr="00B21A4E">
        <w:t xml:space="preserve">This module will provide various features to the </w:t>
      </w:r>
      <w:r w:rsidR="003B5714" w:rsidRPr="00B21A4E">
        <w:t>trader</w:t>
      </w:r>
      <w:r w:rsidR="00CB021F" w:rsidRPr="00B21A4E">
        <w:t>. Below are the features provided by this module</w:t>
      </w:r>
    </w:p>
    <w:p w14:paraId="5DA4DB8F" w14:textId="4A466979" w:rsidR="005726D9" w:rsidRPr="00B21A4E" w:rsidRDefault="00BF1016" w:rsidP="00395FDC">
      <w:pPr>
        <w:pStyle w:val="ListParagraph"/>
        <w:numPr>
          <w:ilvl w:val="0"/>
          <w:numId w:val="55"/>
        </w:numPr>
      </w:pPr>
      <w:r w:rsidRPr="00B21A4E">
        <w:t xml:space="preserve">Create a new </w:t>
      </w:r>
      <w:r w:rsidR="003B5714" w:rsidRPr="00B21A4E">
        <w:t>watch list</w:t>
      </w:r>
    </w:p>
    <w:p w14:paraId="4A6C6E0B" w14:textId="6A55038A" w:rsidR="00BF1016" w:rsidRPr="00B21A4E" w:rsidRDefault="003B5714" w:rsidP="00395FDC">
      <w:pPr>
        <w:pStyle w:val="ListParagraph"/>
        <w:numPr>
          <w:ilvl w:val="0"/>
          <w:numId w:val="55"/>
        </w:numPr>
      </w:pPr>
      <w:r w:rsidRPr="00B21A4E">
        <w:t>Pull the stock exchange data fro</w:t>
      </w:r>
      <w:r w:rsidR="00753D40" w:rsidRPr="00B21A4E">
        <w:t>m</w:t>
      </w:r>
      <w:r w:rsidRPr="00B21A4E">
        <w:t xml:space="preserve"> stock exchange</w:t>
      </w:r>
    </w:p>
    <w:p w14:paraId="67906451" w14:textId="33243260" w:rsidR="00753D40" w:rsidRPr="00B21A4E" w:rsidRDefault="003B5714" w:rsidP="00644195">
      <w:pPr>
        <w:pStyle w:val="ListParagraph"/>
        <w:numPr>
          <w:ilvl w:val="0"/>
          <w:numId w:val="55"/>
        </w:numPr>
      </w:pPr>
      <w:r w:rsidRPr="00B21A4E">
        <w:t>Buy/sell stocks</w:t>
      </w:r>
    </w:p>
    <w:p w14:paraId="14573C01" w14:textId="1A698026" w:rsidR="003B5714" w:rsidRPr="00B21A4E" w:rsidRDefault="003B5714" w:rsidP="00BF1016">
      <w:pPr>
        <w:pStyle w:val="ListParagraph"/>
        <w:numPr>
          <w:ilvl w:val="0"/>
          <w:numId w:val="55"/>
        </w:numPr>
      </w:pPr>
      <w:r w:rsidRPr="00B21A4E">
        <w:t>Register with stock exchange</w:t>
      </w:r>
    </w:p>
    <w:p w14:paraId="437292F4" w14:textId="77777777" w:rsidR="00C56C44" w:rsidRDefault="00C56C44">
      <w:pPr>
        <w:widowControl/>
        <w:spacing w:before="0" w:after="0" w:line="240" w:lineRule="auto"/>
        <w:ind w:right="0"/>
        <w:rPr>
          <w:b/>
          <w:u w:val="single"/>
        </w:rPr>
      </w:pPr>
      <w:r>
        <w:rPr>
          <w:b/>
          <w:u w:val="single"/>
        </w:rPr>
        <w:br w:type="page"/>
      </w:r>
    </w:p>
    <w:p w14:paraId="29EA218D" w14:textId="12BE9172" w:rsidR="00A93AD1" w:rsidRPr="00AA21A9" w:rsidRDefault="00A93AD1" w:rsidP="00536DAC">
      <w:pPr>
        <w:widowControl/>
        <w:spacing w:before="0" w:after="0" w:line="240" w:lineRule="auto"/>
        <w:ind w:right="0"/>
        <w:rPr>
          <w:b/>
          <w:u w:val="single"/>
        </w:rPr>
      </w:pPr>
      <w:r w:rsidRPr="00AA21A9">
        <w:rPr>
          <w:b/>
          <w:u w:val="single"/>
        </w:rPr>
        <w:lastRenderedPageBreak/>
        <w:t xml:space="preserve">Stage: Database </w:t>
      </w:r>
      <w:proofErr w:type="spellStart"/>
      <w:r w:rsidRPr="00AA21A9">
        <w:rPr>
          <w:b/>
          <w:u w:val="single"/>
        </w:rPr>
        <w:t>Imple</w:t>
      </w:r>
      <w:proofErr w:type="spellEnd"/>
      <w:r w:rsidR="00FB52AA">
        <w:rPr>
          <w:b/>
          <w:u w:val="single"/>
        </w:rPr>
        <w:t xml:space="preserve"> </w:t>
      </w:r>
      <w:r w:rsidRPr="00AA21A9">
        <w:rPr>
          <w:b/>
          <w:u w:val="single"/>
        </w:rPr>
        <w:t>mentation</w:t>
      </w:r>
    </w:p>
    <w:p w14:paraId="1615EF13" w14:textId="77777777" w:rsidR="00A93AD1" w:rsidRDefault="00A93AD1" w:rsidP="00395FDC">
      <w:pPr>
        <w:pStyle w:val="ListParagraph"/>
        <w:numPr>
          <w:ilvl w:val="0"/>
          <w:numId w:val="27"/>
        </w:numPr>
      </w:pPr>
      <w:r w:rsidRPr="002D5F62">
        <w:t>Design a data base as per the following ER diagram provided.</w:t>
      </w:r>
    </w:p>
    <w:p w14:paraId="54AE590F" w14:textId="1923C4F8" w:rsidR="002C2CFB" w:rsidRDefault="00A4184A" w:rsidP="002C2CFB">
      <w:pPr>
        <w:pStyle w:val="ListParagraph"/>
        <w:keepNext/>
      </w:pPr>
      <w:r>
        <w:rPr>
          <w:noProof/>
        </w:rPr>
        <w:drawing>
          <wp:inline distT="0" distB="0" distL="0" distR="0" wp14:anchorId="0CE6DB85" wp14:editId="71CE96FE">
            <wp:extent cx="4927600" cy="2164080"/>
            <wp:effectExtent l="0" t="0" r="635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6474" w14:textId="63BDD9AB" w:rsidR="002C2CFB" w:rsidRDefault="002C2CFB" w:rsidP="002C2CFB">
      <w:pPr>
        <w:pStyle w:val="Caption"/>
        <w:jc w:val="center"/>
        <w:rPr>
          <w:sz w:val="16"/>
        </w:rPr>
      </w:pPr>
      <w:r w:rsidRPr="002C2CFB">
        <w:rPr>
          <w:sz w:val="16"/>
        </w:rPr>
        <w:t xml:space="preserve">Figure </w:t>
      </w:r>
      <w:r w:rsidRPr="002C2CFB">
        <w:rPr>
          <w:sz w:val="16"/>
        </w:rPr>
        <w:fldChar w:fldCharType="begin"/>
      </w:r>
      <w:r w:rsidRPr="002C2CFB">
        <w:rPr>
          <w:sz w:val="16"/>
        </w:rPr>
        <w:instrText xml:space="preserve"> SEQ Figure \* ARABIC </w:instrText>
      </w:r>
      <w:r w:rsidRPr="002C2CFB">
        <w:rPr>
          <w:sz w:val="16"/>
        </w:rPr>
        <w:fldChar w:fldCharType="separate"/>
      </w:r>
      <w:r w:rsidR="00D07BBC">
        <w:rPr>
          <w:noProof/>
          <w:sz w:val="16"/>
        </w:rPr>
        <w:t>4</w:t>
      </w:r>
      <w:r w:rsidRPr="002C2CFB">
        <w:rPr>
          <w:sz w:val="16"/>
        </w:rPr>
        <w:fldChar w:fldCharType="end"/>
      </w:r>
      <w:r w:rsidRPr="002C2CFB">
        <w:rPr>
          <w:sz w:val="16"/>
        </w:rPr>
        <w:t xml:space="preserve"> : ER Diagram </w:t>
      </w:r>
      <w:r w:rsidR="00CE07C5">
        <w:rPr>
          <w:sz w:val="16"/>
        </w:rPr>
        <w:t>–</w:t>
      </w:r>
      <w:r w:rsidR="00734B5B">
        <w:rPr>
          <w:sz w:val="16"/>
        </w:rPr>
        <w:t xml:space="preserve"> </w:t>
      </w:r>
      <w:r w:rsidR="00644195">
        <w:rPr>
          <w:sz w:val="16"/>
        </w:rPr>
        <w:t>Trader</w:t>
      </w:r>
      <w:r w:rsidR="00A2357E">
        <w:rPr>
          <w:sz w:val="16"/>
        </w:rPr>
        <w:t xml:space="preserve"> management</w:t>
      </w:r>
    </w:p>
    <w:p w14:paraId="5785781A" w14:textId="77777777" w:rsidR="00644195" w:rsidRPr="00644195" w:rsidRDefault="00644195" w:rsidP="00644195"/>
    <w:p w14:paraId="66A3CD95" w14:textId="6D5C9AA6" w:rsidR="00A66EAB" w:rsidRPr="00B21A4E" w:rsidRDefault="00A66EAB" w:rsidP="00395FDC">
      <w:pPr>
        <w:pStyle w:val="ListParagraph"/>
        <w:numPr>
          <w:ilvl w:val="0"/>
          <w:numId w:val="27"/>
        </w:numPr>
      </w:pPr>
      <w:r w:rsidRPr="00B21A4E">
        <w:t>Apply the following constraints apart from primary keys and foreign keys on the database</w:t>
      </w:r>
    </w:p>
    <w:p w14:paraId="7497A22C" w14:textId="73B477EC" w:rsidR="007241B0" w:rsidRPr="00B21A4E" w:rsidRDefault="00753D40" w:rsidP="00395FDC">
      <w:pPr>
        <w:pStyle w:val="ListParagraph"/>
        <w:numPr>
          <w:ilvl w:val="1"/>
          <w:numId w:val="27"/>
        </w:numPr>
      </w:pPr>
      <w:proofErr w:type="spellStart"/>
      <w:r w:rsidRPr="00B21A4E">
        <w:t>BoughtAt</w:t>
      </w:r>
      <w:proofErr w:type="spellEnd"/>
      <w:r w:rsidRPr="00B21A4E">
        <w:t xml:space="preserve">, </w:t>
      </w:r>
      <w:proofErr w:type="spellStart"/>
      <w:r w:rsidRPr="00B21A4E">
        <w:t>NumShares</w:t>
      </w:r>
      <w:proofErr w:type="spellEnd"/>
      <w:r w:rsidRPr="00B21A4E">
        <w:t xml:space="preserve"> should be </w:t>
      </w:r>
      <w:r w:rsidR="00B21A4E" w:rsidRPr="00B21A4E">
        <w:t>positive</w:t>
      </w:r>
      <w:r w:rsidR="007241B0" w:rsidRPr="00B21A4E">
        <w:t>.</w:t>
      </w:r>
    </w:p>
    <w:p w14:paraId="78355D81" w14:textId="598B1253" w:rsidR="007241B0" w:rsidRPr="00B21A4E" w:rsidRDefault="007241B0" w:rsidP="00395FDC">
      <w:pPr>
        <w:pStyle w:val="ListParagraph"/>
        <w:numPr>
          <w:ilvl w:val="1"/>
          <w:numId w:val="27"/>
        </w:numPr>
      </w:pPr>
      <w:r w:rsidRPr="00B21A4E">
        <w:t xml:space="preserve">Allowed values for </w:t>
      </w:r>
      <w:proofErr w:type="gramStart"/>
      <w:r w:rsidR="00753D40" w:rsidRPr="00B21A4E">
        <w:t xml:space="preserve">status </w:t>
      </w:r>
      <w:r w:rsidRPr="00B21A4E">
        <w:t xml:space="preserve"> are</w:t>
      </w:r>
      <w:proofErr w:type="gramEnd"/>
      <w:r w:rsidRPr="00B21A4E">
        <w:t xml:space="preserve"> – </w:t>
      </w:r>
      <w:proofErr w:type="spellStart"/>
      <w:r w:rsidR="00753D40" w:rsidRPr="00B21A4E">
        <w:t>onhold</w:t>
      </w:r>
      <w:proofErr w:type="spellEnd"/>
      <w:r w:rsidR="00753D40" w:rsidRPr="00B21A4E">
        <w:t>/bought/canceled/sold</w:t>
      </w:r>
    </w:p>
    <w:p w14:paraId="1C1B2F6D" w14:textId="05545568" w:rsidR="00A93AD1" w:rsidRDefault="00A93AD1" w:rsidP="00A4717C">
      <w:pPr>
        <w:widowControl/>
        <w:spacing w:before="0" w:after="0" w:line="240" w:lineRule="auto"/>
        <w:ind w:right="0"/>
        <w:rPr>
          <w:b/>
          <w:u w:val="single"/>
        </w:rPr>
      </w:pPr>
      <w:r w:rsidRPr="00AA21A9">
        <w:rPr>
          <w:b/>
          <w:u w:val="single"/>
        </w:rPr>
        <w:t>Stage: Data Access Layer Design</w:t>
      </w:r>
    </w:p>
    <w:p w14:paraId="0F5D39EC" w14:textId="77777777" w:rsidR="00644195" w:rsidRPr="00AA21A9" w:rsidRDefault="00644195" w:rsidP="00A4717C">
      <w:pPr>
        <w:widowControl/>
        <w:spacing w:before="0" w:after="0" w:line="240" w:lineRule="auto"/>
        <w:ind w:right="0"/>
        <w:rPr>
          <w:b/>
          <w:u w:val="single"/>
        </w:rPr>
      </w:pPr>
    </w:p>
    <w:p w14:paraId="59F727B0" w14:textId="77777777" w:rsidR="00A93AD1" w:rsidRDefault="00A93AD1" w:rsidP="00395FDC">
      <w:pPr>
        <w:pStyle w:val="ListParagraph"/>
        <w:numPr>
          <w:ilvl w:val="0"/>
          <w:numId w:val="28"/>
        </w:numPr>
      </w:pPr>
      <w:r>
        <w:t xml:space="preserve">Create a library project and add ORM support into it. </w:t>
      </w:r>
    </w:p>
    <w:p w14:paraId="79BA6287" w14:textId="584A34AA" w:rsidR="00A93AD1" w:rsidRDefault="00CB57A2" w:rsidP="00395FDC">
      <w:pPr>
        <w:pStyle w:val="ListParagraph"/>
        <w:numPr>
          <w:ilvl w:val="0"/>
          <w:numId w:val="28"/>
        </w:numPr>
      </w:pPr>
      <w:r>
        <w:t xml:space="preserve">Use the ORM to map the entities to database as per the ER diagram provided. </w:t>
      </w:r>
    </w:p>
    <w:p w14:paraId="50FE628C" w14:textId="566A04EB" w:rsidR="00A93AD1" w:rsidRDefault="00A93AD1" w:rsidP="00395FDC">
      <w:pPr>
        <w:pStyle w:val="ListParagraph"/>
        <w:numPr>
          <w:ilvl w:val="0"/>
          <w:numId w:val="28"/>
        </w:numPr>
      </w:pPr>
      <w:r>
        <w:t>Use repository per entity pattern and generate the repositories to perform the following operations</w:t>
      </w:r>
    </w:p>
    <w:p w14:paraId="7E9E2204" w14:textId="443CC4C1" w:rsidR="001C2907" w:rsidRDefault="001C2907" w:rsidP="001C2907">
      <w:pPr>
        <w:pStyle w:val="ListParagraph"/>
        <w:numPr>
          <w:ilvl w:val="1"/>
          <w:numId w:val="28"/>
        </w:numPr>
      </w:pPr>
      <w:r>
        <w:t>Return list of</w:t>
      </w:r>
      <w:r w:rsidR="00753D40">
        <w:t xml:space="preserve"> </w:t>
      </w:r>
      <w:proofErr w:type="gramStart"/>
      <w:r w:rsidR="00753D40">
        <w:t>particular</w:t>
      </w:r>
      <w:r>
        <w:t xml:space="preserve"> </w:t>
      </w:r>
      <w:r w:rsidR="00753D40">
        <w:t>stock</w:t>
      </w:r>
      <w:proofErr w:type="gramEnd"/>
      <w:r w:rsidR="00753D40">
        <w:t xml:space="preserve"> for last 5 days for which we want to create a watch list</w:t>
      </w:r>
    </w:p>
    <w:p w14:paraId="33B36307" w14:textId="00ABDB87" w:rsidR="008F207B" w:rsidRDefault="00753D40" w:rsidP="00395FDC">
      <w:pPr>
        <w:pStyle w:val="ListParagraph"/>
        <w:numPr>
          <w:ilvl w:val="1"/>
          <w:numId w:val="28"/>
        </w:numPr>
      </w:pPr>
      <w:r>
        <w:t>Register the trader [Trader info is kept both at stock exchange and with trading system also]</w:t>
      </w:r>
    </w:p>
    <w:p w14:paraId="26B661BE" w14:textId="72E1CF40" w:rsidR="008F207B" w:rsidRDefault="00753D40" w:rsidP="00AF35BB">
      <w:pPr>
        <w:pStyle w:val="ListParagraph"/>
        <w:numPr>
          <w:ilvl w:val="1"/>
          <w:numId w:val="28"/>
        </w:numPr>
      </w:pPr>
      <w:r>
        <w:t>Buy new holdings</w:t>
      </w:r>
    </w:p>
    <w:p w14:paraId="65C038CB" w14:textId="27232913" w:rsidR="008F207B" w:rsidRDefault="00753D40" w:rsidP="00395FDC">
      <w:pPr>
        <w:pStyle w:val="ListParagraph"/>
        <w:numPr>
          <w:ilvl w:val="1"/>
          <w:numId w:val="28"/>
        </w:numPr>
      </w:pPr>
      <w:r>
        <w:t>Update existing stock holding</w:t>
      </w:r>
    </w:p>
    <w:p w14:paraId="0AEB8743" w14:textId="06E7E7D9" w:rsidR="00753D40" w:rsidRDefault="00753D40" w:rsidP="00395FDC">
      <w:pPr>
        <w:pStyle w:val="ListParagraph"/>
        <w:numPr>
          <w:ilvl w:val="1"/>
          <w:numId w:val="28"/>
        </w:numPr>
      </w:pPr>
      <w:r>
        <w:t xml:space="preserve">Retrieve all the </w:t>
      </w:r>
      <w:r w:rsidR="00644195">
        <w:t>holdings</w:t>
      </w:r>
      <w:r>
        <w:t xml:space="preserve"> by a particular </w:t>
      </w:r>
      <w:r w:rsidR="001B4721">
        <w:t xml:space="preserve">trader </w:t>
      </w:r>
      <w:proofErr w:type="spellStart"/>
      <w:r w:rsidR="001B4721">
        <w:t>i.e</w:t>
      </w:r>
      <w:proofErr w:type="spellEnd"/>
      <w:r w:rsidR="001B4721">
        <w:t xml:space="preserve"> </w:t>
      </w:r>
      <w:proofErr w:type="spellStart"/>
      <w:r w:rsidR="001B4721">
        <w:t>AccountId</w:t>
      </w:r>
      <w:proofErr w:type="spellEnd"/>
    </w:p>
    <w:p w14:paraId="565F5D9E" w14:textId="2A6348EC" w:rsidR="00E55B57" w:rsidRDefault="00E55B57" w:rsidP="00E55B57">
      <w:pPr>
        <w:pStyle w:val="ListParagraph"/>
      </w:pPr>
    </w:p>
    <w:p w14:paraId="4A177BBC" w14:textId="77777777" w:rsidR="00A93AD1" w:rsidRDefault="00A93AD1" w:rsidP="00A93AD1">
      <w:pPr>
        <w:pStyle w:val="ListParagraph"/>
        <w:ind w:left="0"/>
        <w:rPr>
          <w:b/>
          <w:u w:val="single"/>
        </w:rPr>
      </w:pPr>
      <w:r w:rsidRPr="00AA21A9">
        <w:rPr>
          <w:b/>
          <w:u w:val="single"/>
        </w:rPr>
        <w:t>Stage: Business Logic Layer Development</w:t>
      </w:r>
    </w:p>
    <w:p w14:paraId="01F2C433" w14:textId="77777777" w:rsidR="00A93AD1" w:rsidRPr="00AA21A9" w:rsidRDefault="00A93AD1" w:rsidP="00A93AD1">
      <w:pPr>
        <w:pStyle w:val="ListParagraph"/>
        <w:ind w:left="0"/>
        <w:rPr>
          <w:b/>
          <w:u w:val="single"/>
        </w:rPr>
      </w:pPr>
    </w:p>
    <w:p w14:paraId="595D9764" w14:textId="77777777" w:rsidR="00A93AD1" w:rsidRDefault="00A93AD1" w:rsidP="00395FDC">
      <w:pPr>
        <w:pStyle w:val="ListParagraph"/>
        <w:numPr>
          <w:ilvl w:val="0"/>
          <w:numId w:val="29"/>
        </w:numPr>
      </w:pPr>
      <w:r>
        <w:t>Develop a library which reference the Data Access Library project created earlier</w:t>
      </w:r>
    </w:p>
    <w:p w14:paraId="7685C060" w14:textId="77777777" w:rsidR="00A93AD1" w:rsidRDefault="00A93AD1" w:rsidP="00395FDC">
      <w:pPr>
        <w:pStyle w:val="ListParagraph"/>
        <w:numPr>
          <w:ilvl w:val="0"/>
          <w:numId w:val="29"/>
        </w:numPr>
      </w:pPr>
      <w:r>
        <w:t>This class library will contain various service classes which will encapsulate the business logic for the application.</w:t>
      </w:r>
    </w:p>
    <w:p w14:paraId="04322D0C" w14:textId="77777777" w:rsidR="00A93AD1" w:rsidRDefault="00A93AD1" w:rsidP="00395FDC">
      <w:pPr>
        <w:pStyle w:val="ListParagraph"/>
        <w:numPr>
          <w:ilvl w:val="0"/>
          <w:numId w:val="29"/>
        </w:numPr>
      </w:pPr>
      <w:r>
        <w:t>Use dependency injection to in service classes to inject the required repositories.</w:t>
      </w:r>
    </w:p>
    <w:p w14:paraId="13F6D6BD" w14:textId="7297604F" w:rsidR="00A93AD1" w:rsidRDefault="00A93AD1" w:rsidP="00395FDC">
      <w:pPr>
        <w:pStyle w:val="ListParagraph"/>
        <w:numPr>
          <w:ilvl w:val="0"/>
          <w:numId w:val="29"/>
        </w:numPr>
      </w:pPr>
      <w:r>
        <w:t xml:space="preserve">Create the service classes </w:t>
      </w:r>
      <w:r w:rsidR="00280FFE">
        <w:t>using</w:t>
      </w:r>
      <w:r>
        <w:t xml:space="preserve"> the single responsibility principle which perform the given operations as follows </w:t>
      </w:r>
    </w:p>
    <w:p w14:paraId="19D22762" w14:textId="77777777" w:rsidR="001B4721" w:rsidRPr="00B21A4E" w:rsidRDefault="001B4721" w:rsidP="001B4721">
      <w:pPr>
        <w:pStyle w:val="ListParagraph"/>
        <w:numPr>
          <w:ilvl w:val="1"/>
          <w:numId w:val="29"/>
        </w:numPr>
      </w:pPr>
      <w:r w:rsidRPr="00B21A4E">
        <w:t xml:space="preserve">Return list of </w:t>
      </w:r>
      <w:proofErr w:type="gramStart"/>
      <w:r w:rsidRPr="00B21A4E">
        <w:t>particular stock</w:t>
      </w:r>
      <w:proofErr w:type="gramEnd"/>
      <w:r w:rsidRPr="00B21A4E">
        <w:t xml:space="preserve"> for last 5 days for which we want to create a watch list</w:t>
      </w:r>
    </w:p>
    <w:p w14:paraId="2E3DA947" w14:textId="77777777" w:rsidR="001B4721" w:rsidRPr="00B21A4E" w:rsidRDefault="001B4721" w:rsidP="001B4721">
      <w:pPr>
        <w:pStyle w:val="ListParagraph"/>
        <w:numPr>
          <w:ilvl w:val="1"/>
          <w:numId w:val="29"/>
        </w:numPr>
      </w:pPr>
      <w:r w:rsidRPr="00B21A4E">
        <w:t>Register the trader [Trader info is kept both at stock exchange and with trading system also]</w:t>
      </w:r>
    </w:p>
    <w:p w14:paraId="0E93D7FF" w14:textId="77777777" w:rsidR="001B4721" w:rsidRPr="00B21A4E" w:rsidRDefault="001B4721" w:rsidP="001B4721">
      <w:pPr>
        <w:pStyle w:val="ListParagraph"/>
        <w:numPr>
          <w:ilvl w:val="1"/>
          <w:numId w:val="29"/>
        </w:numPr>
      </w:pPr>
      <w:r w:rsidRPr="00B21A4E">
        <w:t>Buy new holdings</w:t>
      </w:r>
    </w:p>
    <w:p w14:paraId="58D204E3" w14:textId="77777777" w:rsidR="001B4721" w:rsidRPr="00B21A4E" w:rsidRDefault="001B4721" w:rsidP="001B4721">
      <w:pPr>
        <w:pStyle w:val="ListParagraph"/>
        <w:numPr>
          <w:ilvl w:val="1"/>
          <w:numId w:val="29"/>
        </w:numPr>
      </w:pPr>
      <w:r w:rsidRPr="00B21A4E">
        <w:lastRenderedPageBreak/>
        <w:t>Update existing stock holding</w:t>
      </w:r>
    </w:p>
    <w:p w14:paraId="0C125B99" w14:textId="29F430B4" w:rsidR="001B4721" w:rsidRPr="00B21A4E" w:rsidRDefault="001B4721" w:rsidP="001B4721">
      <w:pPr>
        <w:pStyle w:val="ListParagraph"/>
        <w:numPr>
          <w:ilvl w:val="1"/>
          <w:numId w:val="29"/>
        </w:numPr>
      </w:pPr>
      <w:r w:rsidRPr="00B21A4E">
        <w:t xml:space="preserve">Retrieve all the </w:t>
      </w:r>
      <w:r w:rsidR="00644195" w:rsidRPr="00B21A4E">
        <w:t>holdings</w:t>
      </w:r>
      <w:r w:rsidRPr="00B21A4E">
        <w:t xml:space="preserve"> by a particular trader </w:t>
      </w:r>
      <w:proofErr w:type="spellStart"/>
      <w:r w:rsidRPr="00B21A4E">
        <w:t>i.e</w:t>
      </w:r>
      <w:proofErr w:type="spellEnd"/>
      <w:r w:rsidRPr="00B21A4E">
        <w:t xml:space="preserve"> </w:t>
      </w:r>
      <w:proofErr w:type="spellStart"/>
      <w:r w:rsidRPr="00B21A4E">
        <w:t>AccountId</w:t>
      </w:r>
      <w:proofErr w:type="spellEnd"/>
    </w:p>
    <w:p w14:paraId="3750BBF9" w14:textId="77777777" w:rsidR="001B4721" w:rsidRDefault="001B4721" w:rsidP="001B4721">
      <w:pPr>
        <w:pStyle w:val="ListParagraph"/>
      </w:pPr>
    </w:p>
    <w:p w14:paraId="5ABCF565" w14:textId="3EB118C4" w:rsidR="00480512" w:rsidRDefault="00A93AD1" w:rsidP="00644195">
      <w:pPr>
        <w:pStyle w:val="ListParagraph"/>
        <w:numPr>
          <w:ilvl w:val="0"/>
          <w:numId w:val="29"/>
        </w:numPr>
      </w:pPr>
      <w:r>
        <w:t>Following business rules must be implemented as part of the business service class</w:t>
      </w:r>
    </w:p>
    <w:p w14:paraId="03EC7D9B" w14:textId="13602A52" w:rsidR="00480512" w:rsidRDefault="00F9364E" w:rsidP="00395FDC">
      <w:pPr>
        <w:pStyle w:val="ListParagraph"/>
        <w:numPr>
          <w:ilvl w:val="1"/>
          <w:numId w:val="29"/>
        </w:numPr>
      </w:pPr>
      <w:r>
        <w:t xml:space="preserve">We can create two watchlist per </w:t>
      </w:r>
      <w:proofErr w:type="spellStart"/>
      <w:r>
        <w:t>AccountID</w:t>
      </w:r>
      <w:proofErr w:type="spellEnd"/>
      <w:r>
        <w:t>.</w:t>
      </w:r>
    </w:p>
    <w:p w14:paraId="6477B719" w14:textId="0F7668B8" w:rsidR="00480512" w:rsidRDefault="00F9364E" w:rsidP="00395FDC">
      <w:pPr>
        <w:pStyle w:val="ListParagraph"/>
        <w:numPr>
          <w:ilvl w:val="1"/>
          <w:numId w:val="29"/>
        </w:numPr>
      </w:pPr>
      <w:r>
        <w:t>We can buy new stock’s only if we have enough balance in the account</w:t>
      </w:r>
      <w:r w:rsidR="006C4B66">
        <w:t>.</w:t>
      </w:r>
    </w:p>
    <w:p w14:paraId="6E8866D7" w14:textId="4613A3AE" w:rsidR="0061612A" w:rsidRDefault="00F9364E" w:rsidP="00395FDC">
      <w:pPr>
        <w:pStyle w:val="ListParagraph"/>
        <w:numPr>
          <w:ilvl w:val="1"/>
          <w:numId w:val="29"/>
        </w:numPr>
      </w:pPr>
      <w:r>
        <w:t xml:space="preserve">We cannot sell the stock if already sold or </w:t>
      </w:r>
      <w:proofErr w:type="spellStart"/>
      <w:r>
        <w:t>onhold</w:t>
      </w:r>
      <w:proofErr w:type="spellEnd"/>
      <w:r>
        <w:t xml:space="preserve"> or cancelled </w:t>
      </w:r>
      <w:r w:rsidR="00D12670">
        <w:t xml:space="preserve">or if that </w:t>
      </w:r>
      <w:proofErr w:type="spellStart"/>
      <w:r w:rsidR="00D12670">
        <w:t>accountId</w:t>
      </w:r>
      <w:proofErr w:type="spellEnd"/>
      <w:r w:rsidR="00D12670">
        <w:t xml:space="preserve"> is not holding the mentioned stock</w:t>
      </w:r>
      <w:r>
        <w:t xml:space="preserve"> in such case a user-defined exception </w:t>
      </w:r>
      <w:r w:rsidR="00644195">
        <w:t>is</w:t>
      </w:r>
      <w:r>
        <w:t xml:space="preserve"> thrown as “</w:t>
      </w:r>
      <w:proofErr w:type="spellStart"/>
      <w:r>
        <w:t>StockAlreadySoldException</w:t>
      </w:r>
      <w:proofErr w:type="spellEnd"/>
      <w:r>
        <w:t>”</w:t>
      </w:r>
      <w:r w:rsidR="00D12670">
        <w:t xml:space="preserve"> or “</w:t>
      </w:r>
      <w:proofErr w:type="spellStart"/>
      <w:r w:rsidR="00D12670">
        <w:t>AcountIddon’towntheStock</w:t>
      </w:r>
      <w:proofErr w:type="spellEnd"/>
      <w:r w:rsidR="00D12670">
        <w:t>”</w:t>
      </w:r>
    </w:p>
    <w:p w14:paraId="13A1986D" w14:textId="705C5707" w:rsidR="004D0EC7" w:rsidRDefault="004D0EC7" w:rsidP="00395FDC">
      <w:pPr>
        <w:pStyle w:val="ListParagraph"/>
        <w:numPr>
          <w:ilvl w:val="1"/>
          <w:numId w:val="29"/>
        </w:numPr>
      </w:pPr>
      <w:proofErr w:type="gramStart"/>
      <w:r>
        <w:t>Latest  price</w:t>
      </w:r>
      <w:proofErr w:type="gramEnd"/>
      <w:r>
        <w:t xml:space="preserve"> of stock </w:t>
      </w:r>
      <w:proofErr w:type="spellStart"/>
      <w:r>
        <w:t>i.e</w:t>
      </w:r>
      <w:proofErr w:type="spellEnd"/>
      <w:r>
        <w:t xml:space="preserve"> </w:t>
      </w:r>
      <w:proofErr w:type="spellStart"/>
      <w:r>
        <w:t>entryPrice</w:t>
      </w:r>
      <w:proofErr w:type="spellEnd"/>
      <w:r>
        <w:t xml:space="preserve"> need to be picked up from </w:t>
      </w:r>
      <w:r w:rsidR="005A19E8">
        <w:t>Stock Exchange</w:t>
      </w:r>
    </w:p>
    <w:p w14:paraId="53A7520C" w14:textId="77777777" w:rsidR="00421A93" w:rsidRDefault="00421A93" w:rsidP="00421A93">
      <w:pPr>
        <w:pStyle w:val="ListParagraph"/>
        <w:numPr>
          <w:ilvl w:val="1"/>
          <w:numId w:val="29"/>
        </w:numPr>
      </w:pPr>
      <w:proofErr w:type="spellStart"/>
      <w:r>
        <w:t>stopLoss</w:t>
      </w:r>
      <w:proofErr w:type="spellEnd"/>
      <w:r>
        <w:t xml:space="preserve"> cannot be negative</w:t>
      </w:r>
    </w:p>
    <w:p w14:paraId="5503682E" w14:textId="77777777" w:rsidR="00421A93" w:rsidRDefault="00421A93" w:rsidP="00421A93">
      <w:pPr>
        <w:pStyle w:val="ListParagraph"/>
        <w:numPr>
          <w:ilvl w:val="1"/>
          <w:numId w:val="29"/>
        </w:numPr>
      </w:pPr>
      <w:r>
        <w:t xml:space="preserve">Set </w:t>
      </w:r>
      <w:proofErr w:type="spellStart"/>
      <w:r>
        <w:t>NumOfShares</w:t>
      </w:r>
      <w:proofErr w:type="spellEnd"/>
      <w:r>
        <w:t xml:space="preserve"> to zero if </w:t>
      </w:r>
      <w:proofErr w:type="spellStart"/>
      <w:r>
        <w:t>typeOfPurchase</w:t>
      </w:r>
      <w:proofErr w:type="spellEnd"/>
      <w:r>
        <w:t xml:space="preserve"> is </w:t>
      </w:r>
      <w:proofErr w:type="spellStart"/>
      <w:r>
        <w:t>PositionSizing</w:t>
      </w:r>
      <w:proofErr w:type="spellEnd"/>
    </w:p>
    <w:p w14:paraId="7EC09409" w14:textId="77777777" w:rsidR="00421A93" w:rsidRDefault="00421A93" w:rsidP="00421A93">
      <w:pPr>
        <w:pStyle w:val="ListParagraph"/>
        <w:numPr>
          <w:ilvl w:val="1"/>
          <w:numId w:val="29"/>
        </w:numPr>
      </w:pPr>
      <w:r>
        <w:t xml:space="preserve">Set </w:t>
      </w:r>
      <w:proofErr w:type="spellStart"/>
      <w:r>
        <w:t>stopLoss</w:t>
      </w:r>
      <w:proofErr w:type="spellEnd"/>
      <w:r>
        <w:t xml:space="preserve"> to zero if </w:t>
      </w:r>
      <w:proofErr w:type="spellStart"/>
      <w:r>
        <w:t>typeOfsell</w:t>
      </w:r>
      <w:proofErr w:type="spellEnd"/>
      <w:r>
        <w:t xml:space="preserve"> is </w:t>
      </w:r>
      <w:proofErr w:type="spellStart"/>
      <w:r>
        <w:t>marketPrice</w:t>
      </w:r>
      <w:proofErr w:type="spellEnd"/>
      <w:r>
        <w:t xml:space="preserve"> </w:t>
      </w:r>
    </w:p>
    <w:p w14:paraId="2183AD98" w14:textId="045DA35A" w:rsidR="00421A93" w:rsidRDefault="00F3730D" w:rsidP="00395FDC">
      <w:pPr>
        <w:pStyle w:val="ListParagraph"/>
        <w:numPr>
          <w:ilvl w:val="1"/>
          <w:numId w:val="29"/>
        </w:numPr>
      </w:pPr>
      <w:proofErr w:type="spellStart"/>
      <w:r>
        <w:t>RiskPerTrade</w:t>
      </w:r>
      <w:proofErr w:type="spellEnd"/>
      <w:r>
        <w:t xml:space="preserve"> should be positive value and it </w:t>
      </w:r>
      <w:proofErr w:type="gramStart"/>
      <w:r>
        <w:t>has to</w:t>
      </w:r>
      <w:proofErr w:type="gramEnd"/>
      <w:r>
        <w:t xml:space="preserve"> be less than stock price</w:t>
      </w:r>
    </w:p>
    <w:p w14:paraId="281072AD" w14:textId="60A6A893" w:rsidR="00A93AD1" w:rsidRDefault="00A93AD1" w:rsidP="00A93AD1">
      <w:pPr>
        <w:pStyle w:val="ListParagraph"/>
        <w:ind w:left="1440"/>
      </w:pPr>
    </w:p>
    <w:p w14:paraId="1A0C2EE4" w14:textId="03F2BDCF" w:rsidR="00A93AD1" w:rsidRPr="00AA21A9" w:rsidRDefault="00A93AD1" w:rsidP="007B356F">
      <w:pPr>
        <w:widowControl/>
        <w:spacing w:before="0" w:after="0" w:line="240" w:lineRule="auto"/>
        <w:ind w:right="0"/>
        <w:rPr>
          <w:b/>
          <w:u w:val="single"/>
        </w:rPr>
      </w:pPr>
      <w:r>
        <w:rPr>
          <w:b/>
          <w:u w:val="single"/>
        </w:rPr>
        <w:t>Stage: Unit Testing</w:t>
      </w:r>
    </w:p>
    <w:p w14:paraId="606FA4B6" w14:textId="77777777" w:rsidR="00A93AD1" w:rsidRDefault="00A93AD1" w:rsidP="00395FDC">
      <w:pPr>
        <w:pStyle w:val="ListParagraph"/>
        <w:numPr>
          <w:ilvl w:val="0"/>
          <w:numId w:val="30"/>
        </w:numPr>
        <w:spacing w:before="240"/>
      </w:pPr>
      <w:r>
        <w:t>Create a new Unit test project to test the service classes created in business logic layers</w:t>
      </w:r>
    </w:p>
    <w:p w14:paraId="360EC9B0" w14:textId="77777777" w:rsidR="00A93AD1" w:rsidRDefault="00A93AD1" w:rsidP="00395FDC">
      <w:pPr>
        <w:pStyle w:val="ListParagraph"/>
        <w:numPr>
          <w:ilvl w:val="0"/>
          <w:numId w:val="30"/>
        </w:numPr>
      </w:pPr>
      <w:r>
        <w:t>Mock all the repositories using a mocking framework.</w:t>
      </w:r>
    </w:p>
    <w:p w14:paraId="6766349D" w14:textId="77777777" w:rsidR="00A93AD1" w:rsidRDefault="00A93AD1" w:rsidP="00A93AD1">
      <w:pPr>
        <w:pStyle w:val="ListParagraph"/>
      </w:pPr>
    </w:p>
    <w:p w14:paraId="1ACAAD88" w14:textId="2395A799" w:rsidR="00A93AD1" w:rsidRPr="002A5899" w:rsidRDefault="00A93AD1" w:rsidP="00A93AD1">
      <w:pPr>
        <w:rPr>
          <w:b/>
          <w:u w:val="single"/>
        </w:rPr>
      </w:pPr>
      <w:r w:rsidRPr="002A5899">
        <w:rPr>
          <w:b/>
          <w:u w:val="single"/>
        </w:rPr>
        <w:t>Stage: Micro-service implementation</w:t>
      </w:r>
    </w:p>
    <w:p w14:paraId="6C700243" w14:textId="7A7B1643" w:rsidR="00A93AD1" w:rsidRDefault="00A93AD1" w:rsidP="00395FDC">
      <w:pPr>
        <w:pStyle w:val="ListParagraph"/>
        <w:numPr>
          <w:ilvl w:val="0"/>
          <w:numId w:val="31"/>
        </w:numPr>
      </w:pPr>
      <w:r>
        <w:t>Create a</w:t>
      </w:r>
      <w:r w:rsidR="00644195">
        <w:t>n</w:t>
      </w:r>
      <w:r>
        <w:t xml:space="preserve"> API project which references the business logic layer created earlier</w:t>
      </w:r>
    </w:p>
    <w:p w14:paraId="2013A599" w14:textId="77777777" w:rsidR="00A93AD1" w:rsidRDefault="00A93AD1" w:rsidP="00395FDC">
      <w:pPr>
        <w:pStyle w:val="ListParagraph"/>
        <w:numPr>
          <w:ilvl w:val="0"/>
          <w:numId w:val="31"/>
        </w:numPr>
      </w:pPr>
      <w:r>
        <w:t>Implement service documentation using swagger</w:t>
      </w:r>
    </w:p>
    <w:p w14:paraId="286F8F18" w14:textId="1FEA4F29" w:rsidR="00707AC5" w:rsidRDefault="00E755A3" w:rsidP="00395FDC">
      <w:pPr>
        <w:pStyle w:val="ListParagraph"/>
        <w:numPr>
          <w:ilvl w:val="0"/>
          <w:numId w:val="31"/>
        </w:numPr>
      </w:pPr>
      <w:r>
        <w:t>All ex</w:t>
      </w:r>
      <w:r w:rsidR="00707AC5">
        <w:t>ceptions in the micro-service must be handled and logged using a logging library</w:t>
      </w:r>
    </w:p>
    <w:p w14:paraId="24636808" w14:textId="71825E4E" w:rsidR="006D479E" w:rsidRDefault="00A93AD1" w:rsidP="00395FDC">
      <w:pPr>
        <w:pStyle w:val="ListParagraph"/>
        <w:numPr>
          <w:ilvl w:val="0"/>
          <w:numId w:val="31"/>
        </w:numPr>
      </w:pPr>
      <w:r>
        <w:t xml:space="preserve">Create the following </w:t>
      </w:r>
      <w:proofErr w:type="gramStart"/>
      <w:r>
        <w:t>end-points</w:t>
      </w:r>
      <w:proofErr w:type="gramEnd"/>
      <w:r>
        <w:t xml:space="preserve"> and test them using postman and export the requests into a </w:t>
      </w:r>
      <w:proofErr w:type="spellStart"/>
      <w:r>
        <w:t>json</w:t>
      </w:r>
      <w:proofErr w:type="spellEnd"/>
      <w:r>
        <w:t xml:space="preserve"> file.</w:t>
      </w:r>
    </w:p>
    <w:p w14:paraId="399C0087" w14:textId="1EF49FE8" w:rsidR="00277B6D" w:rsidRPr="00277B6D" w:rsidRDefault="00277B6D" w:rsidP="00277B6D">
      <w:pPr>
        <w:pStyle w:val="Caption"/>
        <w:keepNext/>
        <w:jc w:val="center"/>
        <w:rPr>
          <w:sz w:val="16"/>
        </w:rPr>
      </w:pPr>
      <w:r w:rsidRPr="00277B6D">
        <w:rPr>
          <w:sz w:val="16"/>
        </w:rPr>
        <w:t xml:space="preserve">Table </w:t>
      </w:r>
      <w:proofErr w:type="gramStart"/>
      <w:r w:rsidR="00E42186">
        <w:rPr>
          <w:sz w:val="16"/>
        </w:rPr>
        <w:t>10</w:t>
      </w:r>
      <w:r w:rsidRPr="00277B6D">
        <w:rPr>
          <w:sz w:val="16"/>
        </w:rPr>
        <w:t xml:space="preserve"> :</w:t>
      </w:r>
      <w:proofErr w:type="gramEnd"/>
      <w:r w:rsidRPr="00277B6D">
        <w:rPr>
          <w:sz w:val="16"/>
        </w:rPr>
        <w:t xml:space="preserve"> </w:t>
      </w:r>
      <w:r w:rsidR="00E42186">
        <w:rPr>
          <w:sz w:val="16"/>
        </w:rPr>
        <w:t>Trader</w:t>
      </w:r>
      <w:r w:rsidR="00A2357E">
        <w:rPr>
          <w:sz w:val="16"/>
        </w:rPr>
        <w:t xml:space="preserve"> management</w:t>
      </w:r>
      <w:r w:rsidRPr="00277B6D">
        <w:rPr>
          <w:sz w:val="16"/>
        </w:rPr>
        <w:t xml:space="preserve"> - Endpoint - 1</w:t>
      </w:r>
    </w:p>
    <w:tbl>
      <w:tblPr>
        <w:tblStyle w:val="TableGrid"/>
        <w:tblW w:w="8409" w:type="dxa"/>
        <w:tblInd w:w="720" w:type="dxa"/>
        <w:tblLook w:val="04A0" w:firstRow="1" w:lastRow="0" w:firstColumn="1" w:lastColumn="0" w:noHBand="0" w:noVBand="1"/>
      </w:tblPr>
      <w:tblGrid>
        <w:gridCol w:w="2140"/>
        <w:gridCol w:w="6269"/>
      </w:tblGrid>
      <w:tr w:rsidR="00A93AD1" w14:paraId="35C0BC11" w14:textId="77777777" w:rsidTr="000D5E29">
        <w:tc>
          <w:tcPr>
            <w:tcW w:w="2140" w:type="dxa"/>
            <w:shd w:val="clear" w:color="auto" w:fill="2E74B5" w:themeFill="accent1" w:themeFillShade="BF"/>
          </w:tcPr>
          <w:p w14:paraId="751D1A5A" w14:textId="77777777" w:rsidR="00A93AD1" w:rsidRPr="00105A60" w:rsidRDefault="00A93AD1" w:rsidP="000D5E29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URL</w:t>
            </w:r>
          </w:p>
        </w:tc>
        <w:tc>
          <w:tcPr>
            <w:tcW w:w="6269" w:type="dxa"/>
          </w:tcPr>
          <w:p w14:paraId="7888DE2F" w14:textId="7B4EC34E" w:rsidR="00A93AD1" w:rsidRPr="009D763B" w:rsidRDefault="00AA75DE" w:rsidP="00E67EBB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AA75DE"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 w:rsidRPr="00AA75DE">
              <w:rPr>
                <w:rFonts w:ascii="Arial" w:hAnsi="Arial" w:cs="Arial"/>
                <w:sz w:val="20"/>
                <w:szCs w:val="20"/>
              </w:rPr>
              <w:t>api</w:t>
            </w:r>
            <w:proofErr w:type="spellEnd"/>
            <w:r w:rsidRPr="00AA75DE">
              <w:rPr>
                <w:rFonts w:ascii="Arial" w:hAnsi="Arial" w:cs="Arial"/>
                <w:sz w:val="20"/>
                <w:szCs w:val="20"/>
              </w:rPr>
              <w:t>/</w:t>
            </w:r>
            <w:r w:rsidR="00124D86">
              <w:rPr>
                <w:rFonts w:ascii="Arial" w:hAnsi="Arial" w:cs="Arial"/>
                <w:sz w:val="20"/>
                <w:szCs w:val="20"/>
              </w:rPr>
              <w:t>holdings</w:t>
            </w:r>
            <w:r w:rsidR="00390DE6">
              <w:rPr>
                <w:rFonts w:ascii="Arial" w:hAnsi="Arial" w:cs="Arial"/>
                <w:sz w:val="20"/>
                <w:szCs w:val="20"/>
              </w:rPr>
              <w:t>/</w:t>
            </w:r>
            <w:r w:rsidR="00704729">
              <w:rPr>
                <w:rFonts w:ascii="Arial" w:hAnsi="Arial" w:cs="Arial"/>
                <w:sz w:val="20"/>
                <w:szCs w:val="20"/>
              </w:rPr>
              <w:t>watchlist</w:t>
            </w:r>
          </w:p>
        </w:tc>
      </w:tr>
      <w:tr w:rsidR="00A93AD1" w14:paraId="2828B114" w14:textId="77777777" w:rsidTr="000D5E29">
        <w:tc>
          <w:tcPr>
            <w:tcW w:w="2140" w:type="dxa"/>
            <w:shd w:val="clear" w:color="auto" w:fill="2E74B5" w:themeFill="accent1" w:themeFillShade="BF"/>
          </w:tcPr>
          <w:p w14:paraId="3DFBAFEB" w14:textId="77777777" w:rsidR="00A93AD1" w:rsidRPr="00105A60" w:rsidRDefault="00A93AD1" w:rsidP="000D5E29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Request Type</w:t>
            </w:r>
          </w:p>
        </w:tc>
        <w:tc>
          <w:tcPr>
            <w:tcW w:w="6269" w:type="dxa"/>
          </w:tcPr>
          <w:p w14:paraId="7B9898BE" w14:textId="4411D8EA" w:rsidR="00A93AD1" w:rsidRPr="009D763B" w:rsidRDefault="00AA75DE" w:rsidP="000D5E29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GET</w:t>
            </w:r>
          </w:p>
        </w:tc>
      </w:tr>
      <w:tr w:rsidR="00A93AD1" w14:paraId="1BE9CB38" w14:textId="77777777" w:rsidTr="000D5E29">
        <w:tc>
          <w:tcPr>
            <w:tcW w:w="2140" w:type="dxa"/>
            <w:shd w:val="clear" w:color="auto" w:fill="2E74B5" w:themeFill="accent1" w:themeFillShade="BF"/>
          </w:tcPr>
          <w:p w14:paraId="3C1E1014" w14:textId="77777777" w:rsidR="00A93AD1" w:rsidRPr="00105A60" w:rsidRDefault="00A93AD1" w:rsidP="000D5E29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User Role</w:t>
            </w:r>
          </w:p>
        </w:tc>
        <w:tc>
          <w:tcPr>
            <w:tcW w:w="6269" w:type="dxa"/>
          </w:tcPr>
          <w:p w14:paraId="685B9180" w14:textId="768CBE9B" w:rsidR="00A93AD1" w:rsidRPr="009D763B" w:rsidRDefault="00704729" w:rsidP="000D5E29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Trader</w:t>
            </w:r>
          </w:p>
        </w:tc>
      </w:tr>
      <w:tr w:rsidR="00A93AD1" w14:paraId="452A3995" w14:textId="77777777" w:rsidTr="000D5E29">
        <w:tc>
          <w:tcPr>
            <w:tcW w:w="2140" w:type="dxa"/>
            <w:shd w:val="clear" w:color="auto" w:fill="2E74B5" w:themeFill="accent1" w:themeFillShade="BF"/>
          </w:tcPr>
          <w:p w14:paraId="7325F683" w14:textId="77777777" w:rsidR="00A93AD1" w:rsidRPr="00105A60" w:rsidRDefault="00A93AD1" w:rsidP="000D5E29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Trigger</w:t>
            </w:r>
          </w:p>
        </w:tc>
        <w:tc>
          <w:tcPr>
            <w:tcW w:w="6269" w:type="dxa"/>
          </w:tcPr>
          <w:p w14:paraId="126EF142" w14:textId="0E22A919" w:rsidR="00A93AD1" w:rsidRPr="009D763B" w:rsidRDefault="004D69B3" w:rsidP="000D5E29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Backend</w:t>
            </w:r>
          </w:p>
        </w:tc>
      </w:tr>
      <w:tr w:rsidR="00A93AD1" w14:paraId="3A26EB1F" w14:textId="77777777" w:rsidTr="000D5E29">
        <w:tc>
          <w:tcPr>
            <w:tcW w:w="2140" w:type="dxa"/>
            <w:shd w:val="clear" w:color="auto" w:fill="2E74B5" w:themeFill="accent1" w:themeFillShade="BF"/>
          </w:tcPr>
          <w:p w14:paraId="7FEFE357" w14:textId="77777777" w:rsidR="00A93AD1" w:rsidRPr="00105A60" w:rsidRDefault="00A93AD1" w:rsidP="000D5E29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Description</w:t>
            </w:r>
          </w:p>
        </w:tc>
        <w:tc>
          <w:tcPr>
            <w:tcW w:w="6269" w:type="dxa"/>
          </w:tcPr>
          <w:p w14:paraId="30F1751F" w14:textId="2AC5D54B" w:rsidR="00A93AD1" w:rsidRPr="009D763B" w:rsidRDefault="00414CAA" w:rsidP="000D5E29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This endpoint will be used to provide a list of</w:t>
            </w:r>
            <w:r w:rsidR="00704729">
              <w:rPr>
                <w:rFonts w:ascii="Arial" w:hAnsi="Arial" w:cs="Arial"/>
                <w:sz w:val="20"/>
                <w:szCs w:val="20"/>
              </w:rPr>
              <w:t xml:space="preserve"> last 5 days stock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102A2">
              <w:rPr>
                <w:rFonts w:ascii="Arial" w:hAnsi="Arial" w:cs="Arial"/>
                <w:sz w:val="20"/>
                <w:szCs w:val="20"/>
              </w:rPr>
              <w:t>details</w:t>
            </w:r>
            <w:r w:rsidR="00704729">
              <w:rPr>
                <w:rFonts w:ascii="Arial" w:hAnsi="Arial" w:cs="Arial"/>
                <w:sz w:val="20"/>
                <w:szCs w:val="20"/>
              </w:rPr>
              <w:t xml:space="preserve"> of a particular stock</w:t>
            </w:r>
          </w:p>
        </w:tc>
      </w:tr>
      <w:tr w:rsidR="00A93AD1" w14:paraId="22FAD356" w14:textId="77777777" w:rsidTr="000D5E29">
        <w:tc>
          <w:tcPr>
            <w:tcW w:w="2140" w:type="dxa"/>
            <w:shd w:val="clear" w:color="auto" w:fill="2E74B5" w:themeFill="accent1" w:themeFillShade="BF"/>
          </w:tcPr>
          <w:p w14:paraId="0216DB55" w14:textId="77777777" w:rsidR="00A93AD1" w:rsidRPr="00105A60" w:rsidRDefault="00A93AD1" w:rsidP="000D5E29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Inputs</w:t>
            </w:r>
          </w:p>
        </w:tc>
        <w:tc>
          <w:tcPr>
            <w:tcW w:w="6269" w:type="dxa"/>
          </w:tcPr>
          <w:p w14:paraId="41E901E7" w14:textId="62A23249" w:rsidR="00A93AD1" w:rsidRPr="009D763B" w:rsidRDefault="00644195" w:rsidP="000D5E29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stockId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AccountId</w:t>
            </w:r>
            <w:proofErr w:type="spellEnd"/>
          </w:p>
        </w:tc>
      </w:tr>
      <w:tr w:rsidR="00E67EBB" w14:paraId="6EF7FBF8" w14:textId="77777777" w:rsidTr="000D5E29">
        <w:tc>
          <w:tcPr>
            <w:tcW w:w="2140" w:type="dxa"/>
            <w:shd w:val="clear" w:color="auto" w:fill="2E74B5" w:themeFill="accent1" w:themeFillShade="BF"/>
          </w:tcPr>
          <w:p w14:paraId="0B8A619D" w14:textId="77777777" w:rsidR="00E67EBB" w:rsidRPr="00105A60" w:rsidRDefault="00E67EBB" w:rsidP="00E67EBB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Outputs</w:t>
            </w:r>
          </w:p>
        </w:tc>
        <w:tc>
          <w:tcPr>
            <w:tcW w:w="6269" w:type="dxa"/>
          </w:tcPr>
          <w:p w14:paraId="56CF6F91" w14:textId="2A22F2E3" w:rsidR="00E67EBB" w:rsidRPr="009D763B" w:rsidRDefault="004D69B3" w:rsidP="00E67EBB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StockDTO</w:t>
            </w:r>
            <w:r w:rsidR="00915EEE">
              <w:rPr>
                <w:rFonts w:ascii="Arial" w:hAnsi="Arial" w:cs="Arial"/>
                <w:sz w:val="20"/>
                <w:szCs w:val="20"/>
              </w:rPr>
              <w:t>s</w:t>
            </w:r>
            <w:proofErr w:type="spellEnd"/>
          </w:p>
        </w:tc>
      </w:tr>
    </w:tbl>
    <w:p w14:paraId="02AD174F" w14:textId="1754C355" w:rsidR="00390DE6" w:rsidRDefault="00E42186" w:rsidP="00390DE6">
      <w:r>
        <w:t xml:space="preserve">                     </w:t>
      </w:r>
    </w:p>
    <w:p w14:paraId="088253F5" w14:textId="6612127A" w:rsidR="00E42186" w:rsidRPr="00277B6D" w:rsidRDefault="00E42186" w:rsidP="00E42186">
      <w:pPr>
        <w:pStyle w:val="Caption"/>
        <w:keepNext/>
        <w:jc w:val="center"/>
        <w:rPr>
          <w:sz w:val="16"/>
        </w:rPr>
      </w:pPr>
      <w:r w:rsidRPr="00277B6D">
        <w:rPr>
          <w:sz w:val="16"/>
        </w:rPr>
        <w:t xml:space="preserve">Table </w:t>
      </w:r>
      <w:r w:rsidR="00644195">
        <w:rPr>
          <w:sz w:val="16"/>
        </w:rPr>
        <w:t>11</w:t>
      </w:r>
      <w:r w:rsidR="00644195" w:rsidRPr="00277B6D">
        <w:rPr>
          <w:sz w:val="16"/>
        </w:rPr>
        <w:t>:</w:t>
      </w:r>
      <w:r w:rsidRPr="00277B6D">
        <w:rPr>
          <w:sz w:val="16"/>
        </w:rPr>
        <w:t xml:space="preserve"> </w:t>
      </w:r>
      <w:r>
        <w:rPr>
          <w:sz w:val="16"/>
        </w:rPr>
        <w:t>Trader management</w:t>
      </w:r>
      <w:r w:rsidRPr="00277B6D">
        <w:rPr>
          <w:sz w:val="16"/>
        </w:rPr>
        <w:t xml:space="preserve"> - Endpoint - </w:t>
      </w:r>
      <w:r>
        <w:rPr>
          <w:sz w:val="16"/>
        </w:rPr>
        <w:t>2</w:t>
      </w:r>
    </w:p>
    <w:tbl>
      <w:tblPr>
        <w:tblStyle w:val="TableGrid"/>
        <w:tblW w:w="8409" w:type="dxa"/>
        <w:tblInd w:w="720" w:type="dxa"/>
        <w:tblLook w:val="04A0" w:firstRow="1" w:lastRow="0" w:firstColumn="1" w:lastColumn="0" w:noHBand="0" w:noVBand="1"/>
      </w:tblPr>
      <w:tblGrid>
        <w:gridCol w:w="2140"/>
        <w:gridCol w:w="6269"/>
      </w:tblGrid>
      <w:tr w:rsidR="00390DE6" w:rsidRPr="009D763B" w14:paraId="554C376B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75E6017F" w14:textId="77777777" w:rsidR="00390DE6" w:rsidRPr="00105A60" w:rsidRDefault="00390DE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URL</w:t>
            </w:r>
          </w:p>
        </w:tc>
        <w:tc>
          <w:tcPr>
            <w:tcW w:w="6269" w:type="dxa"/>
          </w:tcPr>
          <w:p w14:paraId="13D45EF9" w14:textId="131DC5F9" w:rsidR="00390DE6" w:rsidRPr="009D763B" w:rsidRDefault="00390DE6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CC0ACD"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 w:rsidRPr="00CC0ACD">
              <w:rPr>
                <w:rFonts w:ascii="Arial" w:hAnsi="Arial" w:cs="Arial"/>
                <w:sz w:val="20"/>
                <w:szCs w:val="20"/>
              </w:rPr>
              <w:t>api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/</w:t>
            </w:r>
            <w:r w:rsidR="00124D86">
              <w:rPr>
                <w:rFonts w:ascii="Arial" w:hAnsi="Arial" w:cs="Arial"/>
                <w:sz w:val="20"/>
                <w:szCs w:val="20"/>
              </w:rPr>
              <w:t>holdings</w:t>
            </w:r>
            <w:r>
              <w:rPr>
                <w:rFonts w:ascii="Arial" w:hAnsi="Arial" w:cs="Arial"/>
                <w:sz w:val="20"/>
                <w:szCs w:val="20"/>
              </w:rPr>
              <w:t>/sell/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MarketPlan</w:t>
            </w:r>
            <w:proofErr w:type="spellEnd"/>
          </w:p>
        </w:tc>
      </w:tr>
      <w:tr w:rsidR="00390DE6" w:rsidRPr="009D763B" w14:paraId="171229C5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67F6F037" w14:textId="77777777" w:rsidR="00390DE6" w:rsidRPr="00105A60" w:rsidRDefault="00390DE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Request Type</w:t>
            </w:r>
          </w:p>
        </w:tc>
        <w:tc>
          <w:tcPr>
            <w:tcW w:w="6269" w:type="dxa"/>
          </w:tcPr>
          <w:p w14:paraId="076A60D9" w14:textId="77777777" w:rsidR="00390DE6" w:rsidRPr="009D763B" w:rsidRDefault="00390DE6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PUT</w:t>
            </w:r>
          </w:p>
        </w:tc>
      </w:tr>
      <w:tr w:rsidR="00390DE6" w:rsidRPr="009D763B" w14:paraId="2A176C64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2ED9223D" w14:textId="77777777" w:rsidR="00390DE6" w:rsidRPr="00105A60" w:rsidRDefault="00390DE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User Role</w:t>
            </w:r>
          </w:p>
        </w:tc>
        <w:tc>
          <w:tcPr>
            <w:tcW w:w="6269" w:type="dxa"/>
          </w:tcPr>
          <w:p w14:paraId="5B03566D" w14:textId="2E99E315" w:rsidR="00390DE6" w:rsidRPr="009D763B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Trader</w:t>
            </w:r>
          </w:p>
        </w:tc>
      </w:tr>
      <w:tr w:rsidR="00390DE6" w:rsidRPr="009D763B" w14:paraId="3B457BF3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5FA5F52B" w14:textId="77777777" w:rsidR="00390DE6" w:rsidRPr="00105A60" w:rsidRDefault="00390DE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Trigger</w:t>
            </w:r>
          </w:p>
        </w:tc>
        <w:tc>
          <w:tcPr>
            <w:tcW w:w="6269" w:type="dxa"/>
          </w:tcPr>
          <w:p w14:paraId="7CBB5F57" w14:textId="77777777" w:rsidR="00390DE6" w:rsidRPr="009D763B" w:rsidRDefault="00390DE6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Front end</w:t>
            </w:r>
          </w:p>
        </w:tc>
      </w:tr>
      <w:tr w:rsidR="00390DE6" w:rsidRPr="009D763B" w14:paraId="0DA209F5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73B0F01E" w14:textId="77777777" w:rsidR="00390DE6" w:rsidRPr="00105A60" w:rsidRDefault="00390DE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Description</w:t>
            </w:r>
          </w:p>
        </w:tc>
        <w:tc>
          <w:tcPr>
            <w:tcW w:w="6269" w:type="dxa"/>
          </w:tcPr>
          <w:p w14:paraId="65F89CBE" w14:textId="31DEEDA9" w:rsidR="00390DE6" w:rsidRPr="009D763B" w:rsidRDefault="00390DE6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Using this endpoint </w:t>
            </w:r>
            <w:r w:rsidR="00F4218F">
              <w:rPr>
                <w:rFonts w:ascii="Arial" w:hAnsi="Arial" w:cs="Arial"/>
                <w:sz w:val="20"/>
                <w:szCs w:val="20"/>
              </w:rPr>
              <w:t xml:space="preserve">order </w:t>
            </w:r>
            <w:r w:rsidR="00124D86">
              <w:rPr>
                <w:rFonts w:ascii="Arial" w:hAnsi="Arial" w:cs="Arial"/>
                <w:sz w:val="20"/>
                <w:szCs w:val="20"/>
              </w:rPr>
              <w:t xml:space="preserve">to sell the stock at market price is </w:t>
            </w:r>
            <w:r w:rsidR="00F4218F">
              <w:rPr>
                <w:rFonts w:ascii="Arial" w:hAnsi="Arial" w:cs="Arial"/>
                <w:sz w:val="20"/>
                <w:szCs w:val="20"/>
              </w:rPr>
              <w:t>generated</w:t>
            </w:r>
          </w:p>
        </w:tc>
      </w:tr>
      <w:tr w:rsidR="00390DE6" w:rsidRPr="009D763B" w14:paraId="7DB93BEC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1C64A2D2" w14:textId="77777777" w:rsidR="00390DE6" w:rsidRPr="00105A60" w:rsidRDefault="00390DE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Inputs</w:t>
            </w:r>
          </w:p>
        </w:tc>
        <w:tc>
          <w:tcPr>
            <w:tcW w:w="6269" w:type="dxa"/>
          </w:tcPr>
          <w:p w14:paraId="5BC70936" w14:textId="523D7F1E" w:rsidR="00390DE6" w:rsidRPr="009D763B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Order</w:t>
            </w:r>
            <w:r w:rsidR="00390DE6">
              <w:rPr>
                <w:rFonts w:ascii="Arial" w:hAnsi="Arial" w:cs="Arial"/>
                <w:sz w:val="20"/>
                <w:szCs w:val="20"/>
              </w:rPr>
              <w:t>DTO</w:t>
            </w:r>
            <w:proofErr w:type="spellEnd"/>
          </w:p>
        </w:tc>
      </w:tr>
      <w:tr w:rsidR="00390DE6" w:rsidRPr="009D763B" w14:paraId="4C8B728F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463CCEBC" w14:textId="77777777" w:rsidR="00390DE6" w:rsidRPr="00105A60" w:rsidRDefault="00390DE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Outputs</w:t>
            </w:r>
          </w:p>
        </w:tc>
        <w:tc>
          <w:tcPr>
            <w:tcW w:w="6269" w:type="dxa"/>
          </w:tcPr>
          <w:p w14:paraId="25D3E1D5" w14:textId="39382554" w:rsidR="00390DE6" w:rsidRPr="009D763B" w:rsidRDefault="00390DE6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Status code with number of </w:t>
            </w:r>
            <w:r w:rsidR="00644195">
              <w:rPr>
                <w:rFonts w:ascii="Arial" w:hAnsi="Arial" w:cs="Arial"/>
                <w:sz w:val="20"/>
                <w:szCs w:val="20"/>
              </w:rPr>
              <w:t>units</w:t>
            </w:r>
            <w:r>
              <w:rPr>
                <w:rFonts w:ascii="Arial" w:hAnsi="Arial" w:cs="Arial"/>
                <w:sz w:val="20"/>
                <w:szCs w:val="20"/>
              </w:rPr>
              <w:t xml:space="preserve"> sold</w:t>
            </w:r>
          </w:p>
        </w:tc>
      </w:tr>
    </w:tbl>
    <w:p w14:paraId="1C48293D" w14:textId="6BBADE57" w:rsidR="00E42186" w:rsidRPr="00277B6D" w:rsidRDefault="00E42186" w:rsidP="00E42186">
      <w:pPr>
        <w:pStyle w:val="Caption"/>
        <w:keepNext/>
        <w:jc w:val="center"/>
        <w:rPr>
          <w:sz w:val="16"/>
        </w:rPr>
      </w:pPr>
      <w:r w:rsidRPr="00277B6D">
        <w:rPr>
          <w:sz w:val="16"/>
        </w:rPr>
        <w:lastRenderedPageBreak/>
        <w:t xml:space="preserve">Table </w:t>
      </w:r>
      <w:r w:rsidR="00644195">
        <w:rPr>
          <w:sz w:val="16"/>
        </w:rPr>
        <w:t>12</w:t>
      </w:r>
      <w:r w:rsidR="00644195" w:rsidRPr="00277B6D">
        <w:rPr>
          <w:sz w:val="16"/>
        </w:rPr>
        <w:t>:</w:t>
      </w:r>
      <w:r w:rsidRPr="00277B6D">
        <w:rPr>
          <w:sz w:val="16"/>
        </w:rPr>
        <w:t xml:space="preserve"> </w:t>
      </w:r>
      <w:r>
        <w:rPr>
          <w:sz w:val="16"/>
        </w:rPr>
        <w:t>Trader management</w:t>
      </w:r>
      <w:r w:rsidRPr="00277B6D">
        <w:rPr>
          <w:sz w:val="16"/>
        </w:rPr>
        <w:t xml:space="preserve"> - Endpoint - </w:t>
      </w:r>
      <w:r>
        <w:rPr>
          <w:sz w:val="16"/>
        </w:rPr>
        <w:t>3</w:t>
      </w:r>
    </w:p>
    <w:tbl>
      <w:tblPr>
        <w:tblStyle w:val="TableGrid"/>
        <w:tblW w:w="8409" w:type="dxa"/>
        <w:tblInd w:w="720" w:type="dxa"/>
        <w:tblLook w:val="04A0" w:firstRow="1" w:lastRow="0" w:firstColumn="1" w:lastColumn="0" w:noHBand="0" w:noVBand="1"/>
      </w:tblPr>
      <w:tblGrid>
        <w:gridCol w:w="2140"/>
        <w:gridCol w:w="6269"/>
      </w:tblGrid>
      <w:tr w:rsidR="00390DE6" w:rsidRPr="009D763B" w14:paraId="5F8DB7C9" w14:textId="77777777" w:rsidTr="00F4218F">
        <w:tc>
          <w:tcPr>
            <w:tcW w:w="2140" w:type="dxa"/>
            <w:shd w:val="clear" w:color="auto" w:fill="2E74B5" w:themeFill="accent1" w:themeFillShade="BF"/>
          </w:tcPr>
          <w:p w14:paraId="4A675F82" w14:textId="77777777" w:rsidR="00390DE6" w:rsidRPr="00105A60" w:rsidRDefault="00390DE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URL</w:t>
            </w:r>
          </w:p>
        </w:tc>
        <w:tc>
          <w:tcPr>
            <w:tcW w:w="6269" w:type="dxa"/>
          </w:tcPr>
          <w:p w14:paraId="7AC7D6F0" w14:textId="04935E2A" w:rsidR="00390DE6" w:rsidRPr="009D763B" w:rsidRDefault="00390DE6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CC0ACD"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 w:rsidRPr="00CC0ACD">
              <w:rPr>
                <w:rFonts w:ascii="Arial" w:hAnsi="Arial" w:cs="Arial"/>
                <w:sz w:val="20"/>
                <w:szCs w:val="20"/>
              </w:rPr>
              <w:t>api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/</w:t>
            </w:r>
            <w:r w:rsidR="00124D86">
              <w:rPr>
                <w:rFonts w:ascii="Arial" w:hAnsi="Arial" w:cs="Arial"/>
                <w:sz w:val="20"/>
                <w:szCs w:val="20"/>
              </w:rPr>
              <w:t>holdings</w:t>
            </w:r>
            <w:r>
              <w:rPr>
                <w:rFonts w:ascii="Arial" w:hAnsi="Arial" w:cs="Arial"/>
                <w:sz w:val="20"/>
                <w:szCs w:val="20"/>
              </w:rPr>
              <w:t>/buy/</w:t>
            </w:r>
            <w:proofErr w:type="spellStart"/>
            <w:r w:rsidR="00B21A4E">
              <w:rPr>
                <w:rFonts w:ascii="Arial" w:hAnsi="Arial" w:cs="Arial"/>
                <w:sz w:val="20"/>
                <w:szCs w:val="20"/>
              </w:rPr>
              <w:t>m</w:t>
            </w:r>
            <w:r>
              <w:rPr>
                <w:rFonts w:ascii="Arial" w:hAnsi="Arial" w:cs="Arial"/>
                <w:sz w:val="20"/>
                <w:szCs w:val="20"/>
              </w:rPr>
              <w:t>arketPlan</w:t>
            </w:r>
            <w:proofErr w:type="spellEnd"/>
          </w:p>
        </w:tc>
      </w:tr>
      <w:tr w:rsidR="00390DE6" w:rsidRPr="009D763B" w14:paraId="72E456EE" w14:textId="77777777" w:rsidTr="00F4218F">
        <w:tc>
          <w:tcPr>
            <w:tcW w:w="2140" w:type="dxa"/>
            <w:shd w:val="clear" w:color="auto" w:fill="2E74B5" w:themeFill="accent1" w:themeFillShade="BF"/>
          </w:tcPr>
          <w:p w14:paraId="5AD08AEF" w14:textId="77777777" w:rsidR="00390DE6" w:rsidRPr="00105A60" w:rsidRDefault="00390DE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Request Type</w:t>
            </w:r>
          </w:p>
        </w:tc>
        <w:tc>
          <w:tcPr>
            <w:tcW w:w="6269" w:type="dxa"/>
          </w:tcPr>
          <w:p w14:paraId="0D6EE8C4" w14:textId="77777777" w:rsidR="00390DE6" w:rsidRPr="009D763B" w:rsidRDefault="00390DE6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PUT</w:t>
            </w:r>
          </w:p>
        </w:tc>
      </w:tr>
      <w:tr w:rsidR="00390DE6" w:rsidRPr="009D763B" w14:paraId="3BFD46DC" w14:textId="77777777" w:rsidTr="00F4218F">
        <w:tc>
          <w:tcPr>
            <w:tcW w:w="2140" w:type="dxa"/>
            <w:shd w:val="clear" w:color="auto" w:fill="2E74B5" w:themeFill="accent1" w:themeFillShade="BF"/>
          </w:tcPr>
          <w:p w14:paraId="3CE7DD59" w14:textId="77777777" w:rsidR="00390DE6" w:rsidRPr="00105A60" w:rsidRDefault="00390DE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User Role</w:t>
            </w:r>
          </w:p>
        </w:tc>
        <w:tc>
          <w:tcPr>
            <w:tcW w:w="6269" w:type="dxa"/>
          </w:tcPr>
          <w:p w14:paraId="262386F6" w14:textId="620A4082" w:rsidR="00390DE6" w:rsidRPr="009D763B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Trader</w:t>
            </w:r>
          </w:p>
        </w:tc>
      </w:tr>
      <w:tr w:rsidR="00390DE6" w:rsidRPr="009D763B" w14:paraId="2825BB84" w14:textId="77777777" w:rsidTr="00F4218F">
        <w:tc>
          <w:tcPr>
            <w:tcW w:w="2140" w:type="dxa"/>
            <w:shd w:val="clear" w:color="auto" w:fill="2E74B5" w:themeFill="accent1" w:themeFillShade="BF"/>
          </w:tcPr>
          <w:p w14:paraId="7E94484D" w14:textId="77777777" w:rsidR="00390DE6" w:rsidRPr="00105A60" w:rsidRDefault="00390DE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Trigger</w:t>
            </w:r>
          </w:p>
        </w:tc>
        <w:tc>
          <w:tcPr>
            <w:tcW w:w="6269" w:type="dxa"/>
          </w:tcPr>
          <w:p w14:paraId="19A69EC5" w14:textId="77777777" w:rsidR="00390DE6" w:rsidRPr="009D763B" w:rsidRDefault="00390DE6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Front end</w:t>
            </w:r>
          </w:p>
        </w:tc>
      </w:tr>
      <w:tr w:rsidR="00390DE6" w:rsidRPr="009D763B" w14:paraId="0281FBDF" w14:textId="77777777" w:rsidTr="00F4218F">
        <w:tc>
          <w:tcPr>
            <w:tcW w:w="2140" w:type="dxa"/>
            <w:shd w:val="clear" w:color="auto" w:fill="2E74B5" w:themeFill="accent1" w:themeFillShade="BF"/>
          </w:tcPr>
          <w:p w14:paraId="4A978986" w14:textId="77777777" w:rsidR="00390DE6" w:rsidRPr="00105A60" w:rsidRDefault="00390DE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Description</w:t>
            </w:r>
          </w:p>
        </w:tc>
        <w:tc>
          <w:tcPr>
            <w:tcW w:w="6269" w:type="dxa"/>
          </w:tcPr>
          <w:p w14:paraId="3283B9F7" w14:textId="6B0F88AF" w:rsidR="00390DE6" w:rsidRPr="009D763B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Using this endpoint order to buy the stock at market price is generated</w:t>
            </w:r>
          </w:p>
        </w:tc>
      </w:tr>
      <w:tr w:rsidR="00390DE6" w:rsidRPr="009D763B" w14:paraId="403CD204" w14:textId="77777777" w:rsidTr="00F4218F">
        <w:tc>
          <w:tcPr>
            <w:tcW w:w="2140" w:type="dxa"/>
            <w:shd w:val="clear" w:color="auto" w:fill="2E74B5" w:themeFill="accent1" w:themeFillShade="BF"/>
          </w:tcPr>
          <w:p w14:paraId="4FA843E5" w14:textId="77777777" w:rsidR="00390DE6" w:rsidRPr="00105A60" w:rsidRDefault="00390DE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Inputs</w:t>
            </w:r>
          </w:p>
        </w:tc>
        <w:tc>
          <w:tcPr>
            <w:tcW w:w="6269" w:type="dxa"/>
          </w:tcPr>
          <w:p w14:paraId="054196A4" w14:textId="77777777" w:rsidR="00390DE6" w:rsidRPr="009D763B" w:rsidRDefault="00390DE6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OrderDTO</w:t>
            </w:r>
            <w:proofErr w:type="spellEnd"/>
          </w:p>
        </w:tc>
      </w:tr>
      <w:tr w:rsidR="00390DE6" w:rsidRPr="009D763B" w14:paraId="5E6C381A" w14:textId="77777777" w:rsidTr="00F4218F">
        <w:tc>
          <w:tcPr>
            <w:tcW w:w="2140" w:type="dxa"/>
            <w:shd w:val="clear" w:color="auto" w:fill="2E74B5" w:themeFill="accent1" w:themeFillShade="BF"/>
          </w:tcPr>
          <w:p w14:paraId="7851C562" w14:textId="77777777" w:rsidR="00390DE6" w:rsidRPr="00105A60" w:rsidRDefault="00390DE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Outputs</w:t>
            </w:r>
          </w:p>
        </w:tc>
        <w:tc>
          <w:tcPr>
            <w:tcW w:w="6269" w:type="dxa"/>
          </w:tcPr>
          <w:p w14:paraId="740E29F3" w14:textId="3EC7A839" w:rsidR="00390DE6" w:rsidRPr="009D763B" w:rsidRDefault="00390DE6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Status code with number of </w:t>
            </w:r>
            <w:r w:rsidR="00644195">
              <w:rPr>
                <w:rFonts w:ascii="Arial" w:hAnsi="Arial" w:cs="Arial"/>
                <w:sz w:val="20"/>
                <w:szCs w:val="20"/>
              </w:rPr>
              <w:t>units sold</w:t>
            </w:r>
          </w:p>
        </w:tc>
      </w:tr>
    </w:tbl>
    <w:p w14:paraId="4893E470" w14:textId="77777777" w:rsidR="00390DE6" w:rsidRDefault="00390DE6" w:rsidP="00277B6D">
      <w:pPr>
        <w:pStyle w:val="Caption"/>
        <w:keepNext/>
        <w:jc w:val="center"/>
        <w:rPr>
          <w:sz w:val="16"/>
        </w:rPr>
      </w:pPr>
    </w:p>
    <w:p w14:paraId="1D55FEFA" w14:textId="020D560B" w:rsidR="00E42186" w:rsidRPr="00277B6D" w:rsidRDefault="00E42186" w:rsidP="00E42186">
      <w:pPr>
        <w:pStyle w:val="Caption"/>
        <w:keepNext/>
        <w:jc w:val="center"/>
        <w:rPr>
          <w:sz w:val="16"/>
        </w:rPr>
      </w:pPr>
      <w:r w:rsidRPr="00277B6D">
        <w:rPr>
          <w:sz w:val="16"/>
        </w:rPr>
        <w:t xml:space="preserve">Table </w:t>
      </w:r>
      <w:r w:rsidR="00644195">
        <w:rPr>
          <w:sz w:val="16"/>
        </w:rPr>
        <w:t>13</w:t>
      </w:r>
      <w:r w:rsidR="00644195" w:rsidRPr="00277B6D">
        <w:rPr>
          <w:sz w:val="16"/>
        </w:rPr>
        <w:t>:</w:t>
      </w:r>
      <w:r w:rsidRPr="00277B6D">
        <w:rPr>
          <w:sz w:val="16"/>
        </w:rPr>
        <w:t xml:space="preserve"> </w:t>
      </w:r>
      <w:r>
        <w:rPr>
          <w:sz w:val="16"/>
        </w:rPr>
        <w:t>Trader management</w:t>
      </w:r>
      <w:r w:rsidRPr="00277B6D">
        <w:rPr>
          <w:sz w:val="16"/>
        </w:rPr>
        <w:t xml:space="preserve"> - Endpoint - </w:t>
      </w:r>
      <w:r>
        <w:rPr>
          <w:sz w:val="16"/>
        </w:rPr>
        <w:t>4</w:t>
      </w:r>
    </w:p>
    <w:tbl>
      <w:tblPr>
        <w:tblStyle w:val="TableGrid"/>
        <w:tblW w:w="8409" w:type="dxa"/>
        <w:tblInd w:w="720" w:type="dxa"/>
        <w:tblLook w:val="04A0" w:firstRow="1" w:lastRow="0" w:firstColumn="1" w:lastColumn="0" w:noHBand="0" w:noVBand="1"/>
      </w:tblPr>
      <w:tblGrid>
        <w:gridCol w:w="2140"/>
        <w:gridCol w:w="6269"/>
      </w:tblGrid>
      <w:tr w:rsidR="004D733F" w14:paraId="5598ACCD" w14:textId="77777777" w:rsidTr="004D733F">
        <w:tc>
          <w:tcPr>
            <w:tcW w:w="2140" w:type="dxa"/>
            <w:shd w:val="clear" w:color="auto" w:fill="2E74B5" w:themeFill="accent1" w:themeFillShade="BF"/>
          </w:tcPr>
          <w:p w14:paraId="63082B05" w14:textId="77777777" w:rsidR="004D733F" w:rsidRPr="00105A60" w:rsidRDefault="004D733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URL</w:t>
            </w:r>
          </w:p>
        </w:tc>
        <w:tc>
          <w:tcPr>
            <w:tcW w:w="6269" w:type="dxa"/>
          </w:tcPr>
          <w:p w14:paraId="4B6750EF" w14:textId="11297D49" w:rsidR="004D733F" w:rsidRPr="009D763B" w:rsidRDefault="004D733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B21A4E"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 w:rsidRPr="00B21A4E">
              <w:rPr>
                <w:rFonts w:ascii="Arial" w:hAnsi="Arial" w:cs="Arial"/>
                <w:sz w:val="20"/>
                <w:szCs w:val="20"/>
              </w:rPr>
              <w:t>api</w:t>
            </w:r>
            <w:proofErr w:type="spellEnd"/>
            <w:r w:rsidRPr="00B21A4E">
              <w:rPr>
                <w:rFonts w:ascii="Arial" w:hAnsi="Arial" w:cs="Arial"/>
                <w:sz w:val="20"/>
                <w:szCs w:val="20"/>
              </w:rPr>
              <w:t>/holdings/</w:t>
            </w:r>
            <w:proofErr w:type="spellStart"/>
            <w:r w:rsidRPr="00B21A4E">
              <w:rPr>
                <w:rFonts w:ascii="Arial" w:hAnsi="Arial" w:cs="Arial"/>
                <w:sz w:val="20"/>
                <w:szCs w:val="20"/>
              </w:rPr>
              <w:t>accountId</w:t>
            </w:r>
            <w:proofErr w:type="spellEnd"/>
          </w:p>
        </w:tc>
      </w:tr>
      <w:tr w:rsidR="004D733F" w14:paraId="43F5BB69" w14:textId="77777777" w:rsidTr="004D733F">
        <w:tc>
          <w:tcPr>
            <w:tcW w:w="2140" w:type="dxa"/>
            <w:shd w:val="clear" w:color="auto" w:fill="2E74B5" w:themeFill="accent1" w:themeFillShade="BF"/>
          </w:tcPr>
          <w:p w14:paraId="5D2A155A" w14:textId="77777777" w:rsidR="004D733F" w:rsidRPr="00105A60" w:rsidRDefault="004D733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Request Type</w:t>
            </w:r>
          </w:p>
        </w:tc>
        <w:tc>
          <w:tcPr>
            <w:tcW w:w="6269" w:type="dxa"/>
          </w:tcPr>
          <w:p w14:paraId="32821894" w14:textId="04681FEC" w:rsidR="004D733F" w:rsidRPr="009D763B" w:rsidRDefault="004D733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Get</w:t>
            </w:r>
          </w:p>
        </w:tc>
      </w:tr>
      <w:tr w:rsidR="004D733F" w14:paraId="1FBA8646" w14:textId="77777777" w:rsidTr="004D733F">
        <w:tc>
          <w:tcPr>
            <w:tcW w:w="2140" w:type="dxa"/>
            <w:shd w:val="clear" w:color="auto" w:fill="2E74B5" w:themeFill="accent1" w:themeFillShade="BF"/>
          </w:tcPr>
          <w:p w14:paraId="45237639" w14:textId="77777777" w:rsidR="004D733F" w:rsidRPr="00105A60" w:rsidRDefault="004D733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User Role</w:t>
            </w:r>
          </w:p>
        </w:tc>
        <w:tc>
          <w:tcPr>
            <w:tcW w:w="6269" w:type="dxa"/>
          </w:tcPr>
          <w:p w14:paraId="7C7B42B1" w14:textId="77777777" w:rsidR="004D733F" w:rsidRPr="009D763B" w:rsidRDefault="004D733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Trader</w:t>
            </w:r>
          </w:p>
        </w:tc>
      </w:tr>
      <w:tr w:rsidR="004D733F" w14:paraId="1D7DA5BC" w14:textId="77777777" w:rsidTr="004D733F">
        <w:tc>
          <w:tcPr>
            <w:tcW w:w="2140" w:type="dxa"/>
            <w:shd w:val="clear" w:color="auto" w:fill="2E74B5" w:themeFill="accent1" w:themeFillShade="BF"/>
          </w:tcPr>
          <w:p w14:paraId="51BDFC94" w14:textId="77777777" w:rsidR="004D733F" w:rsidRPr="00105A60" w:rsidRDefault="004D733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Trigger</w:t>
            </w:r>
          </w:p>
        </w:tc>
        <w:tc>
          <w:tcPr>
            <w:tcW w:w="6269" w:type="dxa"/>
          </w:tcPr>
          <w:p w14:paraId="008F88BF" w14:textId="77777777" w:rsidR="004D733F" w:rsidRPr="009D763B" w:rsidRDefault="004D733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Front end</w:t>
            </w:r>
          </w:p>
        </w:tc>
      </w:tr>
      <w:tr w:rsidR="004D733F" w14:paraId="636E6CFF" w14:textId="77777777" w:rsidTr="004D733F">
        <w:tc>
          <w:tcPr>
            <w:tcW w:w="2140" w:type="dxa"/>
            <w:shd w:val="clear" w:color="auto" w:fill="2E74B5" w:themeFill="accent1" w:themeFillShade="BF"/>
          </w:tcPr>
          <w:p w14:paraId="784BE66D" w14:textId="77777777" w:rsidR="004D733F" w:rsidRPr="00105A60" w:rsidRDefault="004D733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Description</w:t>
            </w:r>
          </w:p>
        </w:tc>
        <w:tc>
          <w:tcPr>
            <w:tcW w:w="6269" w:type="dxa"/>
          </w:tcPr>
          <w:p w14:paraId="12D3D3BB" w14:textId="4694C8F3" w:rsidR="004D733F" w:rsidRPr="009D763B" w:rsidRDefault="004D733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Get all the stocks bought by a particular id</w:t>
            </w:r>
          </w:p>
        </w:tc>
      </w:tr>
      <w:tr w:rsidR="004D733F" w14:paraId="0F46C7B8" w14:textId="77777777" w:rsidTr="004D733F">
        <w:tc>
          <w:tcPr>
            <w:tcW w:w="2140" w:type="dxa"/>
            <w:shd w:val="clear" w:color="auto" w:fill="2E74B5" w:themeFill="accent1" w:themeFillShade="BF"/>
          </w:tcPr>
          <w:p w14:paraId="1E585818" w14:textId="77777777" w:rsidR="004D733F" w:rsidRPr="00105A60" w:rsidRDefault="004D733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Inputs</w:t>
            </w:r>
          </w:p>
        </w:tc>
        <w:tc>
          <w:tcPr>
            <w:tcW w:w="6269" w:type="dxa"/>
          </w:tcPr>
          <w:p w14:paraId="3E3841F2" w14:textId="764FBBF4" w:rsidR="004D733F" w:rsidRPr="009D763B" w:rsidRDefault="004D733F" w:rsidP="004D733F">
            <w:pPr>
              <w:pStyle w:val="ListParagraph"/>
              <w:tabs>
                <w:tab w:val="left" w:pos="1536"/>
              </w:tabs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accountId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ab/>
            </w:r>
          </w:p>
        </w:tc>
      </w:tr>
      <w:tr w:rsidR="004D733F" w14:paraId="181ADC73" w14:textId="77777777" w:rsidTr="004D733F">
        <w:tc>
          <w:tcPr>
            <w:tcW w:w="2140" w:type="dxa"/>
            <w:shd w:val="clear" w:color="auto" w:fill="2E74B5" w:themeFill="accent1" w:themeFillShade="BF"/>
          </w:tcPr>
          <w:p w14:paraId="2968996A" w14:textId="77777777" w:rsidR="004D733F" w:rsidRPr="00105A60" w:rsidRDefault="004D733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Outputs</w:t>
            </w:r>
          </w:p>
        </w:tc>
        <w:tc>
          <w:tcPr>
            <w:tcW w:w="6269" w:type="dxa"/>
          </w:tcPr>
          <w:p w14:paraId="2CD23A7F" w14:textId="5A7E5404" w:rsidR="004D733F" w:rsidRPr="009D763B" w:rsidRDefault="004D733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HoldingDTOs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ab/>
            </w:r>
          </w:p>
        </w:tc>
      </w:tr>
    </w:tbl>
    <w:p w14:paraId="4C588473" w14:textId="77777777" w:rsidR="00E42186" w:rsidRDefault="005102A2" w:rsidP="00E42186">
      <w:pPr>
        <w:pStyle w:val="Caption"/>
        <w:keepNext/>
        <w:jc w:val="center"/>
        <w:rPr>
          <w:sz w:val="16"/>
        </w:rPr>
      </w:pPr>
      <w:r>
        <w:t xml:space="preserve">    </w:t>
      </w:r>
    </w:p>
    <w:p w14:paraId="69ACEB0C" w14:textId="27BEBF08" w:rsidR="005102A2" w:rsidRPr="00644195" w:rsidRDefault="00E42186" w:rsidP="00644195">
      <w:pPr>
        <w:pStyle w:val="Caption"/>
        <w:keepNext/>
        <w:jc w:val="center"/>
        <w:rPr>
          <w:sz w:val="16"/>
        </w:rPr>
      </w:pPr>
      <w:r w:rsidRPr="00277B6D">
        <w:rPr>
          <w:sz w:val="16"/>
        </w:rPr>
        <w:t xml:space="preserve">Table </w:t>
      </w:r>
      <w:r>
        <w:rPr>
          <w:sz w:val="16"/>
        </w:rPr>
        <w:t>14</w:t>
      </w:r>
      <w:r w:rsidRPr="00277B6D">
        <w:rPr>
          <w:sz w:val="16"/>
        </w:rPr>
        <w:t xml:space="preserve">: </w:t>
      </w:r>
      <w:r>
        <w:rPr>
          <w:sz w:val="16"/>
        </w:rPr>
        <w:t>Trader management</w:t>
      </w:r>
      <w:r w:rsidRPr="00277B6D">
        <w:rPr>
          <w:sz w:val="16"/>
        </w:rPr>
        <w:t xml:space="preserve"> - Endpoint - </w:t>
      </w:r>
      <w:r>
        <w:rPr>
          <w:sz w:val="16"/>
        </w:rPr>
        <w:t>5</w:t>
      </w:r>
      <w:r w:rsidR="005102A2">
        <w:t xml:space="preserve">            </w:t>
      </w:r>
    </w:p>
    <w:tbl>
      <w:tblPr>
        <w:tblStyle w:val="TableGrid"/>
        <w:tblW w:w="8409" w:type="dxa"/>
        <w:tblInd w:w="720" w:type="dxa"/>
        <w:tblLook w:val="04A0" w:firstRow="1" w:lastRow="0" w:firstColumn="1" w:lastColumn="0" w:noHBand="0" w:noVBand="1"/>
      </w:tblPr>
      <w:tblGrid>
        <w:gridCol w:w="2140"/>
        <w:gridCol w:w="6269"/>
      </w:tblGrid>
      <w:tr w:rsidR="005102A2" w:rsidRPr="004D733F" w14:paraId="61CCC7AA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29C22019" w14:textId="77777777" w:rsidR="005102A2" w:rsidRPr="00B21A4E" w:rsidRDefault="005102A2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B21A4E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URL</w:t>
            </w:r>
          </w:p>
        </w:tc>
        <w:tc>
          <w:tcPr>
            <w:tcW w:w="6269" w:type="dxa"/>
          </w:tcPr>
          <w:p w14:paraId="175638C6" w14:textId="5C44FD5B" w:rsidR="005102A2" w:rsidRPr="00B21A4E" w:rsidRDefault="005102A2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  <w:lang w:val="en-IN"/>
              </w:rPr>
            </w:pPr>
            <w:r w:rsidRPr="00B21A4E"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 w:rsidRPr="00B21A4E">
              <w:rPr>
                <w:rFonts w:ascii="Arial" w:hAnsi="Arial" w:cs="Arial"/>
                <w:sz w:val="20"/>
                <w:szCs w:val="20"/>
              </w:rPr>
              <w:t>api</w:t>
            </w:r>
            <w:proofErr w:type="spellEnd"/>
            <w:r w:rsidRPr="00B21A4E">
              <w:rPr>
                <w:rFonts w:ascii="Arial" w:hAnsi="Arial" w:cs="Arial"/>
                <w:sz w:val="20"/>
                <w:szCs w:val="20"/>
              </w:rPr>
              <w:t>/traders/new</w:t>
            </w:r>
          </w:p>
        </w:tc>
      </w:tr>
      <w:tr w:rsidR="005102A2" w:rsidRPr="009D763B" w14:paraId="04DE0CA3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0814A665" w14:textId="77777777" w:rsidR="005102A2" w:rsidRPr="00105A60" w:rsidRDefault="005102A2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Request Type</w:t>
            </w:r>
          </w:p>
        </w:tc>
        <w:tc>
          <w:tcPr>
            <w:tcW w:w="6269" w:type="dxa"/>
          </w:tcPr>
          <w:p w14:paraId="1B4017CE" w14:textId="77777777" w:rsidR="005102A2" w:rsidRPr="009D763B" w:rsidRDefault="005102A2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POST</w:t>
            </w:r>
          </w:p>
        </w:tc>
      </w:tr>
      <w:tr w:rsidR="005102A2" w:rsidRPr="009D763B" w14:paraId="0B7452EC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559771AD" w14:textId="77777777" w:rsidR="005102A2" w:rsidRPr="00105A60" w:rsidRDefault="005102A2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User Role</w:t>
            </w:r>
          </w:p>
        </w:tc>
        <w:tc>
          <w:tcPr>
            <w:tcW w:w="6269" w:type="dxa"/>
          </w:tcPr>
          <w:p w14:paraId="2DF0D6FC" w14:textId="77777777" w:rsidR="005102A2" w:rsidRPr="009D763B" w:rsidRDefault="005102A2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Trader</w:t>
            </w:r>
          </w:p>
        </w:tc>
      </w:tr>
      <w:tr w:rsidR="005102A2" w:rsidRPr="009D763B" w14:paraId="78C1F59E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089DE541" w14:textId="77777777" w:rsidR="005102A2" w:rsidRPr="00105A60" w:rsidRDefault="005102A2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Trigger</w:t>
            </w:r>
          </w:p>
        </w:tc>
        <w:tc>
          <w:tcPr>
            <w:tcW w:w="6269" w:type="dxa"/>
          </w:tcPr>
          <w:p w14:paraId="2C70A6F6" w14:textId="77777777" w:rsidR="005102A2" w:rsidRPr="009D763B" w:rsidRDefault="005102A2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Front end</w:t>
            </w:r>
          </w:p>
        </w:tc>
      </w:tr>
      <w:tr w:rsidR="005102A2" w:rsidRPr="009D763B" w14:paraId="5EBC5333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43F8AED3" w14:textId="77777777" w:rsidR="005102A2" w:rsidRPr="00105A60" w:rsidRDefault="005102A2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Description</w:t>
            </w:r>
          </w:p>
        </w:tc>
        <w:tc>
          <w:tcPr>
            <w:tcW w:w="6269" w:type="dxa"/>
          </w:tcPr>
          <w:p w14:paraId="3657BB61" w14:textId="7B17AF29" w:rsidR="005102A2" w:rsidRPr="009D763B" w:rsidRDefault="005102A2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Using this </w:t>
            </w:r>
            <w:r w:rsidR="00644195">
              <w:rPr>
                <w:rFonts w:ascii="Arial" w:hAnsi="Arial" w:cs="Arial"/>
                <w:sz w:val="20"/>
                <w:szCs w:val="20"/>
              </w:rPr>
              <w:t>endpoint,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644195">
              <w:rPr>
                <w:rFonts w:ascii="Arial" w:hAnsi="Arial" w:cs="Arial"/>
                <w:sz w:val="20"/>
                <w:szCs w:val="20"/>
              </w:rPr>
              <w:t>the trader</w:t>
            </w:r>
            <w:r>
              <w:rPr>
                <w:rFonts w:ascii="Arial" w:hAnsi="Arial" w:cs="Arial"/>
                <w:sz w:val="20"/>
                <w:szCs w:val="20"/>
              </w:rPr>
              <w:t xml:space="preserve"> can register him/her in stock exchange</w:t>
            </w:r>
          </w:p>
        </w:tc>
      </w:tr>
      <w:tr w:rsidR="005102A2" w:rsidRPr="009D763B" w14:paraId="17EF2909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79D0B8FF" w14:textId="77777777" w:rsidR="005102A2" w:rsidRPr="00105A60" w:rsidRDefault="005102A2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Inputs</w:t>
            </w:r>
          </w:p>
        </w:tc>
        <w:tc>
          <w:tcPr>
            <w:tcW w:w="6269" w:type="dxa"/>
          </w:tcPr>
          <w:p w14:paraId="5755F6F0" w14:textId="57C7B939" w:rsidR="005102A2" w:rsidRPr="009D763B" w:rsidRDefault="00915EEE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Trader</w:t>
            </w:r>
            <w:r w:rsidR="005102A2">
              <w:rPr>
                <w:rFonts w:ascii="Arial" w:hAnsi="Arial" w:cs="Arial"/>
                <w:sz w:val="20"/>
                <w:szCs w:val="20"/>
              </w:rPr>
              <w:t>DTO</w:t>
            </w:r>
            <w:proofErr w:type="spellEnd"/>
          </w:p>
        </w:tc>
      </w:tr>
      <w:tr w:rsidR="005102A2" w:rsidRPr="009D763B" w14:paraId="39828E84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4D05FB8F" w14:textId="77777777" w:rsidR="005102A2" w:rsidRPr="00105A60" w:rsidRDefault="005102A2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Outputs</w:t>
            </w:r>
          </w:p>
        </w:tc>
        <w:tc>
          <w:tcPr>
            <w:tcW w:w="6269" w:type="dxa"/>
          </w:tcPr>
          <w:p w14:paraId="79908D1D" w14:textId="77777777" w:rsidR="005102A2" w:rsidRPr="009D763B" w:rsidRDefault="005102A2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Status code along with stock name</w:t>
            </w:r>
          </w:p>
        </w:tc>
      </w:tr>
    </w:tbl>
    <w:p w14:paraId="16366D29" w14:textId="77777777" w:rsidR="00E42186" w:rsidRDefault="005102A2" w:rsidP="00E42186">
      <w:pPr>
        <w:pStyle w:val="Caption"/>
        <w:keepNext/>
        <w:jc w:val="center"/>
        <w:rPr>
          <w:sz w:val="16"/>
        </w:rPr>
      </w:pPr>
      <w:r>
        <w:t xml:space="preserve">            </w:t>
      </w:r>
      <w:r w:rsidR="00E42186">
        <w:t xml:space="preserve">                                               </w:t>
      </w:r>
    </w:p>
    <w:p w14:paraId="4106762A" w14:textId="7C22D29F" w:rsidR="00E42186" w:rsidRPr="00277B6D" w:rsidRDefault="00E42186" w:rsidP="00E42186">
      <w:pPr>
        <w:pStyle w:val="Caption"/>
        <w:keepNext/>
        <w:jc w:val="center"/>
        <w:rPr>
          <w:sz w:val="16"/>
        </w:rPr>
      </w:pPr>
      <w:r w:rsidRPr="00277B6D">
        <w:rPr>
          <w:sz w:val="16"/>
        </w:rPr>
        <w:t xml:space="preserve">Table </w:t>
      </w:r>
      <w:proofErr w:type="gramStart"/>
      <w:r>
        <w:rPr>
          <w:sz w:val="16"/>
        </w:rPr>
        <w:t>15</w:t>
      </w:r>
      <w:r w:rsidRPr="00277B6D">
        <w:rPr>
          <w:sz w:val="16"/>
        </w:rPr>
        <w:t xml:space="preserve"> :</w:t>
      </w:r>
      <w:proofErr w:type="gramEnd"/>
      <w:r w:rsidRPr="00277B6D">
        <w:rPr>
          <w:sz w:val="16"/>
        </w:rPr>
        <w:t xml:space="preserve"> </w:t>
      </w:r>
      <w:r>
        <w:rPr>
          <w:sz w:val="16"/>
        </w:rPr>
        <w:t>Trader management</w:t>
      </w:r>
      <w:r w:rsidRPr="00277B6D">
        <w:rPr>
          <w:sz w:val="16"/>
        </w:rPr>
        <w:t xml:space="preserve"> - Endpoint - </w:t>
      </w:r>
      <w:r>
        <w:rPr>
          <w:sz w:val="16"/>
        </w:rPr>
        <w:t>6</w:t>
      </w:r>
    </w:p>
    <w:tbl>
      <w:tblPr>
        <w:tblStyle w:val="TableGrid"/>
        <w:tblW w:w="8409" w:type="dxa"/>
        <w:tblInd w:w="720" w:type="dxa"/>
        <w:tblLook w:val="04A0" w:firstRow="1" w:lastRow="0" w:firstColumn="1" w:lastColumn="0" w:noHBand="0" w:noVBand="1"/>
      </w:tblPr>
      <w:tblGrid>
        <w:gridCol w:w="2140"/>
        <w:gridCol w:w="6269"/>
      </w:tblGrid>
      <w:tr w:rsidR="005102A2" w:rsidRPr="00FB52AA" w14:paraId="3747F793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485ED4C3" w14:textId="77777777" w:rsidR="005102A2" w:rsidRPr="00105A60" w:rsidRDefault="005102A2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URL</w:t>
            </w:r>
          </w:p>
        </w:tc>
        <w:tc>
          <w:tcPr>
            <w:tcW w:w="6269" w:type="dxa"/>
          </w:tcPr>
          <w:p w14:paraId="79150AB0" w14:textId="77777777" w:rsidR="005102A2" w:rsidRPr="00B21A4E" w:rsidRDefault="005102A2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B21A4E"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 w:rsidRPr="00B21A4E">
              <w:rPr>
                <w:rFonts w:ascii="Arial" w:hAnsi="Arial" w:cs="Arial"/>
                <w:sz w:val="20"/>
                <w:szCs w:val="20"/>
              </w:rPr>
              <w:t>api</w:t>
            </w:r>
            <w:proofErr w:type="spellEnd"/>
            <w:r w:rsidRPr="00B21A4E">
              <w:rPr>
                <w:rFonts w:ascii="Arial" w:hAnsi="Arial" w:cs="Arial"/>
                <w:sz w:val="20"/>
                <w:szCs w:val="20"/>
              </w:rPr>
              <w:t>/traders/&lt;</w:t>
            </w:r>
            <w:proofErr w:type="spellStart"/>
            <w:r w:rsidRPr="00B21A4E">
              <w:rPr>
                <w:rFonts w:ascii="Arial" w:hAnsi="Arial" w:cs="Arial"/>
                <w:sz w:val="20"/>
                <w:szCs w:val="20"/>
              </w:rPr>
              <w:t>accountId</w:t>
            </w:r>
            <w:proofErr w:type="spellEnd"/>
            <w:r w:rsidRPr="00B21A4E">
              <w:rPr>
                <w:rFonts w:ascii="Arial" w:hAnsi="Arial" w:cs="Arial"/>
                <w:sz w:val="20"/>
                <w:szCs w:val="20"/>
              </w:rPr>
              <w:t>&gt;/update</w:t>
            </w:r>
          </w:p>
        </w:tc>
      </w:tr>
      <w:tr w:rsidR="005102A2" w:rsidRPr="00FB52AA" w14:paraId="2B720D7F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5EF1A322" w14:textId="77777777" w:rsidR="005102A2" w:rsidRPr="00105A60" w:rsidRDefault="005102A2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Request Type</w:t>
            </w:r>
          </w:p>
        </w:tc>
        <w:tc>
          <w:tcPr>
            <w:tcW w:w="6269" w:type="dxa"/>
          </w:tcPr>
          <w:p w14:paraId="770C3C4B" w14:textId="77777777" w:rsidR="005102A2" w:rsidRPr="00B21A4E" w:rsidRDefault="005102A2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B21A4E">
              <w:rPr>
                <w:rFonts w:ascii="Arial" w:hAnsi="Arial" w:cs="Arial"/>
                <w:sz w:val="20"/>
                <w:szCs w:val="20"/>
              </w:rPr>
              <w:t>PUT</w:t>
            </w:r>
          </w:p>
        </w:tc>
      </w:tr>
      <w:tr w:rsidR="005102A2" w:rsidRPr="00FB52AA" w14:paraId="14F197B0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517C8B8A" w14:textId="77777777" w:rsidR="005102A2" w:rsidRPr="00105A60" w:rsidRDefault="005102A2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User Role</w:t>
            </w:r>
          </w:p>
        </w:tc>
        <w:tc>
          <w:tcPr>
            <w:tcW w:w="6269" w:type="dxa"/>
          </w:tcPr>
          <w:p w14:paraId="32021522" w14:textId="77777777" w:rsidR="005102A2" w:rsidRPr="00B21A4E" w:rsidRDefault="005102A2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102A2" w:rsidRPr="00FB52AA" w14:paraId="5D292FB9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135508B7" w14:textId="77777777" w:rsidR="005102A2" w:rsidRPr="00105A60" w:rsidRDefault="005102A2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Trigger</w:t>
            </w:r>
          </w:p>
        </w:tc>
        <w:tc>
          <w:tcPr>
            <w:tcW w:w="6269" w:type="dxa"/>
          </w:tcPr>
          <w:p w14:paraId="403C1CC9" w14:textId="77777777" w:rsidR="005102A2" w:rsidRPr="00B21A4E" w:rsidRDefault="005102A2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B21A4E">
              <w:rPr>
                <w:rFonts w:ascii="Arial" w:hAnsi="Arial" w:cs="Arial"/>
                <w:sz w:val="20"/>
                <w:szCs w:val="20"/>
              </w:rPr>
              <w:t>Back end</w:t>
            </w:r>
          </w:p>
        </w:tc>
      </w:tr>
      <w:tr w:rsidR="005102A2" w:rsidRPr="00FB52AA" w14:paraId="5C54414C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1018AAD8" w14:textId="77777777" w:rsidR="005102A2" w:rsidRPr="00105A60" w:rsidRDefault="005102A2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Description</w:t>
            </w:r>
          </w:p>
        </w:tc>
        <w:tc>
          <w:tcPr>
            <w:tcW w:w="6269" w:type="dxa"/>
          </w:tcPr>
          <w:p w14:paraId="1D5EE3C2" w14:textId="65D345DD" w:rsidR="005102A2" w:rsidRPr="00B21A4E" w:rsidRDefault="005102A2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B21A4E">
              <w:rPr>
                <w:rFonts w:ascii="Arial" w:hAnsi="Arial" w:cs="Arial"/>
                <w:sz w:val="20"/>
                <w:szCs w:val="20"/>
              </w:rPr>
              <w:t xml:space="preserve">With the help of this endpoint the user will be able to change the balance </w:t>
            </w:r>
            <w:proofErr w:type="spellStart"/>
            <w:proofErr w:type="gramStart"/>
            <w:r w:rsidRPr="00B21A4E">
              <w:rPr>
                <w:rFonts w:ascii="Arial" w:hAnsi="Arial" w:cs="Arial"/>
                <w:sz w:val="20"/>
                <w:szCs w:val="20"/>
              </w:rPr>
              <w:t>amount.This</w:t>
            </w:r>
            <w:proofErr w:type="spellEnd"/>
            <w:proofErr w:type="gramEnd"/>
            <w:r w:rsidRPr="00B21A4E">
              <w:rPr>
                <w:rFonts w:ascii="Arial" w:hAnsi="Arial" w:cs="Arial"/>
                <w:sz w:val="20"/>
                <w:szCs w:val="20"/>
              </w:rPr>
              <w:t xml:space="preserve"> will further call the end point of stock exchange microservice</w:t>
            </w:r>
          </w:p>
        </w:tc>
      </w:tr>
      <w:tr w:rsidR="005102A2" w:rsidRPr="00FB52AA" w14:paraId="5FD73820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2759E6D0" w14:textId="77777777" w:rsidR="005102A2" w:rsidRPr="00105A60" w:rsidRDefault="005102A2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Inputs</w:t>
            </w:r>
          </w:p>
        </w:tc>
        <w:tc>
          <w:tcPr>
            <w:tcW w:w="6269" w:type="dxa"/>
          </w:tcPr>
          <w:p w14:paraId="3EF88A1C" w14:textId="77777777" w:rsidR="005102A2" w:rsidRPr="00B21A4E" w:rsidRDefault="005102A2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B21A4E">
              <w:rPr>
                <w:rFonts w:ascii="Arial" w:hAnsi="Arial" w:cs="Arial"/>
                <w:sz w:val="20"/>
                <w:szCs w:val="20"/>
              </w:rPr>
              <w:t>AccountID</w:t>
            </w:r>
            <w:proofErr w:type="spellEnd"/>
            <w:r w:rsidRPr="00B21A4E">
              <w:rPr>
                <w:rFonts w:ascii="Arial" w:hAnsi="Arial" w:cs="Arial"/>
                <w:sz w:val="20"/>
                <w:szCs w:val="20"/>
              </w:rPr>
              <w:t xml:space="preserve">, </w:t>
            </w:r>
            <w:proofErr w:type="spellStart"/>
            <w:r w:rsidRPr="00B21A4E">
              <w:rPr>
                <w:rFonts w:ascii="Arial" w:hAnsi="Arial" w:cs="Arial"/>
                <w:sz w:val="20"/>
                <w:szCs w:val="20"/>
              </w:rPr>
              <w:t>TraderDTO</w:t>
            </w:r>
            <w:proofErr w:type="spellEnd"/>
          </w:p>
        </w:tc>
      </w:tr>
      <w:tr w:rsidR="005102A2" w:rsidRPr="00FB52AA" w14:paraId="1F0AC509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5E91094D" w14:textId="77777777" w:rsidR="005102A2" w:rsidRPr="00105A60" w:rsidRDefault="005102A2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Outputs</w:t>
            </w:r>
          </w:p>
        </w:tc>
        <w:tc>
          <w:tcPr>
            <w:tcW w:w="6269" w:type="dxa"/>
          </w:tcPr>
          <w:p w14:paraId="7D1EBB77" w14:textId="77777777" w:rsidR="005102A2" w:rsidRPr="00B21A4E" w:rsidRDefault="005102A2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B21A4E">
              <w:rPr>
                <w:rFonts w:ascii="Arial" w:hAnsi="Arial" w:cs="Arial"/>
                <w:sz w:val="20"/>
                <w:szCs w:val="20"/>
              </w:rPr>
              <w:t>Status code</w:t>
            </w:r>
          </w:p>
        </w:tc>
      </w:tr>
    </w:tbl>
    <w:p w14:paraId="6A4B5E55" w14:textId="4C87E860" w:rsidR="00E42186" w:rsidRPr="00277B6D" w:rsidRDefault="00E42186" w:rsidP="00E42186">
      <w:pPr>
        <w:pStyle w:val="Caption"/>
        <w:keepNext/>
        <w:jc w:val="center"/>
        <w:rPr>
          <w:sz w:val="16"/>
        </w:rPr>
      </w:pPr>
      <w:r w:rsidRPr="00277B6D">
        <w:rPr>
          <w:sz w:val="16"/>
        </w:rPr>
        <w:t xml:space="preserve">Table </w:t>
      </w:r>
      <w:r w:rsidR="00644195">
        <w:rPr>
          <w:sz w:val="16"/>
        </w:rPr>
        <w:t>16</w:t>
      </w:r>
      <w:r w:rsidR="00644195" w:rsidRPr="00277B6D">
        <w:rPr>
          <w:sz w:val="16"/>
        </w:rPr>
        <w:t>:</w:t>
      </w:r>
      <w:r w:rsidRPr="00277B6D">
        <w:rPr>
          <w:sz w:val="16"/>
        </w:rPr>
        <w:t xml:space="preserve"> </w:t>
      </w:r>
      <w:r>
        <w:rPr>
          <w:sz w:val="16"/>
        </w:rPr>
        <w:t>Trader management</w:t>
      </w:r>
      <w:r w:rsidRPr="00277B6D">
        <w:rPr>
          <w:sz w:val="16"/>
        </w:rPr>
        <w:t xml:space="preserve"> - Endpoint - </w:t>
      </w:r>
      <w:r>
        <w:rPr>
          <w:sz w:val="16"/>
        </w:rPr>
        <w:t>7</w:t>
      </w:r>
    </w:p>
    <w:tbl>
      <w:tblPr>
        <w:tblStyle w:val="TableGrid"/>
        <w:tblW w:w="8409" w:type="dxa"/>
        <w:tblInd w:w="720" w:type="dxa"/>
        <w:tblLook w:val="04A0" w:firstRow="1" w:lastRow="0" w:firstColumn="1" w:lastColumn="0" w:noHBand="0" w:noVBand="1"/>
      </w:tblPr>
      <w:tblGrid>
        <w:gridCol w:w="2140"/>
        <w:gridCol w:w="6269"/>
      </w:tblGrid>
      <w:tr w:rsidR="00124D86" w14:paraId="38223427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65832D64" w14:textId="77777777" w:rsidR="00124D86" w:rsidRPr="00105A60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URL</w:t>
            </w:r>
          </w:p>
        </w:tc>
        <w:tc>
          <w:tcPr>
            <w:tcW w:w="6269" w:type="dxa"/>
          </w:tcPr>
          <w:p w14:paraId="747142F2" w14:textId="7D3D6F3A" w:rsidR="00124D86" w:rsidRPr="009D763B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CC0ACD"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 w:rsidRPr="00CC0ACD">
              <w:rPr>
                <w:rFonts w:ascii="Arial" w:hAnsi="Arial" w:cs="Arial"/>
                <w:sz w:val="20"/>
                <w:szCs w:val="20"/>
              </w:rPr>
              <w:t>api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/holdings/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positionSizing</w:t>
            </w:r>
            <w:proofErr w:type="spellEnd"/>
          </w:p>
        </w:tc>
      </w:tr>
      <w:tr w:rsidR="00124D86" w14:paraId="70010AFF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133787EC" w14:textId="77777777" w:rsidR="00124D86" w:rsidRPr="00105A60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Request Type</w:t>
            </w:r>
          </w:p>
        </w:tc>
        <w:tc>
          <w:tcPr>
            <w:tcW w:w="6269" w:type="dxa"/>
          </w:tcPr>
          <w:p w14:paraId="546634B6" w14:textId="77777777" w:rsidR="00124D86" w:rsidRPr="009D763B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PUT</w:t>
            </w:r>
          </w:p>
        </w:tc>
      </w:tr>
      <w:tr w:rsidR="00124D86" w14:paraId="463E2A85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730FD384" w14:textId="77777777" w:rsidR="00124D86" w:rsidRPr="00105A60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User Role</w:t>
            </w:r>
          </w:p>
        </w:tc>
        <w:tc>
          <w:tcPr>
            <w:tcW w:w="6269" w:type="dxa"/>
          </w:tcPr>
          <w:p w14:paraId="41326AF6" w14:textId="2FE93A54" w:rsidR="00124D86" w:rsidRPr="009D763B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Trader</w:t>
            </w:r>
          </w:p>
        </w:tc>
      </w:tr>
      <w:tr w:rsidR="00124D86" w14:paraId="6E5759E4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59F21146" w14:textId="77777777" w:rsidR="00124D86" w:rsidRPr="00105A60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Trigger</w:t>
            </w:r>
          </w:p>
        </w:tc>
        <w:tc>
          <w:tcPr>
            <w:tcW w:w="6269" w:type="dxa"/>
          </w:tcPr>
          <w:p w14:paraId="368D85EB" w14:textId="77777777" w:rsidR="00124D86" w:rsidRPr="009D763B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Front end</w:t>
            </w:r>
          </w:p>
        </w:tc>
      </w:tr>
      <w:tr w:rsidR="00124D86" w14:paraId="4F0A7005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282071A5" w14:textId="77777777" w:rsidR="00124D86" w:rsidRPr="00105A60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Description</w:t>
            </w:r>
          </w:p>
        </w:tc>
        <w:tc>
          <w:tcPr>
            <w:tcW w:w="6269" w:type="dxa"/>
          </w:tcPr>
          <w:p w14:paraId="7FB49D7B" w14:textId="6A487318" w:rsidR="00124D86" w:rsidRPr="009D763B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Using this </w:t>
            </w:r>
            <w:r w:rsidR="00644195">
              <w:rPr>
                <w:rFonts w:ascii="Arial" w:hAnsi="Arial" w:cs="Arial"/>
                <w:sz w:val="20"/>
                <w:szCs w:val="20"/>
              </w:rPr>
              <w:t>endpoint,</w:t>
            </w:r>
            <w:r>
              <w:rPr>
                <w:rFonts w:ascii="Arial" w:hAnsi="Arial" w:cs="Arial"/>
                <w:sz w:val="20"/>
                <w:szCs w:val="20"/>
              </w:rPr>
              <w:t xml:space="preserve"> the request is </w:t>
            </w:r>
            <w:r w:rsidR="00644195">
              <w:rPr>
                <w:rFonts w:ascii="Arial" w:hAnsi="Arial" w:cs="Arial"/>
                <w:sz w:val="20"/>
                <w:szCs w:val="20"/>
              </w:rPr>
              <w:t>sent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664F0F">
              <w:rPr>
                <w:rFonts w:ascii="Arial" w:hAnsi="Arial" w:cs="Arial"/>
                <w:sz w:val="20"/>
                <w:szCs w:val="20"/>
              </w:rPr>
              <w:t xml:space="preserve">generate order for position </w:t>
            </w:r>
            <w:r w:rsidR="00644195">
              <w:rPr>
                <w:rFonts w:ascii="Arial" w:hAnsi="Arial" w:cs="Arial"/>
                <w:sz w:val="20"/>
                <w:szCs w:val="20"/>
              </w:rPr>
              <w:t>sizing, i.e.,</w:t>
            </w:r>
            <w:r w:rsidR="00FF2056">
              <w:rPr>
                <w:rFonts w:ascii="Arial" w:hAnsi="Arial" w:cs="Arial"/>
                <w:sz w:val="20"/>
                <w:szCs w:val="20"/>
              </w:rPr>
              <w:t xml:space="preserve"> he will buy number of </w:t>
            </w:r>
            <w:r w:rsidR="00644195">
              <w:rPr>
                <w:rFonts w:ascii="Arial" w:hAnsi="Arial" w:cs="Arial"/>
                <w:sz w:val="20"/>
                <w:szCs w:val="20"/>
              </w:rPr>
              <w:t>stocks</w:t>
            </w:r>
            <w:r w:rsidR="00FF2056">
              <w:rPr>
                <w:rFonts w:ascii="Arial" w:hAnsi="Arial" w:cs="Arial"/>
                <w:sz w:val="20"/>
                <w:szCs w:val="20"/>
              </w:rPr>
              <w:t xml:space="preserve"> suggested by the risk management</w:t>
            </w:r>
          </w:p>
        </w:tc>
      </w:tr>
      <w:tr w:rsidR="00124D86" w14:paraId="0563D987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5E783EDD" w14:textId="77777777" w:rsidR="00124D86" w:rsidRPr="00105A60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Inputs</w:t>
            </w:r>
          </w:p>
        </w:tc>
        <w:tc>
          <w:tcPr>
            <w:tcW w:w="6269" w:type="dxa"/>
          </w:tcPr>
          <w:p w14:paraId="46109653" w14:textId="77777777" w:rsidR="00124D86" w:rsidRPr="009D763B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OrderDTO</w:t>
            </w:r>
            <w:proofErr w:type="spellEnd"/>
          </w:p>
        </w:tc>
      </w:tr>
      <w:tr w:rsidR="00124D86" w14:paraId="2779E303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629CCEAE" w14:textId="77777777" w:rsidR="00124D86" w:rsidRPr="00105A60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Outputs</w:t>
            </w:r>
          </w:p>
        </w:tc>
        <w:tc>
          <w:tcPr>
            <w:tcW w:w="6269" w:type="dxa"/>
          </w:tcPr>
          <w:p w14:paraId="34B1E3B8" w14:textId="77777777" w:rsidR="00124D86" w:rsidRPr="009D763B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Status code with number of unit’s purchased</w:t>
            </w:r>
          </w:p>
        </w:tc>
      </w:tr>
    </w:tbl>
    <w:p w14:paraId="0A06A36A" w14:textId="77777777" w:rsidR="00124D86" w:rsidRDefault="00124D86" w:rsidP="00124D86">
      <w:pPr>
        <w:pStyle w:val="ListParagraph"/>
        <w:ind w:left="0"/>
        <w:rPr>
          <w:b/>
          <w:u w:val="single"/>
        </w:rPr>
      </w:pPr>
    </w:p>
    <w:p w14:paraId="174D3453" w14:textId="071FAD8F" w:rsidR="001F6184" w:rsidRPr="00277B6D" w:rsidRDefault="001F6184" w:rsidP="001F6184">
      <w:pPr>
        <w:pStyle w:val="Caption"/>
        <w:keepNext/>
        <w:jc w:val="center"/>
        <w:rPr>
          <w:sz w:val="16"/>
        </w:rPr>
      </w:pPr>
      <w:r w:rsidRPr="00277B6D">
        <w:rPr>
          <w:sz w:val="16"/>
        </w:rPr>
        <w:lastRenderedPageBreak/>
        <w:t xml:space="preserve">Table </w:t>
      </w:r>
      <w:r>
        <w:rPr>
          <w:sz w:val="16"/>
        </w:rPr>
        <w:t>17</w:t>
      </w:r>
      <w:r w:rsidRPr="00277B6D">
        <w:rPr>
          <w:sz w:val="16"/>
        </w:rPr>
        <w:t xml:space="preserve">: </w:t>
      </w:r>
      <w:r>
        <w:rPr>
          <w:sz w:val="16"/>
        </w:rPr>
        <w:t>Trader management</w:t>
      </w:r>
      <w:r w:rsidRPr="00277B6D">
        <w:rPr>
          <w:sz w:val="16"/>
        </w:rPr>
        <w:t xml:space="preserve"> - Endpoint - </w:t>
      </w:r>
      <w:r>
        <w:rPr>
          <w:sz w:val="16"/>
        </w:rPr>
        <w:t>8</w:t>
      </w:r>
    </w:p>
    <w:p w14:paraId="10C1E7DD" w14:textId="6551EA9D" w:rsidR="00124D86" w:rsidRDefault="00124D86" w:rsidP="00124D86">
      <w:pPr>
        <w:pStyle w:val="ListParagraph"/>
        <w:ind w:left="0"/>
        <w:rPr>
          <w:b/>
          <w:u w:val="single"/>
        </w:rPr>
      </w:pPr>
      <w:r>
        <w:rPr>
          <w:b/>
          <w:u w:val="single"/>
        </w:rPr>
        <w:t xml:space="preserve">               </w:t>
      </w:r>
    </w:p>
    <w:tbl>
      <w:tblPr>
        <w:tblStyle w:val="TableGrid"/>
        <w:tblW w:w="8409" w:type="dxa"/>
        <w:tblInd w:w="720" w:type="dxa"/>
        <w:tblLook w:val="04A0" w:firstRow="1" w:lastRow="0" w:firstColumn="1" w:lastColumn="0" w:noHBand="0" w:noVBand="1"/>
      </w:tblPr>
      <w:tblGrid>
        <w:gridCol w:w="2140"/>
        <w:gridCol w:w="6269"/>
      </w:tblGrid>
      <w:tr w:rsidR="00124D86" w14:paraId="17618961" w14:textId="77777777" w:rsidTr="001C1A1A">
        <w:tc>
          <w:tcPr>
            <w:tcW w:w="2140" w:type="dxa"/>
            <w:shd w:val="clear" w:color="auto" w:fill="2E74B5" w:themeFill="accent1" w:themeFillShade="BF"/>
          </w:tcPr>
          <w:p w14:paraId="79E8B2F1" w14:textId="77777777" w:rsidR="00124D86" w:rsidRPr="00105A60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URL</w:t>
            </w:r>
          </w:p>
        </w:tc>
        <w:tc>
          <w:tcPr>
            <w:tcW w:w="6269" w:type="dxa"/>
          </w:tcPr>
          <w:p w14:paraId="6F25C773" w14:textId="32EA9380" w:rsidR="00124D86" w:rsidRPr="009D763B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CC0ACD"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 w:rsidRPr="00CC0ACD">
              <w:rPr>
                <w:rFonts w:ascii="Arial" w:hAnsi="Arial" w:cs="Arial"/>
                <w:sz w:val="20"/>
                <w:szCs w:val="20"/>
              </w:rPr>
              <w:t>api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/holdings/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stopLoss</w:t>
            </w:r>
            <w:proofErr w:type="spellEnd"/>
          </w:p>
        </w:tc>
      </w:tr>
      <w:tr w:rsidR="00124D86" w14:paraId="593A66E1" w14:textId="77777777" w:rsidTr="001C1A1A">
        <w:tc>
          <w:tcPr>
            <w:tcW w:w="2140" w:type="dxa"/>
            <w:shd w:val="clear" w:color="auto" w:fill="2E74B5" w:themeFill="accent1" w:themeFillShade="BF"/>
          </w:tcPr>
          <w:p w14:paraId="13E018CC" w14:textId="77777777" w:rsidR="00124D86" w:rsidRPr="00105A60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Request Type</w:t>
            </w:r>
          </w:p>
        </w:tc>
        <w:tc>
          <w:tcPr>
            <w:tcW w:w="6269" w:type="dxa"/>
          </w:tcPr>
          <w:p w14:paraId="1723F353" w14:textId="77777777" w:rsidR="00124D86" w:rsidRPr="009D763B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PUT</w:t>
            </w:r>
          </w:p>
        </w:tc>
      </w:tr>
      <w:tr w:rsidR="00124D86" w14:paraId="016A6E9C" w14:textId="77777777" w:rsidTr="001C1A1A">
        <w:tc>
          <w:tcPr>
            <w:tcW w:w="2140" w:type="dxa"/>
            <w:shd w:val="clear" w:color="auto" w:fill="2E74B5" w:themeFill="accent1" w:themeFillShade="BF"/>
          </w:tcPr>
          <w:p w14:paraId="3089BAA1" w14:textId="77777777" w:rsidR="00124D86" w:rsidRPr="00105A60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User Role</w:t>
            </w:r>
          </w:p>
        </w:tc>
        <w:tc>
          <w:tcPr>
            <w:tcW w:w="6269" w:type="dxa"/>
          </w:tcPr>
          <w:p w14:paraId="2EC973C1" w14:textId="2380A477" w:rsidR="00124D86" w:rsidRPr="009D763B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Trader</w:t>
            </w:r>
          </w:p>
        </w:tc>
      </w:tr>
      <w:tr w:rsidR="00124D86" w14:paraId="00C1C5CA" w14:textId="77777777" w:rsidTr="001C1A1A">
        <w:tc>
          <w:tcPr>
            <w:tcW w:w="2140" w:type="dxa"/>
            <w:shd w:val="clear" w:color="auto" w:fill="2E74B5" w:themeFill="accent1" w:themeFillShade="BF"/>
          </w:tcPr>
          <w:p w14:paraId="6B2212B0" w14:textId="77777777" w:rsidR="00124D86" w:rsidRPr="00105A60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Trigger</w:t>
            </w:r>
          </w:p>
        </w:tc>
        <w:tc>
          <w:tcPr>
            <w:tcW w:w="6269" w:type="dxa"/>
          </w:tcPr>
          <w:p w14:paraId="1533D6BD" w14:textId="77777777" w:rsidR="00124D86" w:rsidRPr="009D763B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Front end</w:t>
            </w:r>
          </w:p>
        </w:tc>
      </w:tr>
      <w:tr w:rsidR="00124D86" w14:paraId="5099583F" w14:textId="77777777" w:rsidTr="001C1A1A">
        <w:tc>
          <w:tcPr>
            <w:tcW w:w="2140" w:type="dxa"/>
            <w:shd w:val="clear" w:color="auto" w:fill="2E74B5" w:themeFill="accent1" w:themeFillShade="BF"/>
          </w:tcPr>
          <w:p w14:paraId="24CD818B" w14:textId="77777777" w:rsidR="00124D86" w:rsidRPr="00105A60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Description</w:t>
            </w:r>
          </w:p>
        </w:tc>
        <w:tc>
          <w:tcPr>
            <w:tcW w:w="6269" w:type="dxa"/>
          </w:tcPr>
          <w:p w14:paraId="7AEF7CF2" w14:textId="19293345" w:rsidR="00124D86" w:rsidRPr="009D763B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Using this </w:t>
            </w:r>
            <w:r w:rsidR="00644195">
              <w:rPr>
                <w:rFonts w:ascii="Arial" w:hAnsi="Arial" w:cs="Arial"/>
                <w:sz w:val="20"/>
                <w:szCs w:val="20"/>
              </w:rPr>
              <w:t>endpoint,</w:t>
            </w:r>
            <w:r>
              <w:rPr>
                <w:rFonts w:ascii="Arial" w:hAnsi="Arial" w:cs="Arial"/>
                <w:sz w:val="20"/>
                <w:szCs w:val="20"/>
              </w:rPr>
              <w:t xml:space="preserve"> the</w:t>
            </w:r>
            <w:r w:rsidR="00664F0F">
              <w:rPr>
                <w:rFonts w:ascii="Arial" w:hAnsi="Arial" w:cs="Arial"/>
                <w:sz w:val="20"/>
                <w:szCs w:val="20"/>
              </w:rPr>
              <w:t xml:space="preserve"> request is </w:t>
            </w:r>
            <w:r w:rsidR="00390263">
              <w:rPr>
                <w:rFonts w:ascii="Arial" w:hAnsi="Arial" w:cs="Arial"/>
                <w:sz w:val="20"/>
                <w:szCs w:val="20"/>
              </w:rPr>
              <w:t>sent</w:t>
            </w:r>
            <w:r w:rsidR="00664F0F">
              <w:rPr>
                <w:rFonts w:ascii="Arial" w:hAnsi="Arial" w:cs="Arial"/>
                <w:sz w:val="20"/>
                <w:szCs w:val="20"/>
              </w:rPr>
              <w:t xml:space="preserve"> to generate order to sell shares at </w:t>
            </w:r>
            <w:proofErr w:type="spellStart"/>
            <w:r w:rsidR="00664F0F">
              <w:rPr>
                <w:rFonts w:ascii="Arial" w:hAnsi="Arial" w:cs="Arial"/>
                <w:sz w:val="20"/>
                <w:szCs w:val="20"/>
              </w:rPr>
              <w:t>stopLoss</w:t>
            </w:r>
            <w:proofErr w:type="spellEnd"/>
            <w:r w:rsidR="00664F0F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  <w:tr w:rsidR="00124D86" w14:paraId="7D786F21" w14:textId="77777777" w:rsidTr="001C1A1A">
        <w:tc>
          <w:tcPr>
            <w:tcW w:w="2140" w:type="dxa"/>
            <w:shd w:val="clear" w:color="auto" w:fill="2E74B5" w:themeFill="accent1" w:themeFillShade="BF"/>
          </w:tcPr>
          <w:p w14:paraId="25DB4294" w14:textId="77777777" w:rsidR="00124D86" w:rsidRPr="00105A60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Inputs</w:t>
            </w:r>
          </w:p>
        </w:tc>
        <w:tc>
          <w:tcPr>
            <w:tcW w:w="6269" w:type="dxa"/>
          </w:tcPr>
          <w:p w14:paraId="6795EB80" w14:textId="77777777" w:rsidR="00124D86" w:rsidRPr="009D763B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OrderDTO</w:t>
            </w:r>
            <w:proofErr w:type="spellEnd"/>
          </w:p>
        </w:tc>
      </w:tr>
      <w:tr w:rsidR="00124D86" w14:paraId="71FE8D20" w14:textId="77777777" w:rsidTr="001C1A1A">
        <w:tc>
          <w:tcPr>
            <w:tcW w:w="2140" w:type="dxa"/>
            <w:shd w:val="clear" w:color="auto" w:fill="2E74B5" w:themeFill="accent1" w:themeFillShade="BF"/>
          </w:tcPr>
          <w:p w14:paraId="104C38D5" w14:textId="77777777" w:rsidR="00124D86" w:rsidRPr="00105A60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Outputs</w:t>
            </w:r>
          </w:p>
        </w:tc>
        <w:tc>
          <w:tcPr>
            <w:tcW w:w="6269" w:type="dxa"/>
          </w:tcPr>
          <w:p w14:paraId="572CEFF6" w14:textId="1F1A1631" w:rsidR="00124D86" w:rsidRPr="009D763B" w:rsidRDefault="00124D86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Status code with number of </w:t>
            </w:r>
            <w:r w:rsidR="00644195">
              <w:rPr>
                <w:rFonts w:ascii="Arial" w:hAnsi="Arial" w:cs="Arial"/>
                <w:sz w:val="20"/>
                <w:szCs w:val="20"/>
              </w:rPr>
              <w:t>units</w:t>
            </w:r>
            <w:r>
              <w:rPr>
                <w:rFonts w:ascii="Arial" w:hAnsi="Arial" w:cs="Arial"/>
                <w:sz w:val="20"/>
                <w:szCs w:val="20"/>
              </w:rPr>
              <w:t xml:space="preserve"> sold</w:t>
            </w:r>
          </w:p>
        </w:tc>
      </w:tr>
    </w:tbl>
    <w:p w14:paraId="57383786" w14:textId="2F5BF868" w:rsidR="004D733F" w:rsidRDefault="004D733F" w:rsidP="00277B6D">
      <w:pPr>
        <w:pStyle w:val="Caption"/>
        <w:keepNext/>
        <w:jc w:val="center"/>
        <w:rPr>
          <w:sz w:val="16"/>
        </w:rPr>
      </w:pPr>
    </w:p>
    <w:p w14:paraId="118C8A92" w14:textId="6A5C4B27" w:rsidR="001F6184" w:rsidRPr="00277B6D" w:rsidRDefault="001C1A1A" w:rsidP="001F6184">
      <w:pPr>
        <w:pStyle w:val="Caption"/>
        <w:keepNext/>
        <w:jc w:val="center"/>
        <w:rPr>
          <w:sz w:val="16"/>
        </w:rPr>
      </w:pPr>
      <w:r>
        <w:t xml:space="preserve">                  </w:t>
      </w:r>
      <w:r w:rsidR="001F6184" w:rsidRPr="00277B6D">
        <w:rPr>
          <w:sz w:val="16"/>
        </w:rPr>
        <w:t xml:space="preserve">Table </w:t>
      </w:r>
      <w:proofErr w:type="gramStart"/>
      <w:r w:rsidR="001F6184">
        <w:rPr>
          <w:sz w:val="16"/>
        </w:rPr>
        <w:t>18</w:t>
      </w:r>
      <w:r w:rsidR="001F6184" w:rsidRPr="00277B6D">
        <w:rPr>
          <w:sz w:val="16"/>
        </w:rPr>
        <w:t xml:space="preserve"> :</w:t>
      </w:r>
      <w:proofErr w:type="gramEnd"/>
      <w:r w:rsidR="001F6184" w:rsidRPr="00277B6D">
        <w:rPr>
          <w:sz w:val="16"/>
        </w:rPr>
        <w:t xml:space="preserve"> </w:t>
      </w:r>
      <w:r w:rsidR="001F6184">
        <w:rPr>
          <w:sz w:val="16"/>
        </w:rPr>
        <w:t>Trader management</w:t>
      </w:r>
      <w:r w:rsidR="001F6184" w:rsidRPr="00277B6D">
        <w:rPr>
          <w:sz w:val="16"/>
        </w:rPr>
        <w:t xml:space="preserve"> - Endpoint - </w:t>
      </w:r>
      <w:r w:rsidR="001F6184">
        <w:rPr>
          <w:sz w:val="16"/>
        </w:rPr>
        <w:t>9</w:t>
      </w:r>
    </w:p>
    <w:tbl>
      <w:tblPr>
        <w:tblStyle w:val="TableGrid"/>
        <w:tblW w:w="8409" w:type="dxa"/>
        <w:tblInd w:w="720" w:type="dxa"/>
        <w:tblLook w:val="04A0" w:firstRow="1" w:lastRow="0" w:firstColumn="1" w:lastColumn="0" w:noHBand="0" w:noVBand="1"/>
      </w:tblPr>
      <w:tblGrid>
        <w:gridCol w:w="2140"/>
        <w:gridCol w:w="6269"/>
      </w:tblGrid>
      <w:tr w:rsidR="001C1A1A" w:rsidRPr="009D763B" w14:paraId="32862182" w14:textId="77777777" w:rsidTr="009D143D">
        <w:tc>
          <w:tcPr>
            <w:tcW w:w="2140" w:type="dxa"/>
            <w:shd w:val="clear" w:color="auto" w:fill="2E74B5" w:themeFill="accent1" w:themeFillShade="BF"/>
          </w:tcPr>
          <w:p w14:paraId="062F6161" w14:textId="77777777" w:rsidR="001C1A1A" w:rsidRPr="00105A60" w:rsidRDefault="001C1A1A" w:rsidP="00471595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URL</w:t>
            </w:r>
          </w:p>
        </w:tc>
        <w:tc>
          <w:tcPr>
            <w:tcW w:w="6269" w:type="dxa"/>
          </w:tcPr>
          <w:p w14:paraId="62B77165" w14:textId="2D34D13A" w:rsidR="001C1A1A" w:rsidRPr="009D763B" w:rsidRDefault="001C1A1A" w:rsidP="00471595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CC0ACD"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 w:rsidRPr="00CC0ACD">
              <w:rPr>
                <w:rFonts w:ascii="Arial" w:hAnsi="Arial" w:cs="Arial"/>
                <w:sz w:val="20"/>
                <w:szCs w:val="20"/>
              </w:rPr>
              <w:t>api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/trades</w:t>
            </w:r>
            <w:r w:rsidR="00340463">
              <w:rPr>
                <w:rFonts w:ascii="Arial" w:hAnsi="Arial" w:cs="Arial"/>
                <w:sz w:val="20"/>
                <w:szCs w:val="20"/>
              </w:rPr>
              <w:t>/pull</w:t>
            </w:r>
          </w:p>
        </w:tc>
      </w:tr>
      <w:tr w:rsidR="001C1A1A" w:rsidRPr="009D763B" w14:paraId="64B9EC24" w14:textId="77777777" w:rsidTr="009D143D">
        <w:tc>
          <w:tcPr>
            <w:tcW w:w="2140" w:type="dxa"/>
            <w:shd w:val="clear" w:color="auto" w:fill="2E74B5" w:themeFill="accent1" w:themeFillShade="BF"/>
          </w:tcPr>
          <w:p w14:paraId="5EC04EB1" w14:textId="77777777" w:rsidR="001C1A1A" w:rsidRPr="00105A60" w:rsidRDefault="001C1A1A" w:rsidP="00471595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Request Type</w:t>
            </w:r>
          </w:p>
        </w:tc>
        <w:tc>
          <w:tcPr>
            <w:tcW w:w="6269" w:type="dxa"/>
          </w:tcPr>
          <w:p w14:paraId="1297CDAC" w14:textId="12DA40EB" w:rsidR="001C1A1A" w:rsidRPr="009D763B" w:rsidRDefault="001C1A1A" w:rsidP="00471595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Get</w:t>
            </w:r>
          </w:p>
        </w:tc>
      </w:tr>
      <w:tr w:rsidR="001C1A1A" w:rsidRPr="009D763B" w14:paraId="3040A7F4" w14:textId="77777777" w:rsidTr="009D143D">
        <w:tc>
          <w:tcPr>
            <w:tcW w:w="2140" w:type="dxa"/>
            <w:shd w:val="clear" w:color="auto" w:fill="2E74B5" w:themeFill="accent1" w:themeFillShade="BF"/>
          </w:tcPr>
          <w:p w14:paraId="4BA504CF" w14:textId="77777777" w:rsidR="001C1A1A" w:rsidRPr="00105A60" w:rsidRDefault="001C1A1A" w:rsidP="00471595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User Role</w:t>
            </w:r>
          </w:p>
        </w:tc>
        <w:tc>
          <w:tcPr>
            <w:tcW w:w="6269" w:type="dxa"/>
          </w:tcPr>
          <w:p w14:paraId="14B649FA" w14:textId="77777777" w:rsidR="001C1A1A" w:rsidRPr="009D763B" w:rsidRDefault="001C1A1A" w:rsidP="00471595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Trader</w:t>
            </w:r>
          </w:p>
        </w:tc>
      </w:tr>
      <w:tr w:rsidR="001C1A1A" w:rsidRPr="009D763B" w14:paraId="18D15437" w14:textId="77777777" w:rsidTr="009D143D">
        <w:tc>
          <w:tcPr>
            <w:tcW w:w="2140" w:type="dxa"/>
            <w:shd w:val="clear" w:color="auto" w:fill="2E74B5" w:themeFill="accent1" w:themeFillShade="BF"/>
          </w:tcPr>
          <w:p w14:paraId="3B7814F5" w14:textId="77777777" w:rsidR="001C1A1A" w:rsidRPr="00105A60" w:rsidRDefault="001C1A1A" w:rsidP="00471595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Trigger</w:t>
            </w:r>
          </w:p>
        </w:tc>
        <w:tc>
          <w:tcPr>
            <w:tcW w:w="6269" w:type="dxa"/>
          </w:tcPr>
          <w:p w14:paraId="08C8C244" w14:textId="77777777" w:rsidR="001C1A1A" w:rsidRPr="009D763B" w:rsidRDefault="001C1A1A" w:rsidP="00471595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Front end</w:t>
            </w:r>
          </w:p>
        </w:tc>
      </w:tr>
      <w:tr w:rsidR="001C1A1A" w:rsidRPr="009D763B" w14:paraId="751C5787" w14:textId="77777777" w:rsidTr="009D143D">
        <w:tc>
          <w:tcPr>
            <w:tcW w:w="2140" w:type="dxa"/>
            <w:shd w:val="clear" w:color="auto" w:fill="2E74B5" w:themeFill="accent1" w:themeFillShade="BF"/>
          </w:tcPr>
          <w:p w14:paraId="31988D96" w14:textId="77777777" w:rsidR="001C1A1A" w:rsidRPr="00105A60" w:rsidRDefault="001C1A1A" w:rsidP="00471595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Description</w:t>
            </w:r>
          </w:p>
        </w:tc>
        <w:tc>
          <w:tcPr>
            <w:tcW w:w="6269" w:type="dxa"/>
          </w:tcPr>
          <w:p w14:paraId="447C7188" w14:textId="0371242A" w:rsidR="001C1A1A" w:rsidRPr="009D763B" w:rsidRDefault="001C1A1A" w:rsidP="00471595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Using this endpoint will call an endpoint of stock exchange to pull last 5 days trading information from stock exchange </w:t>
            </w:r>
          </w:p>
        </w:tc>
      </w:tr>
      <w:tr w:rsidR="001C1A1A" w:rsidRPr="009D763B" w14:paraId="58EE85EF" w14:textId="77777777" w:rsidTr="009D143D">
        <w:tc>
          <w:tcPr>
            <w:tcW w:w="2140" w:type="dxa"/>
            <w:shd w:val="clear" w:color="auto" w:fill="2E74B5" w:themeFill="accent1" w:themeFillShade="BF"/>
          </w:tcPr>
          <w:p w14:paraId="5B56D02D" w14:textId="77777777" w:rsidR="001C1A1A" w:rsidRPr="00105A60" w:rsidRDefault="001C1A1A" w:rsidP="00471595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Inputs</w:t>
            </w:r>
          </w:p>
        </w:tc>
        <w:tc>
          <w:tcPr>
            <w:tcW w:w="6269" w:type="dxa"/>
          </w:tcPr>
          <w:p w14:paraId="2C7D2B2F" w14:textId="7CA1D88F" w:rsidR="001C1A1A" w:rsidRPr="009D763B" w:rsidRDefault="001C1A1A" w:rsidP="00471595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D143D" w:rsidRPr="009D763B" w14:paraId="74CF14A4" w14:textId="77777777" w:rsidTr="009D143D">
        <w:tc>
          <w:tcPr>
            <w:tcW w:w="2140" w:type="dxa"/>
            <w:shd w:val="clear" w:color="auto" w:fill="2E74B5" w:themeFill="accent1" w:themeFillShade="BF"/>
          </w:tcPr>
          <w:p w14:paraId="51951630" w14:textId="77777777" w:rsidR="009D143D" w:rsidRPr="00105A60" w:rsidRDefault="009D143D" w:rsidP="009D143D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Outputs</w:t>
            </w:r>
          </w:p>
        </w:tc>
        <w:tc>
          <w:tcPr>
            <w:tcW w:w="6269" w:type="dxa"/>
          </w:tcPr>
          <w:p w14:paraId="5F810CA6" w14:textId="3948FE99" w:rsidR="009D143D" w:rsidRPr="009D763B" w:rsidRDefault="009D143D" w:rsidP="009D143D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TradeDTOs</w:t>
            </w:r>
            <w:proofErr w:type="spellEnd"/>
          </w:p>
        </w:tc>
      </w:tr>
    </w:tbl>
    <w:p w14:paraId="5E8280FA" w14:textId="77777777" w:rsidR="004D733F" w:rsidRDefault="004D733F" w:rsidP="00277B6D">
      <w:pPr>
        <w:pStyle w:val="Caption"/>
        <w:keepNext/>
        <w:jc w:val="center"/>
        <w:rPr>
          <w:sz w:val="16"/>
        </w:rPr>
      </w:pPr>
    </w:p>
    <w:p w14:paraId="3B3521F4" w14:textId="77777777" w:rsidR="00A93AD1" w:rsidRPr="0068592F" w:rsidRDefault="00A93AD1" w:rsidP="00A93AD1">
      <w:pPr>
        <w:widowControl/>
        <w:spacing w:before="0" w:after="0" w:line="240" w:lineRule="auto"/>
        <w:ind w:right="0"/>
        <w:rPr>
          <w:b/>
          <w:u w:val="single"/>
        </w:rPr>
      </w:pPr>
      <w:r w:rsidRPr="0068592F">
        <w:rPr>
          <w:b/>
          <w:u w:val="single"/>
        </w:rPr>
        <w:t>Stage: Font-end design</w:t>
      </w:r>
    </w:p>
    <w:p w14:paraId="0064660F" w14:textId="77777777" w:rsidR="00A93AD1" w:rsidRPr="008B16ED" w:rsidRDefault="00A93AD1" w:rsidP="00A93AD1">
      <w:pPr>
        <w:widowControl/>
        <w:spacing w:before="0" w:after="0" w:line="240" w:lineRule="auto"/>
        <w:ind w:right="0"/>
        <w:rPr>
          <w:b/>
        </w:rPr>
      </w:pPr>
    </w:p>
    <w:p w14:paraId="189FB10A" w14:textId="2D1412B4" w:rsidR="003E0DA6" w:rsidRDefault="00A93AD1" w:rsidP="00D4264A">
      <w:r>
        <w:t xml:space="preserve">Create the following components as per the specification provided below. </w:t>
      </w:r>
    </w:p>
    <w:p w14:paraId="6DE76A3E" w14:textId="1FC59D9B" w:rsidR="00A419BF" w:rsidRPr="00A419BF" w:rsidRDefault="002C1E01" w:rsidP="00395FDC">
      <w:pPr>
        <w:pStyle w:val="ListParagraph"/>
        <w:numPr>
          <w:ilvl w:val="0"/>
          <w:numId w:val="57"/>
        </w:numPr>
        <w:rPr>
          <w:u w:val="single"/>
        </w:rPr>
      </w:pPr>
      <w:proofErr w:type="spellStart"/>
      <w:r>
        <w:rPr>
          <w:u w:val="single"/>
        </w:rPr>
        <w:t>Add</w:t>
      </w:r>
      <w:r w:rsidR="005102A2">
        <w:rPr>
          <w:u w:val="single"/>
        </w:rPr>
        <w:t>NewTrader</w:t>
      </w:r>
      <w:r w:rsidR="00A419BF" w:rsidRPr="00A419BF">
        <w:rPr>
          <w:u w:val="single"/>
        </w:rPr>
        <w:t>Component</w:t>
      </w:r>
      <w:proofErr w:type="spellEnd"/>
    </w:p>
    <w:p w14:paraId="36A0BD68" w14:textId="201E0C13" w:rsidR="003E0DA6" w:rsidRDefault="003E0DA6" w:rsidP="00395FDC">
      <w:pPr>
        <w:pStyle w:val="ListParagraph"/>
        <w:numPr>
          <w:ilvl w:val="1"/>
          <w:numId w:val="57"/>
        </w:numPr>
        <w:ind w:left="1134"/>
      </w:pPr>
      <w:r>
        <w:t xml:space="preserve">Create a </w:t>
      </w:r>
      <w:proofErr w:type="spellStart"/>
      <w:r w:rsidR="00644195">
        <w:t>AddNewTrader</w:t>
      </w:r>
      <w:proofErr w:type="spellEnd"/>
      <w:r>
        <w:t xml:space="preserve"> component which can be navigated to from the </w:t>
      </w:r>
      <w:r w:rsidR="00E207C7">
        <w:t>menu of the application</w:t>
      </w:r>
      <w:r>
        <w:t>.</w:t>
      </w:r>
    </w:p>
    <w:p w14:paraId="139498A8" w14:textId="33A7E57F" w:rsidR="00D4264A" w:rsidRDefault="003E0DA6" w:rsidP="00D4264A">
      <w:pPr>
        <w:pStyle w:val="ListParagraph"/>
        <w:numPr>
          <w:ilvl w:val="1"/>
          <w:numId w:val="57"/>
        </w:numPr>
        <w:ind w:left="1134"/>
      </w:pPr>
      <w:r>
        <w:t xml:space="preserve">The component will provide a form to accept </w:t>
      </w:r>
      <w:r w:rsidR="005102A2">
        <w:t xml:space="preserve">trader </w:t>
      </w:r>
      <w:r>
        <w:t>details and save it into the system after validating all the details.</w:t>
      </w:r>
    </w:p>
    <w:p w14:paraId="210D69E0" w14:textId="46B11B6E" w:rsidR="00B87775" w:rsidRDefault="00D4264A" w:rsidP="00D4264A">
      <w:pPr>
        <w:pStyle w:val="ListParagraph"/>
        <w:ind w:left="1134"/>
      </w:pPr>
      <w:r>
        <w:t xml:space="preserve"> </w:t>
      </w:r>
    </w:p>
    <w:p w14:paraId="10861C15" w14:textId="710E06CB" w:rsidR="00A419BF" w:rsidRPr="00B87775" w:rsidRDefault="005102A2" w:rsidP="00395FDC">
      <w:pPr>
        <w:pStyle w:val="ListParagraph"/>
        <w:numPr>
          <w:ilvl w:val="0"/>
          <w:numId w:val="57"/>
        </w:numPr>
        <w:rPr>
          <w:u w:val="single"/>
        </w:rPr>
      </w:pPr>
      <w:proofErr w:type="spellStart"/>
      <w:r>
        <w:rPr>
          <w:u w:val="single"/>
        </w:rPr>
        <w:t>SearchStock</w:t>
      </w:r>
      <w:r w:rsidR="003E0DA6">
        <w:rPr>
          <w:u w:val="single"/>
        </w:rPr>
        <w:t>Component</w:t>
      </w:r>
      <w:proofErr w:type="spellEnd"/>
    </w:p>
    <w:p w14:paraId="11465984" w14:textId="1D215331" w:rsidR="00F27383" w:rsidRDefault="005102A2" w:rsidP="00176077">
      <w:pPr>
        <w:pStyle w:val="ListParagraph"/>
        <w:numPr>
          <w:ilvl w:val="1"/>
          <w:numId w:val="57"/>
        </w:numPr>
        <w:ind w:left="1134"/>
      </w:pPr>
      <w:r>
        <w:t>Search a stock on bas</w:t>
      </w:r>
      <w:r w:rsidR="00644195">
        <w:t>i</w:t>
      </w:r>
      <w:r>
        <w:t>s of stock id</w:t>
      </w:r>
      <w:r w:rsidR="00F27383">
        <w:t xml:space="preserve">  </w:t>
      </w:r>
    </w:p>
    <w:p w14:paraId="4AA81CEE" w14:textId="2CC1EAAC" w:rsidR="00F27383" w:rsidRDefault="00F27383" w:rsidP="00176077">
      <w:pPr>
        <w:pStyle w:val="ListParagraph"/>
        <w:numPr>
          <w:ilvl w:val="1"/>
          <w:numId w:val="57"/>
        </w:numPr>
        <w:ind w:left="1134"/>
      </w:pPr>
      <w:r>
        <w:t xml:space="preserve">This component will accept the </w:t>
      </w:r>
      <w:proofErr w:type="spellStart"/>
      <w:proofErr w:type="gramStart"/>
      <w:r>
        <w:t>stockID</w:t>
      </w:r>
      <w:proofErr w:type="spellEnd"/>
      <w:r>
        <w:t xml:space="preserve">  in</w:t>
      </w:r>
      <w:proofErr w:type="gramEnd"/>
      <w:r>
        <w:t xml:space="preserve"> a </w:t>
      </w:r>
      <w:proofErr w:type="spellStart"/>
      <w:r>
        <w:t>textfield</w:t>
      </w:r>
      <w:proofErr w:type="spellEnd"/>
      <w:r>
        <w:t xml:space="preserve"> and will have a search button</w:t>
      </w:r>
    </w:p>
    <w:p w14:paraId="4C5258B7" w14:textId="77777777" w:rsidR="00A07ADF" w:rsidRDefault="00A07ADF" w:rsidP="00A07ADF">
      <w:pPr>
        <w:pStyle w:val="ListParagraph"/>
        <w:ind w:left="1134"/>
      </w:pPr>
    </w:p>
    <w:p w14:paraId="4590C657" w14:textId="63B2A6DB" w:rsidR="00A07ADF" w:rsidRPr="00B87775" w:rsidRDefault="005102A2" w:rsidP="00A07ADF">
      <w:pPr>
        <w:pStyle w:val="ListParagraph"/>
        <w:numPr>
          <w:ilvl w:val="0"/>
          <w:numId w:val="57"/>
        </w:numPr>
        <w:rPr>
          <w:u w:val="single"/>
        </w:rPr>
      </w:pPr>
      <w:proofErr w:type="spellStart"/>
      <w:r>
        <w:rPr>
          <w:u w:val="single"/>
        </w:rPr>
        <w:t>UpdateTrader</w:t>
      </w:r>
      <w:r w:rsidR="00A07ADF">
        <w:rPr>
          <w:u w:val="single"/>
        </w:rPr>
        <w:t>Component</w:t>
      </w:r>
      <w:proofErr w:type="spellEnd"/>
    </w:p>
    <w:p w14:paraId="3401C1EF" w14:textId="4E6AC413" w:rsidR="0002735A" w:rsidRDefault="0002735A" w:rsidP="00A07ADF">
      <w:pPr>
        <w:pStyle w:val="ListParagraph"/>
        <w:numPr>
          <w:ilvl w:val="1"/>
          <w:numId w:val="57"/>
        </w:numPr>
        <w:ind w:left="1134"/>
      </w:pPr>
      <w:r>
        <w:t xml:space="preserve">Develop a component which is accessible from the menu bar for </w:t>
      </w:r>
      <w:r w:rsidR="00804561">
        <w:t>traders</w:t>
      </w:r>
      <w:r>
        <w:t>.</w:t>
      </w:r>
    </w:p>
    <w:p w14:paraId="517B1E22" w14:textId="5E8D476C" w:rsidR="0002735A" w:rsidRDefault="0002735A" w:rsidP="00A07ADF">
      <w:pPr>
        <w:pStyle w:val="ListParagraph"/>
        <w:numPr>
          <w:ilvl w:val="1"/>
          <w:numId w:val="57"/>
        </w:numPr>
        <w:ind w:left="1134"/>
      </w:pPr>
      <w:r>
        <w:t>The component should accept a</w:t>
      </w:r>
      <w:r w:rsidR="005102A2">
        <w:t>ccount</w:t>
      </w:r>
      <w:r>
        <w:t xml:space="preserve"> ID in a textbox and a search button should fetch </w:t>
      </w:r>
      <w:r w:rsidR="005102A2">
        <w:t>the information in form for editing purpose</w:t>
      </w:r>
    </w:p>
    <w:p w14:paraId="6CF9F15E" w14:textId="77777777" w:rsidR="00804561" w:rsidRDefault="00804561" w:rsidP="00804561">
      <w:pPr>
        <w:pStyle w:val="ListParagraph"/>
        <w:ind w:left="1134"/>
      </w:pPr>
    </w:p>
    <w:p w14:paraId="55EDD44D" w14:textId="6DE933DC" w:rsidR="00A07ADF" w:rsidRPr="00950B06" w:rsidRDefault="00804561" w:rsidP="00804561">
      <w:pPr>
        <w:pStyle w:val="ListParagraph"/>
        <w:numPr>
          <w:ilvl w:val="0"/>
          <w:numId w:val="57"/>
        </w:numPr>
        <w:rPr>
          <w:u w:val="single"/>
        </w:rPr>
      </w:pPr>
      <w:proofErr w:type="spellStart"/>
      <w:r w:rsidRPr="00950B06">
        <w:rPr>
          <w:u w:val="single"/>
        </w:rPr>
        <w:t>WatchListComponent</w:t>
      </w:r>
      <w:proofErr w:type="spellEnd"/>
    </w:p>
    <w:p w14:paraId="460E431B" w14:textId="38D80FE0" w:rsidR="00804561" w:rsidRDefault="00804561" w:rsidP="00804561">
      <w:pPr>
        <w:pStyle w:val="ListParagraph"/>
        <w:numPr>
          <w:ilvl w:val="1"/>
          <w:numId w:val="57"/>
        </w:numPr>
      </w:pPr>
      <w:r>
        <w:t>Develop a component which is accessible from the menu bar for traders</w:t>
      </w:r>
    </w:p>
    <w:p w14:paraId="53E5D466" w14:textId="5A22E4EC" w:rsidR="00804561" w:rsidRDefault="00804561" w:rsidP="00804561">
      <w:pPr>
        <w:pStyle w:val="ListParagraph"/>
        <w:numPr>
          <w:ilvl w:val="1"/>
          <w:numId w:val="57"/>
        </w:numPr>
      </w:pPr>
      <w:r>
        <w:t>This component should display a watch list which give last 5 days information about stock like opening price, closing price</w:t>
      </w:r>
    </w:p>
    <w:p w14:paraId="07B527D3" w14:textId="77777777" w:rsidR="00804561" w:rsidRDefault="00804561" w:rsidP="00804561">
      <w:pPr>
        <w:pStyle w:val="ListParagraph"/>
        <w:ind w:left="1440"/>
      </w:pPr>
    </w:p>
    <w:p w14:paraId="4F86C0F6" w14:textId="42EF30F1" w:rsidR="00804561" w:rsidRPr="00950B06" w:rsidRDefault="00804561" w:rsidP="00804561">
      <w:pPr>
        <w:pStyle w:val="ListParagraph"/>
        <w:numPr>
          <w:ilvl w:val="0"/>
          <w:numId w:val="57"/>
        </w:numPr>
        <w:rPr>
          <w:u w:val="single"/>
        </w:rPr>
      </w:pPr>
      <w:r>
        <w:t xml:space="preserve"> </w:t>
      </w:r>
      <w:proofErr w:type="spellStart"/>
      <w:r w:rsidRPr="00950B06">
        <w:rPr>
          <w:u w:val="single"/>
        </w:rPr>
        <w:t>AccountWiseHoldingInformationComponent</w:t>
      </w:r>
      <w:proofErr w:type="spellEnd"/>
    </w:p>
    <w:p w14:paraId="17064EEB" w14:textId="77777777" w:rsidR="00804561" w:rsidRDefault="00804561" w:rsidP="00804561">
      <w:pPr>
        <w:pStyle w:val="ListParagraph"/>
        <w:numPr>
          <w:ilvl w:val="1"/>
          <w:numId w:val="57"/>
        </w:numPr>
      </w:pPr>
      <w:r>
        <w:t>Develop a component which is accessible from the menu bar for traders</w:t>
      </w:r>
    </w:p>
    <w:p w14:paraId="6D35628E" w14:textId="02A66CFE" w:rsidR="00804561" w:rsidRDefault="00804561" w:rsidP="00804561">
      <w:pPr>
        <w:pStyle w:val="ListParagraph"/>
        <w:numPr>
          <w:ilvl w:val="1"/>
          <w:numId w:val="57"/>
        </w:numPr>
      </w:pPr>
      <w:r>
        <w:lastRenderedPageBreak/>
        <w:t xml:space="preserve">This component will accept the trader </w:t>
      </w:r>
      <w:proofErr w:type="spellStart"/>
      <w:r w:rsidR="00644195">
        <w:t>accountId</w:t>
      </w:r>
      <w:proofErr w:type="spellEnd"/>
      <w:r w:rsidR="00644195">
        <w:t xml:space="preserve"> and</w:t>
      </w:r>
      <w:r>
        <w:t xml:space="preserve"> on bases of </w:t>
      </w:r>
      <w:proofErr w:type="spellStart"/>
      <w:r>
        <w:t>accountId</w:t>
      </w:r>
      <w:proofErr w:type="spellEnd"/>
      <w:r>
        <w:t xml:space="preserve"> it will give all sale and purchase information of </w:t>
      </w:r>
      <w:r w:rsidR="00644195">
        <w:t>stocks</w:t>
      </w:r>
      <w:r>
        <w:t xml:space="preserve"> for that </w:t>
      </w:r>
      <w:proofErr w:type="gramStart"/>
      <w:r>
        <w:t xml:space="preserve">particular </w:t>
      </w:r>
      <w:proofErr w:type="spellStart"/>
      <w:r>
        <w:t>accoun</w:t>
      </w:r>
      <w:r w:rsidRPr="00F27383">
        <w:t>tId</w:t>
      </w:r>
      <w:proofErr w:type="spellEnd"/>
      <w:proofErr w:type="gramEnd"/>
    </w:p>
    <w:p w14:paraId="0C841FA5" w14:textId="77777777" w:rsidR="00F27383" w:rsidRPr="00F27383" w:rsidRDefault="00F27383" w:rsidP="00F27383">
      <w:pPr>
        <w:pStyle w:val="ListParagraph"/>
        <w:ind w:left="1440"/>
      </w:pPr>
    </w:p>
    <w:p w14:paraId="22250DCB" w14:textId="43BEBFED" w:rsidR="002C7BDA" w:rsidRDefault="00F27383" w:rsidP="00F27383">
      <w:pPr>
        <w:pStyle w:val="ListParagraph"/>
        <w:numPr>
          <w:ilvl w:val="0"/>
          <w:numId w:val="57"/>
        </w:numPr>
        <w:spacing w:after="0" w:line="240" w:lineRule="auto"/>
        <w:rPr>
          <w:u w:val="single"/>
        </w:rPr>
      </w:pPr>
      <w:r w:rsidRPr="00F27383">
        <w:rPr>
          <w:u w:val="single"/>
        </w:rPr>
        <w:t xml:space="preserve"> </w:t>
      </w:r>
      <w:proofErr w:type="spellStart"/>
      <w:r w:rsidRPr="00F27383">
        <w:rPr>
          <w:u w:val="single"/>
        </w:rPr>
        <w:t>BuyStock</w:t>
      </w:r>
      <w:r>
        <w:rPr>
          <w:u w:val="single"/>
        </w:rPr>
        <w:t>Component</w:t>
      </w:r>
      <w:proofErr w:type="spellEnd"/>
    </w:p>
    <w:p w14:paraId="6F1EB43F" w14:textId="77777777" w:rsidR="00F27383" w:rsidRDefault="00F27383" w:rsidP="00F27383">
      <w:pPr>
        <w:pStyle w:val="ListParagraph"/>
        <w:numPr>
          <w:ilvl w:val="1"/>
          <w:numId w:val="57"/>
        </w:numPr>
      </w:pPr>
      <w:r>
        <w:t>Develop a component which is accessible from the menu bar for traders</w:t>
      </w:r>
    </w:p>
    <w:p w14:paraId="07D5CFC7" w14:textId="18E3C78F" w:rsidR="00F27383" w:rsidRPr="00F27383" w:rsidRDefault="00F27383" w:rsidP="00F27383">
      <w:pPr>
        <w:pStyle w:val="ListParagraph"/>
        <w:numPr>
          <w:ilvl w:val="1"/>
          <w:numId w:val="57"/>
        </w:numPr>
        <w:spacing w:after="0" w:line="240" w:lineRule="auto"/>
      </w:pPr>
      <w:r w:rsidRPr="00F27383">
        <w:t>This component will provide a form to accept the details of stock which user want to buy</w:t>
      </w:r>
    </w:p>
    <w:p w14:paraId="756B76D6" w14:textId="7F400D31" w:rsidR="00F27383" w:rsidRPr="00F27383" w:rsidRDefault="00F27383" w:rsidP="00F27383">
      <w:pPr>
        <w:pStyle w:val="ListParagraph"/>
        <w:numPr>
          <w:ilvl w:val="1"/>
          <w:numId w:val="57"/>
        </w:numPr>
        <w:spacing w:after="0" w:line="240" w:lineRule="auto"/>
      </w:pPr>
      <w:r w:rsidRPr="00F27383">
        <w:t xml:space="preserve">This component will have a dropdown with value </w:t>
      </w:r>
      <w:proofErr w:type="spellStart"/>
      <w:r w:rsidRPr="00F27383">
        <w:t>MarketPlan</w:t>
      </w:r>
      <w:proofErr w:type="spellEnd"/>
      <w:r w:rsidRPr="00F27383">
        <w:t>/</w:t>
      </w:r>
      <w:proofErr w:type="spellStart"/>
      <w:r w:rsidRPr="00F27383">
        <w:t>PositionSizing</w:t>
      </w:r>
      <w:proofErr w:type="spellEnd"/>
    </w:p>
    <w:p w14:paraId="5746FF52" w14:textId="78FC28C3" w:rsidR="00F27383" w:rsidRDefault="00F27383" w:rsidP="00F27383">
      <w:pPr>
        <w:pStyle w:val="ListParagraph"/>
        <w:numPr>
          <w:ilvl w:val="1"/>
          <w:numId w:val="57"/>
        </w:numPr>
        <w:spacing w:after="0" w:line="240" w:lineRule="auto"/>
      </w:pPr>
      <w:r w:rsidRPr="00F27383">
        <w:t>In case user select</w:t>
      </w:r>
      <w:r w:rsidR="00390263">
        <w:t>’s</w:t>
      </w:r>
      <w:r w:rsidRPr="00F27383">
        <w:t xml:space="preserve"> </w:t>
      </w:r>
      <w:proofErr w:type="spellStart"/>
      <w:r w:rsidRPr="00F27383">
        <w:t>marketPlan</w:t>
      </w:r>
      <w:proofErr w:type="spellEnd"/>
      <w:r w:rsidRPr="00F27383">
        <w:t xml:space="preserve"> </w:t>
      </w:r>
      <w:proofErr w:type="spellStart"/>
      <w:r w:rsidRPr="00F27383">
        <w:t>numOfshares</w:t>
      </w:r>
      <w:proofErr w:type="spellEnd"/>
      <w:r w:rsidRPr="00F27383">
        <w:t xml:space="preserve"> </w:t>
      </w:r>
      <w:proofErr w:type="spellStart"/>
      <w:proofErr w:type="gramStart"/>
      <w:r w:rsidRPr="00F27383">
        <w:t>textfield</w:t>
      </w:r>
      <w:proofErr w:type="spellEnd"/>
      <w:r w:rsidRPr="00F27383">
        <w:t xml:space="preserve">  will</w:t>
      </w:r>
      <w:proofErr w:type="gramEnd"/>
      <w:r w:rsidRPr="00F27383">
        <w:t xml:space="preserve"> get enabled and for </w:t>
      </w:r>
      <w:proofErr w:type="spellStart"/>
      <w:r w:rsidRPr="00F27383">
        <w:t>positionSizing</w:t>
      </w:r>
      <w:proofErr w:type="spellEnd"/>
      <w:r w:rsidRPr="00F27383">
        <w:t xml:space="preserve"> </w:t>
      </w:r>
      <w:proofErr w:type="spellStart"/>
      <w:r w:rsidRPr="00F27383">
        <w:t>numO</w:t>
      </w:r>
      <w:r w:rsidR="00F3730D">
        <w:t>fS</w:t>
      </w:r>
      <w:r w:rsidRPr="00F27383">
        <w:t>hare</w:t>
      </w:r>
      <w:r w:rsidR="00F3730D">
        <w:t>s</w:t>
      </w:r>
      <w:proofErr w:type="spellEnd"/>
      <w:r w:rsidRPr="00F27383">
        <w:t xml:space="preserve"> </w:t>
      </w:r>
      <w:proofErr w:type="spellStart"/>
      <w:r w:rsidRPr="00F27383">
        <w:t>textfield</w:t>
      </w:r>
      <w:proofErr w:type="spellEnd"/>
      <w:r w:rsidRPr="00F27383">
        <w:t xml:space="preserve"> will be disabled</w:t>
      </w:r>
    </w:p>
    <w:p w14:paraId="305ED09C" w14:textId="5FF672A0" w:rsidR="00F3730D" w:rsidRDefault="00F3730D" w:rsidP="00F27383">
      <w:pPr>
        <w:pStyle w:val="ListParagraph"/>
        <w:numPr>
          <w:ilvl w:val="1"/>
          <w:numId w:val="57"/>
        </w:numPr>
        <w:spacing w:after="0" w:line="240" w:lineRule="auto"/>
      </w:pPr>
      <w:r>
        <w:t xml:space="preserve">In case user select’s </w:t>
      </w:r>
      <w:proofErr w:type="spellStart"/>
      <w:r>
        <w:t>PositionSizing</w:t>
      </w:r>
      <w:proofErr w:type="spellEnd"/>
      <w:r>
        <w:t xml:space="preserve"> then </w:t>
      </w:r>
      <w:proofErr w:type="spellStart"/>
      <w:r>
        <w:t>RiskPerTrade</w:t>
      </w:r>
      <w:proofErr w:type="spellEnd"/>
      <w:r>
        <w:t xml:space="preserve"> and </w:t>
      </w:r>
      <w:proofErr w:type="spellStart"/>
      <w:r>
        <w:t>stopLoss</w:t>
      </w:r>
      <w:proofErr w:type="spellEnd"/>
      <w:r>
        <w:t xml:space="preserve"> </w:t>
      </w:r>
      <w:proofErr w:type="spellStart"/>
      <w:r>
        <w:t>textfield’s</w:t>
      </w:r>
      <w:proofErr w:type="spellEnd"/>
      <w:r>
        <w:t xml:space="preserve"> should be enabled. </w:t>
      </w:r>
      <w:proofErr w:type="spellStart"/>
      <w:r>
        <w:t>RiskPerTrade</w:t>
      </w:r>
      <w:proofErr w:type="spellEnd"/>
      <w:r>
        <w:t xml:space="preserve"> and </w:t>
      </w:r>
      <w:proofErr w:type="spellStart"/>
      <w:r>
        <w:t>stopLoss</w:t>
      </w:r>
      <w:proofErr w:type="spellEnd"/>
      <w:r>
        <w:t xml:space="preserve"> </w:t>
      </w:r>
      <w:proofErr w:type="spellStart"/>
      <w:r>
        <w:t>textfield’s</w:t>
      </w:r>
      <w:proofErr w:type="spellEnd"/>
      <w:r>
        <w:t xml:space="preserve"> will be disabled for </w:t>
      </w:r>
      <w:proofErr w:type="spellStart"/>
      <w:r>
        <w:t>MarketPlan</w:t>
      </w:r>
      <w:proofErr w:type="spellEnd"/>
    </w:p>
    <w:p w14:paraId="0C984336" w14:textId="02CFADF4" w:rsidR="00D12670" w:rsidRDefault="00D12670" w:rsidP="00D12670">
      <w:pPr>
        <w:spacing w:after="0" w:line="240" w:lineRule="auto"/>
      </w:pPr>
      <w:r>
        <w:t xml:space="preserve">       </w:t>
      </w:r>
    </w:p>
    <w:p w14:paraId="7451219C" w14:textId="3AC2E004" w:rsidR="00D12670" w:rsidRPr="00D12670" w:rsidRDefault="00D12670" w:rsidP="00D12670">
      <w:pPr>
        <w:pStyle w:val="ListParagraph"/>
        <w:numPr>
          <w:ilvl w:val="0"/>
          <w:numId w:val="57"/>
        </w:numPr>
        <w:spacing w:after="0" w:line="240" w:lineRule="auto"/>
        <w:rPr>
          <w:u w:val="single"/>
        </w:rPr>
      </w:pPr>
      <w:proofErr w:type="spellStart"/>
      <w:r w:rsidRPr="00D12670">
        <w:rPr>
          <w:u w:val="single"/>
        </w:rPr>
        <w:t>SellStockComponen</w:t>
      </w:r>
      <w:r>
        <w:rPr>
          <w:u w:val="single"/>
        </w:rPr>
        <w:t>t</w:t>
      </w:r>
      <w:proofErr w:type="spellEnd"/>
    </w:p>
    <w:p w14:paraId="620588E4" w14:textId="38FED718" w:rsidR="00D12670" w:rsidRDefault="00D12670" w:rsidP="00D12670">
      <w:pPr>
        <w:pStyle w:val="ListParagraph"/>
        <w:numPr>
          <w:ilvl w:val="1"/>
          <w:numId w:val="57"/>
        </w:numPr>
      </w:pPr>
      <w:r>
        <w:t>Develop a component which is accessible from the menu bar for traders</w:t>
      </w:r>
    </w:p>
    <w:p w14:paraId="09618300" w14:textId="749CE59F" w:rsidR="00D12670" w:rsidRPr="00F27383" w:rsidRDefault="00D12670" w:rsidP="00D12670">
      <w:pPr>
        <w:pStyle w:val="ListParagraph"/>
        <w:numPr>
          <w:ilvl w:val="1"/>
          <w:numId w:val="57"/>
        </w:numPr>
        <w:spacing w:after="0" w:line="240" w:lineRule="auto"/>
      </w:pPr>
      <w:r w:rsidRPr="00F27383">
        <w:t xml:space="preserve">This component will provide a form to accept the details of stock which user want to </w:t>
      </w:r>
      <w:r>
        <w:t>sell</w:t>
      </w:r>
    </w:p>
    <w:p w14:paraId="7CEB4740" w14:textId="608A754C" w:rsidR="00D12670" w:rsidRPr="00F27383" w:rsidRDefault="00D12670" w:rsidP="00D12670">
      <w:pPr>
        <w:pStyle w:val="ListParagraph"/>
        <w:numPr>
          <w:ilvl w:val="1"/>
          <w:numId w:val="57"/>
        </w:numPr>
        <w:spacing w:after="0" w:line="240" w:lineRule="auto"/>
      </w:pPr>
      <w:r w:rsidRPr="00F27383">
        <w:t xml:space="preserve">This component will have a dropdown with value </w:t>
      </w:r>
      <w:proofErr w:type="spellStart"/>
      <w:r w:rsidRPr="00F27383">
        <w:t>MarketPlan</w:t>
      </w:r>
      <w:proofErr w:type="spellEnd"/>
      <w:r>
        <w:t>/</w:t>
      </w:r>
      <w:proofErr w:type="spellStart"/>
      <w:r>
        <w:t>StopLoss</w:t>
      </w:r>
      <w:proofErr w:type="spellEnd"/>
    </w:p>
    <w:p w14:paraId="6D2DB0C3" w14:textId="7A55744C" w:rsidR="00F27383" w:rsidRPr="00BF2649" w:rsidRDefault="00D12670" w:rsidP="00F27383">
      <w:pPr>
        <w:spacing w:after="0" w:line="240" w:lineRule="auto"/>
        <w:rPr>
          <w:bCs/>
          <w:u w:val="single"/>
        </w:rPr>
      </w:pPr>
      <w:r w:rsidRPr="00D12670">
        <w:rPr>
          <w:bCs/>
        </w:rPr>
        <w:t>.</w:t>
      </w:r>
    </w:p>
    <w:p w14:paraId="3B5B6F16" w14:textId="703524A2" w:rsidR="00BF2649" w:rsidRPr="00BF2649" w:rsidRDefault="00BF2649" w:rsidP="00BF2649">
      <w:pPr>
        <w:pStyle w:val="ListParagraph"/>
        <w:numPr>
          <w:ilvl w:val="0"/>
          <w:numId w:val="57"/>
        </w:numPr>
        <w:spacing w:after="0" w:line="240" w:lineRule="auto"/>
        <w:rPr>
          <w:bCs/>
          <w:u w:val="single"/>
        </w:rPr>
      </w:pPr>
      <w:proofErr w:type="spellStart"/>
      <w:r w:rsidRPr="00BF2649">
        <w:rPr>
          <w:bCs/>
          <w:u w:val="single"/>
        </w:rPr>
        <w:t>ViewAllStocks</w:t>
      </w:r>
      <w:proofErr w:type="spellEnd"/>
    </w:p>
    <w:p w14:paraId="36553FB3" w14:textId="7B0E639A" w:rsidR="00BF2649" w:rsidRDefault="00BF2649" w:rsidP="00BF2649">
      <w:pPr>
        <w:pStyle w:val="ListParagraph"/>
        <w:numPr>
          <w:ilvl w:val="1"/>
          <w:numId w:val="57"/>
        </w:numPr>
      </w:pPr>
      <w:r>
        <w:t>Develop a component which is accessible from the menu bar for traders</w:t>
      </w:r>
    </w:p>
    <w:p w14:paraId="720FF87D" w14:textId="0B85FF58" w:rsidR="00BF2649" w:rsidRDefault="00BF2649" w:rsidP="00BF2649">
      <w:pPr>
        <w:pStyle w:val="ListParagraph"/>
        <w:numPr>
          <w:ilvl w:val="1"/>
          <w:numId w:val="57"/>
        </w:numPr>
      </w:pPr>
      <w:r>
        <w:t>This component will show all the stock information which is pulled from stock exchange</w:t>
      </w:r>
      <w:r w:rsidR="0099743A">
        <w:t xml:space="preserve"> </w:t>
      </w:r>
      <w:proofErr w:type="gramStart"/>
      <w:r w:rsidR="0099743A">
        <w:t>on the bas</w:t>
      </w:r>
      <w:r w:rsidR="00644195">
        <w:t>i</w:t>
      </w:r>
      <w:r w:rsidR="0099743A">
        <w:t>s of</w:t>
      </w:r>
      <w:proofErr w:type="gramEnd"/>
      <w:r w:rsidR="0099743A">
        <w:t xml:space="preserve"> stock type</w:t>
      </w:r>
    </w:p>
    <w:p w14:paraId="41651F23" w14:textId="7F7987FF" w:rsidR="00BF2649" w:rsidRDefault="00BF2649" w:rsidP="00F27383">
      <w:pPr>
        <w:spacing w:after="0" w:line="240" w:lineRule="auto"/>
        <w:rPr>
          <w:bCs/>
        </w:rPr>
      </w:pPr>
    </w:p>
    <w:p w14:paraId="7579E1B4" w14:textId="4567078C" w:rsidR="0099743A" w:rsidRPr="0099743A" w:rsidRDefault="00BF2649" w:rsidP="0099743A">
      <w:pPr>
        <w:pStyle w:val="ListParagraph"/>
        <w:numPr>
          <w:ilvl w:val="0"/>
          <w:numId w:val="57"/>
        </w:numPr>
        <w:rPr>
          <w:u w:val="single"/>
        </w:rPr>
      </w:pPr>
      <w:r w:rsidRPr="0099743A">
        <w:rPr>
          <w:bCs/>
        </w:rPr>
        <w:t xml:space="preserve">    </w:t>
      </w:r>
      <w:proofErr w:type="spellStart"/>
      <w:r w:rsidR="0099743A" w:rsidRPr="0099743A">
        <w:rPr>
          <w:u w:val="single"/>
        </w:rPr>
        <w:t>SearchStockTypeComponent</w:t>
      </w:r>
      <w:proofErr w:type="spellEnd"/>
    </w:p>
    <w:p w14:paraId="5FD4AF9F" w14:textId="03C9CAF2" w:rsidR="0099743A" w:rsidRDefault="0099743A" w:rsidP="0099743A">
      <w:pPr>
        <w:pStyle w:val="ListParagraph"/>
        <w:numPr>
          <w:ilvl w:val="1"/>
          <w:numId w:val="57"/>
        </w:numPr>
        <w:ind w:left="1134"/>
      </w:pPr>
      <w:r>
        <w:t>Search a stock on bas</w:t>
      </w:r>
      <w:r w:rsidR="00644195">
        <w:t>i</w:t>
      </w:r>
      <w:r>
        <w:t>s of stock typ</w:t>
      </w:r>
      <w:r w:rsidR="0090141C">
        <w:t>e</w:t>
      </w:r>
      <w:r>
        <w:t xml:space="preserve">  </w:t>
      </w:r>
    </w:p>
    <w:p w14:paraId="7D626310" w14:textId="77777777" w:rsidR="0099743A" w:rsidRDefault="0099743A" w:rsidP="0099743A">
      <w:pPr>
        <w:pStyle w:val="ListParagraph"/>
        <w:numPr>
          <w:ilvl w:val="1"/>
          <w:numId w:val="57"/>
        </w:numPr>
        <w:ind w:left="1134"/>
      </w:pPr>
      <w:r>
        <w:t xml:space="preserve">This component will accept the </w:t>
      </w:r>
      <w:proofErr w:type="spellStart"/>
      <w:proofErr w:type="gramStart"/>
      <w:r>
        <w:t>stockID</w:t>
      </w:r>
      <w:proofErr w:type="spellEnd"/>
      <w:r>
        <w:t xml:space="preserve">  in</w:t>
      </w:r>
      <w:proofErr w:type="gramEnd"/>
      <w:r>
        <w:t xml:space="preserve"> a </w:t>
      </w:r>
      <w:proofErr w:type="spellStart"/>
      <w:r>
        <w:t>textfield</w:t>
      </w:r>
      <w:proofErr w:type="spellEnd"/>
      <w:r>
        <w:t xml:space="preserve"> and will have a search button</w:t>
      </w:r>
    </w:p>
    <w:p w14:paraId="0BD633EC" w14:textId="6C6CB9E9" w:rsidR="00A93AD1" w:rsidRPr="0068592F" w:rsidRDefault="00A93AD1" w:rsidP="002C7BDA">
      <w:pPr>
        <w:widowControl/>
        <w:spacing w:before="0" w:after="0" w:line="240" w:lineRule="auto"/>
        <w:ind w:right="0"/>
        <w:rPr>
          <w:b/>
          <w:u w:val="single"/>
        </w:rPr>
      </w:pPr>
      <w:r w:rsidRPr="0068592F">
        <w:rPr>
          <w:b/>
          <w:u w:val="single"/>
        </w:rPr>
        <w:t>Stage: Integration of Frontend and backend</w:t>
      </w:r>
    </w:p>
    <w:p w14:paraId="33929A76" w14:textId="3D20D358" w:rsidR="00A93AD1" w:rsidRDefault="00A93AD1" w:rsidP="00395FDC">
      <w:pPr>
        <w:pStyle w:val="ListParagraph"/>
        <w:numPr>
          <w:ilvl w:val="0"/>
          <w:numId w:val="32"/>
        </w:numPr>
      </w:pPr>
      <w:r>
        <w:t xml:space="preserve">Create a data service in the font-end application which will communicate with the </w:t>
      </w:r>
      <w:r w:rsidR="002C7BDA">
        <w:t>micro services</w:t>
      </w:r>
      <w:r>
        <w:t>.</w:t>
      </w:r>
    </w:p>
    <w:p w14:paraId="3A8681FA" w14:textId="77777777" w:rsidR="00A93AD1" w:rsidRDefault="00A93AD1" w:rsidP="00395FDC">
      <w:pPr>
        <w:pStyle w:val="ListParagraph"/>
        <w:numPr>
          <w:ilvl w:val="0"/>
          <w:numId w:val="32"/>
        </w:numPr>
      </w:pPr>
      <w:r>
        <w:t>Use the data service in the components to make them interact with the API</w:t>
      </w:r>
    </w:p>
    <w:p w14:paraId="6A884204" w14:textId="49489906" w:rsidR="00A93AD1" w:rsidRDefault="00A93AD1" w:rsidP="00395FDC">
      <w:pPr>
        <w:pStyle w:val="ListParagraph"/>
        <w:numPr>
          <w:ilvl w:val="0"/>
          <w:numId w:val="32"/>
        </w:numPr>
      </w:pPr>
      <w:r>
        <w:t>Valid error messages should be shown based on various response status codes received form the API</w:t>
      </w:r>
    </w:p>
    <w:p w14:paraId="01236103" w14:textId="77777777" w:rsidR="00644195" w:rsidRDefault="00644195" w:rsidP="00644195">
      <w:pPr>
        <w:pStyle w:val="ListParagraph"/>
      </w:pPr>
    </w:p>
    <w:p w14:paraId="4460961F" w14:textId="0C2D94FB" w:rsidR="00E07792" w:rsidRPr="006474DF" w:rsidRDefault="00E07792" w:rsidP="00E07792">
      <w:pPr>
        <w:pStyle w:val="Heading3"/>
        <w:tabs>
          <w:tab w:val="num" w:pos="1080"/>
        </w:tabs>
        <w:spacing w:before="0"/>
        <w:ind w:left="360"/>
        <w:jc w:val="left"/>
        <w:rPr>
          <w:rFonts w:ascii="Calibri" w:hAnsi="Calibri"/>
          <w:b/>
        </w:rPr>
      </w:pPr>
      <w:bookmarkStart w:id="22" w:name="_Toc116039856"/>
      <w:r>
        <w:rPr>
          <w:rFonts w:ascii="Calibri" w:hAnsi="Calibri"/>
          <w:b/>
        </w:rPr>
        <w:t xml:space="preserve">Module – </w:t>
      </w:r>
      <w:r w:rsidR="00804561">
        <w:rPr>
          <w:rFonts w:ascii="Calibri" w:hAnsi="Calibri"/>
          <w:b/>
        </w:rPr>
        <w:t>Order</w:t>
      </w:r>
      <w:r w:rsidR="00A66C7D">
        <w:rPr>
          <w:rFonts w:ascii="Calibri" w:hAnsi="Calibri"/>
          <w:b/>
        </w:rPr>
        <w:t xml:space="preserve"> Management</w:t>
      </w:r>
      <w:bookmarkEnd w:id="22"/>
    </w:p>
    <w:p w14:paraId="1257D6AE" w14:textId="27A98AB4" w:rsidR="00A4717C" w:rsidRDefault="005055AC" w:rsidP="00A57A6A">
      <w:r>
        <w:t xml:space="preserve">The </w:t>
      </w:r>
      <w:r w:rsidR="0093704E">
        <w:t>order processing team will work with order ma</w:t>
      </w:r>
      <w:r w:rsidR="00A6104E">
        <w:t>n</w:t>
      </w:r>
      <w:r w:rsidR="0093704E">
        <w:t>agement module</w:t>
      </w:r>
      <w:r>
        <w:t>. This module will provide various features</w:t>
      </w:r>
      <w:r w:rsidR="00466580">
        <w:t>:</w:t>
      </w:r>
    </w:p>
    <w:p w14:paraId="22A2F1E5" w14:textId="6FCC9860" w:rsidR="00494113" w:rsidRPr="00AB4089" w:rsidRDefault="00644195" w:rsidP="00395FDC">
      <w:pPr>
        <w:pStyle w:val="ListParagraph"/>
        <w:numPr>
          <w:ilvl w:val="0"/>
          <w:numId w:val="56"/>
        </w:numPr>
        <w:rPr>
          <w:b/>
          <w:u w:val="single"/>
        </w:rPr>
      </w:pPr>
      <w:r>
        <w:t>An</w:t>
      </w:r>
      <w:r w:rsidR="005055AC">
        <w:t xml:space="preserve"> </w:t>
      </w:r>
      <w:r w:rsidR="00466580">
        <w:t xml:space="preserve">order management team will check the order with risk assessment microservice and accordingly take the decision to </w:t>
      </w:r>
      <w:r>
        <w:t>buy, sell</w:t>
      </w:r>
      <w:r w:rsidR="00466580">
        <w:t xml:space="preserve"> or hold the stocks</w:t>
      </w:r>
    </w:p>
    <w:p w14:paraId="44142D4F" w14:textId="77777777" w:rsidR="00644195" w:rsidRDefault="00644195" w:rsidP="00E07792">
      <w:pPr>
        <w:rPr>
          <w:b/>
          <w:u w:val="single"/>
        </w:rPr>
      </w:pPr>
    </w:p>
    <w:p w14:paraId="06C02209" w14:textId="77777777" w:rsidR="00644195" w:rsidRDefault="00644195" w:rsidP="00E07792">
      <w:pPr>
        <w:rPr>
          <w:b/>
          <w:u w:val="single"/>
        </w:rPr>
      </w:pPr>
    </w:p>
    <w:p w14:paraId="0A876D79" w14:textId="77777777" w:rsidR="00644195" w:rsidRDefault="00644195" w:rsidP="00E07792">
      <w:pPr>
        <w:rPr>
          <w:b/>
          <w:u w:val="single"/>
        </w:rPr>
      </w:pPr>
    </w:p>
    <w:p w14:paraId="14AF0F07" w14:textId="13E670F0" w:rsidR="00E07792" w:rsidRPr="00AA21A9" w:rsidRDefault="00E07792" w:rsidP="00E07792">
      <w:pPr>
        <w:rPr>
          <w:b/>
          <w:u w:val="single"/>
        </w:rPr>
      </w:pPr>
      <w:r w:rsidRPr="00AA21A9">
        <w:rPr>
          <w:b/>
          <w:u w:val="single"/>
        </w:rPr>
        <w:lastRenderedPageBreak/>
        <w:t>Stage: Database Implementation</w:t>
      </w:r>
    </w:p>
    <w:p w14:paraId="1AE04F45" w14:textId="77777777" w:rsidR="00E07792" w:rsidRDefault="00E07792" w:rsidP="00395FDC">
      <w:pPr>
        <w:pStyle w:val="ListParagraph"/>
        <w:numPr>
          <w:ilvl w:val="0"/>
          <w:numId w:val="33"/>
        </w:numPr>
      </w:pPr>
      <w:r w:rsidRPr="002D5F62">
        <w:t>Design a data base as per the following ER diagram provided.</w:t>
      </w:r>
    </w:p>
    <w:p w14:paraId="09A77BA5" w14:textId="0771FF9A" w:rsidR="0008108C" w:rsidRDefault="0008108C" w:rsidP="0008108C">
      <w:pPr>
        <w:pStyle w:val="ListParagraph"/>
        <w:keepNext/>
        <w:rPr>
          <w:noProof/>
        </w:rPr>
      </w:pPr>
    </w:p>
    <w:p w14:paraId="3B67780F" w14:textId="0EFBC21A" w:rsidR="001C11A1" w:rsidRDefault="00B426B3" w:rsidP="0008108C">
      <w:pPr>
        <w:pStyle w:val="ListParagraph"/>
        <w:keepNext/>
        <w:rPr>
          <w:noProof/>
        </w:rPr>
      </w:pPr>
      <w:r>
        <w:rPr>
          <w:noProof/>
        </w:rPr>
        <w:drawing>
          <wp:inline distT="0" distB="0" distL="0" distR="0" wp14:anchorId="10905BCD" wp14:editId="745097B4">
            <wp:extent cx="3088640" cy="2849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64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CC208" w14:textId="77777777" w:rsidR="001C11A1" w:rsidRDefault="001C11A1" w:rsidP="0008108C">
      <w:pPr>
        <w:pStyle w:val="ListParagraph"/>
        <w:keepNext/>
      </w:pPr>
    </w:p>
    <w:p w14:paraId="4F79AE7E" w14:textId="6BDD936C" w:rsidR="005C703E" w:rsidRPr="0008108C" w:rsidRDefault="0008108C" w:rsidP="0008108C">
      <w:pPr>
        <w:pStyle w:val="Caption"/>
        <w:jc w:val="center"/>
        <w:rPr>
          <w:sz w:val="16"/>
        </w:rPr>
      </w:pPr>
      <w:r w:rsidRPr="0008108C">
        <w:rPr>
          <w:sz w:val="16"/>
        </w:rPr>
        <w:t xml:space="preserve">Figure </w:t>
      </w:r>
      <w:r w:rsidRPr="0008108C">
        <w:rPr>
          <w:sz w:val="16"/>
        </w:rPr>
        <w:fldChar w:fldCharType="begin"/>
      </w:r>
      <w:r w:rsidRPr="0008108C">
        <w:rPr>
          <w:sz w:val="16"/>
        </w:rPr>
        <w:instrText xml:space="preserve"> SEQ Figure \* ARABIC </w:instrText>
      </w:r>
      <w:r w:rsidRPr="0008108C">
        <w:rPr>
          <w:sz w:val="16"/>
        </w:rPr>
        <w:fldChar w:fldCharType="separate"/>
      </w:r>
      <w:r w:rsidR="00D07BBC">
        <w:rPr>
          <w:noProof/>
          <w:sz w:val="16"/>
        </w:rPr>
        <w:t>5</w:t>
      </w:r>
      <w:r w:rsidRPr="0008108C">
        <w:rPr>
          <w:sz w:val="16"/>
        </w:rPr>
        <w:fldChar w:fldCharType="end"/>
      </w:r>
      <w:r w:rsidRPr="0008108C">
        <w:rPr>
          <w:sz w:val="16"/>
        </w:rPr>
        <w:t xml:space="preserve"> : ER Diagram - </w:t>
      </w:r>
      <w:r w:rsidR="005055AC">
        <w:rPr>
          <w:sz w:val="16"/>
        </w:rPr>
        <w:t>Product Backlog</w:t>
      </w:r>
      <w:r w:rsidRPr="0008108C">
        <w:rPr>
          <w:sz w:val="16"/>
        </w:rPr>
        <w:t xml:space="preserve"> Management</w:t>
      </w:r>
    </w:p>
    <w:p w14:paraId="54B73187" w14:textId="340A7124" w:rsidR="00E42E42" w:rsidRDefault="004F3F8E" w:rsidP="00395FDC">
      <w:pPr>
        <w:pStyle w:val="ListParagraph"/>
        <w:numPr>
          <w:ilvl w:val="0"/>
          <w:numId w:val="33"/>
        </w:numPr>
      </w:pPr>
      <w:r>
        <w:t>Apart from primary and foreig</w:t>
      </w:r>
      <w:r w:rsidR="00A6104E">
        <w:t>n</w:t>
      </w:r>
      <w:r>
        <w:t xml:space="preserve"> keys implement the following additional constraints</w:t>
      </w:r>
    </w:p>
    <w:p w14:paraId="5DF0F6A6" w14:textId="39463C1C" w:rsidR="004F3F8E" w:rsidRDefault="005A19E8" w:rsidP="00395FDC">
      <w:pPr>
        <w:pStyle w:val="ListParagraph"/>
        <w:numPr>
          <w:ilvl w:val="1"/>
          <w:numId w:val="33"/>
        </w:numPr>
      </w:pPr>
      <w:proofErr w:type="spellStart"/>
      <w:r>
        <w:t>TransType</w:t>
      </w:r>
      <w:proofErr w:type="spellEnd"/>
      <w:r>
        <w:t xml:space="preserve"> should be either buy /sell. </w:t>
      </w:r>
    </w:p>
    <w:p w14:paraId="47F4DE47" w14:textId="535F66A6" w:rsidR="004F3F8E" w:rsidRDefault="005A19E8" w:rsidP="00395FDC">
      <w:pPr>
        <w:pStyle w:val="ListParagraph"/>
        <w:numPr>
          <w:ilvl w:val="1"/>
          <w:numId w:val="33"/>
        </w:numPr>
      </w:pPr>
      <w:proofErr w:type="spellStart"/>
      <w:r>
        <w:t>NumOfShares</w:t>
      </w:r>
      <w:proofErr w:type="spellEnd"/>
      <w:r>
        <w:t xml:space="preserve"> cannot be negative</w:t>
      </w:r>
    </w:p>
    <w:p w14:paraId="5AED80AE" w14:textId="3082CD76" w:rsidR="004F3F8E" w:rsidRDefault="002D6936" w:rsidP="00395FDC">
      <w:pPr>
        <w:pStyle w:val="ListParagraph"/>
        <w:numPr>
          <w:ilvl w:val="1"/>
          <w:numId w:val="33"/>
        </w:numPr>
      </w:pPr>
      <w:r>
        <w:t xml:space="preserve">The values allowed for </w:t>
      </w:r>
      <w:proofErr w:type="spellStart"/>
      <w:r w:rsidR="00B06C47" w:rsidRPr="00B06C47">
        <w:t>typeofPurchase</w:t>
      </w:r>
      <w:proofErr w:type="spellEnd"/>
      <w:r>
        <w:t xml:space="preserve"> are – </w:t>
      </w:r>
      <w:proofErr w:type="spellStart"/>
      <w:r w:rsidR="00B06C47">
        <w:t>marketPlan</w:t>
      </w:r>
      <w:proofErr w:type="spellEnd"/>
      <w:r w:rsidR="00B06C47">
        <w:t>/</w:t>
      </w:r>
      <w:proofErr w:type="spellStart"/>
      <w:r w:rsidR="00B06C47">
        <w:t>positionSizing</w:t>
      </w:r>
      <w:proofErr w:type="spellEnd"/>
      <w:r>
        <w:t xml:space="preserve">. The default value must be </w:t>
      </w:r>
      <w:proofErr w:type="spellStart"/>
      <w:r w:rsidR="00B06C47">
        <w:t>marketPlan</w:t>
      </w:r>
      <w:proofErr w:type="spellEnd"/>
      <w:r>
        <w:t>.</w:t>
      </w:r>
    </w:p>
    <w:p w14:paraId="1492FB6F" w14:textId="5E9C8878" w:rsidR="00B06C47" w:rsidRDefault="00B06C47" w:rsidP="00B06C47">
      <w:pPr>
        <w:pStyle w:val="ListParagraph"/>
        <w:numPr>
          <w:ilvl w:val="1"/>
          <w:numId w:val="33"/>
        </w:numPr>
      </w:pPr>
      <w:r>
        <w:t xml:space="preserve">The values allowed for </w:t>
      </w:r>
      <w:proofErr w:type="spellStart"/>
      <w:r w:rsidRPr="00B06C47">
        <w:t>typeof</w:t>
      </w:r>
      <w:r>
        <w:t>Sell</w:t>
      </w:r>
      <w:proofErr w:type="spellEnd"/>
      <w:r>
        <w:t xml:space="preserve"> are – </w:t>
      </w:r>
      <w:proofErr w:type="spellStart"/>
      <w:r>
        <w:t>marketPlan</w:t>
      </w:r>
      <w:proofErr w:type="spellEnd"/>
      <w:r>
        <w:t>/</w:t>
      </w:r>
      <w:proofErr w:type="spellStart"/>
      <w:r>
        <w:t>stopLoss</w:t>
      </w:r>
      <w:proofErr w:type="spellEnd"/>
      <w:r>
        <w:t xml:space="preserve">. The default value must be </w:t>
      </w:r>
      <w:proofErr w:type="spellStart"/>
      <w:r>
        <w:t>stopLoss</w:t>
      </w:r>
      <w:proofErr w:type="spellEnd"/>
      <w:r>
        <w:t>.</w:t>
      </w:r>
    </w:p>
    <w:p w14:paraId="04F43D95" w14:textId="35560628" w:rsidR="00E07792" w:rsidRPr="00AA21A9" w:rsidRDefault="00E07792" w:rsidP="00E07792">
      <w:pPr>
        <w:rPr>
          <w:b/>
          <w:u w:val="single"/>
        </w:rPr>
      </w:pPr>
      <w:r w:rsidRPr="00AA21A9">
        <w:rPr>
          <w:b/>
          <w:u w:val="single"/>
        </w:rPr>
        <w:t>Stage: Data Access Layer Design</w:t>
      </w:r>
    </w:p>
    <w:p w14:paraId="28EB3F24" w14:textId="77777777" w:rsidR="00E07792" w:rsidRDefault="00E07792" w:rsidP="00395FDC">
      <w:pPr>
        <w:pStyle w:val="ListParagraph"/>
        <w:numPr>
          <w:ilvl w:val="0"/>
          <w:numId w:val="44"/>
        </w:numPr>
      </w:pPr>
      <w:r>
        <w:t xml:space="preserve">Create a library project and add ORM support into it. </w:t>
      </w:r>
    </w:p>
    <w:p w14:paraId="31D331C1" w14:textId="77777777" w:rsidR="00CB57A2" w:rsidRDefault="00CB57A2" w:rsidP="00395FDC">
      <w:pPr>
        <w:pStyle w:val="ListParagraph"/>
        <w:numPr>
          <w:ilvl w:val="0"/>
          <w:numId w:val="44"/>
        </w:numPr>
      </w:pPr>
      <w:r>
        <w:t xml:space="preserve">Use the ORM to map the entities to database as per the ER diagram provided. </w:t>
      </w:r>
    </w:p>
    <w:p w14:paraId="7561645C" w14:textId="77777777" w:rsidR="00E07792" w:rsidRDefault="00E07792" w:rsidP="00395FDC">
      <w:pPr>
        <w:pStyle w:val="ListParagraph"/>
        <w:numPr>
          <w:ilvl w:val="0"/>
          <w:numId w:val="44"/>
        </w:numPr>
      </w:pPr>
      <w:r>
        <w:t>Use repository per entity pattern and generate the repositories to perform the following operations</w:t>
      </w:r>
    </w:p>
    <w:p w14:paraId="136AD1E8" w14:textId="1274E85C" w:rsidR="00961AAA" w:rsidRDefault="001A7FCD" w:rsidP="00395FDC">
      <w:pPr>
        <w:pStyle w:val="ListParagraph"/>
        <w:numPr>
          <w:ilvl w:val="1"/>
          <w:numId w:val="44"/>
        </w:numPr>
      </w:pPr>
      <w:r>
        <w:t xml:space="preserve">Insert new </w:t>
      </w:r>
      <w:r w:rsidR="00B06C47">
        <w:t>Order</w:t>
      </w:r>
    </w:p>
    <w:p w14:paraId="5EDA4ABE" w14:textId="63DA199B" w:rsidR="00961AAA" w:rsidRDefault="001A7FCD" w:rsidP="00395FDC">
      <w:pPr>
        <w:pStyle w:val="ListParagraph"/>
        <w:numPr>
          <w:ilvl w:val="1"/>
          <w:numId w:val="44"/>
        </w:numPr>
      </w:pPr>
      <w:r>
        <w:t>Update</w:t>
      </w:r>
      <w:r w:rsidR="00B06C47">
        <w:t xml:space="preserve"> order</w:t>
      </w:r>
    </w:p>
    <w:p w14:paraId="17A88FFB" w14:textId="77777777" w:rsidR="00E07792" w:rsidRDefault="00E07792" w:rsidP="00E07792">
      <w:pPr>
        <w:pStyle w:val="ListParagraph"/>
      </w:pPr>
    </w:p>
    <w:p w14:paraId="38A83C18" w14:textId="77777777" w:rsidR="00E07792" w:rsidRDefault="00E07792" w:rsidP="00E07792">
      <w:pPr>
        <w:pStyle w:val="ListParagraph"/>
        <w:ind w:left="0"/>
        <w:rPr>
          <w:b/>
          <w:u w:val="single"/>
        </w:rPr>
      </w:pPr>
      <w:r w:rsidRPr="00AA21A9">
        <w:rPr>
          <w:b/>
          <w:u w:val="single"/>
        </w:rPr>
        <w:t>Stage: Business Logic Layer Development</w:t>
      </w:r>
    </w:p>
    <w:p w14:paraId="29162921" w14:textId="77777777" w:rsidR="00E07792" w:rsidRPr="00AA21A9" w:rsidRDefault="00E07792" w:rsidP="00E07792">
      <w:pPr>
        <w:pStyle w:val="ListParagraph"/>
        <w:ind w:left="0"/>
        <w:rPr>
          <w:b/>
          <w:u w:val="single"/>
        </w:rPr>
      </w:pPr>
    </w:p>
    <w:p w14:paraId="5234AA9C" w14:textId="77777777" w:rsidR="00E07792" w:rsidRDefault="00E07792" w:rsidP="00395FDC">
      <w:pPr>
        <w:pStyle w:val="ListParagraph"/>
        <w:numPr>
          <w:ilvl w:val="0"/>
          <w:numId w:val="34"/>
        </w:numPr>
      </w:pPr>
      <w:r>
        <w:t>Develop a library which reference the Data Access Library project created earlier</w:t>
      </w:r>
    </w:p>
    <w:p w14:paraId="4981F16C" w14:textId="77777777" w:rsidR="00E07792" w:rsidRDefault="00E07792" w:rsidP="00395FDC">
      <w:pPr>
        <w:pStyle w:val="ListParagraph"/>
        <w:numPr>
          <w:ilvl w:val="0"/>
          <w:numId w:val="34"/>
        </w:numPr>
      </w:pPr>
      <w:r>
        <w:t>This class library will contain various service classes which will encapsulate the business logic for the application.</w:t>
      </w:r>
    </w:p>
    <w:p w14:paraId="19179268" w14:textId="0814DC54" w:rsidR="00E07792" w:rsidRDefault="00E07792" w:rsidP="00395FDC">
      <w:pPr>
        <w:pStyle w:val="ListParagraph"/>
        <w:numPr>
          <w:ilvl w:val="0"/>
          <w:numId w:val="34"/>
        </w:numPr>
      </w:pPr>
      <w:r>
        <w:t>Use dependency injection in service classes to inject the required repositories.</w:t>
      </w:r>
    </w:p>
    <w:p w14:paraId="38584EE9" w14:textId="77777777" w:rsidR="00E07792" w:rsidRDefault="00E07792" w:rsidP="00395FDC">
      <w:pPr>
        <w:pStyle w:val="ListParagraph"/>
        <w:numPr>
          <w:ilvl w:val="0"/>
          <w:numId w:val="34"/>
        </w:numPr>
      </w:pPr>
      <w:r>
        <w:t xml:space="preserve">Create the service classes following the single responsibility principle which perform the given operations as follows </w:t>
      </w:r>
    </w:p>
    <w:p w14:paraId="0D871ADE" w14:textId="77777777" w:rsidR="00B06C47" w:rsidRDefault="00B06C47" w:rsidP="00B06C47">
      <w:pPr>
        <w:pStyle w:val="ListParagraph"/>
        <w:numPr>
          <w:ilvl w:val="1"/>
          <w:numId w:val="34"/>
        </w:numPr>
      </w:pPr>
      <w:r>
        <w:t>Insert new Order</w:t>
      </w:r>
    </w:p>
    <w:p w14:paraId="4CA0B7CB" w14:textId="77777777" w:rsidR="00B06C47" w:rsidRDefault="00B06C47" w:rsidP="00B06C47">
      <w:pPr>
        <w:pStyle w:val="ListParagraph"/>
        <w:numPr>
          <w:ilvl w:val="1"/>
          <w:numId w:val="34"/>
        </w:numPr>
      </w:pPr>
      <w:r>
        <w:t>Update order</w:t>
      </w:r>
    </w:p>
    <w:p w14:paraId="5756C7E3" w14:textId="0020B0AF" w:rsidR="00837A33" w:rsidRDefault="00E07792" w:rsidP="00395FDC">
      <w:pPr>
        <w:pStyle w:val="ListParagraph"/>
        <w:numPr>
          <w:ilvl w:val="0"/>
          <w:numId w:val="34"/>
        </w:numPr>
      </w:pPr>
      <w:r>
        <w:lastRenderedPageBreak/>
        <w:t>Following business rules must be implemented as part of the business service class</w:t>
      </w:r>
    </w:p>
    <w:p w14:paraId="16B2A202" w14:textId="4629D7D8" w:rsidR="005C6955" w:rsidRDefault="004D0EC7" w:rsidP="00395FDC">
      <w:pPr>
        <w:pStyle w:val="ListParagraph"/>
        <w:numPr>
          <w:ilvl w:val="1"/>
          <w:numId w:val="34"/>
        </w:numPr>
      </w:pPr>
      <w:proofErr w:type="spellStart"/>
      <w:r>
        <w:t>stopLoss</w:t>
      </w:r>
      <w:proofErr w:type="spellEnd"/>
      <w:r>
        <w:t xml:space="preserve"> cannot be negative</w:t>
      </w:r>
    </w:p>
    <w:p w14:paraId="35160787" w14:textId="77777777" w:rsidR="005A19E8" w:rsidRDefault="005A19E8" w:rsidP="005A19E8">
      <w:pPr>
        <w:pStyle w:val="ListParagraph"/>
        <w:numPr>
          <w:ilvl w:val="1"/>
          <w:numId w:val="34"/>
        </w:numPr>
      </w:pPr>
      <w:r>
        <w:t xml:space="preserve">Set </w:t>
      </w:r>
      <w:proofErr w:type="spellStart"/>
      <w:r>
        <w:t>NumOfShares</w:t>
      </w:r>
      <w:proofErr w:type="spellEnd"/>
      <w:r>
        <w:t xml:space="preserve"> to zero if </w:t>
      </w:r>
      <w:proofErr w:type="spellStart"/>
      <w:r>
        <w:t>typeOfPurchase</w:t>
      </w:r>
      <w:proofErr w:type="spellEnd"/>
      <w:r>
        <w:t xml:space="preserve"> is </w:t>
      </w:r>
      <w:proofErr w:type="spellStart"/>
      <w:r>
        <w:t>PositionSizing</w:t>
      </w:r>
      <w:proofErr w:type="spellEnd"/>
    </w:p>
    <w:p w14:paraId="292B92B2" w14:textId="23552B0E" w:rsidR="005A19E8" w:rsidRDefault="005A19E8" w:rsidP="005A19E8">
      <w:pPr>
        <w:pStyle w:val="ListParagraph"/>
        <w:numPr>
          <w:ilvl w:val="1"/>
          <w:numId w:val="34"/>
        </w:numPr>
      </w:pPr>
      <w:r>
        <w:t xml:space="preserve">Set </w:t>
      </w:r>
      <w:proofErr w:type="spellStart"/>
      <w:r>
        <w:t>stopLoss</w:t>
      </w:r>
      <w:proofErr w:type="spellEnd"/>
      <w:r>
        <w:t xml:space="preserve"> to zero if </w:t>
      </w:r>
      <w:proofErr w:type="spellStart"/>
      <w:r>
        <w:t>typeOfsell</w:t>
      </w:r>
      <w:proofErr w:type="spellEnd"/>
      <w:r>
        <w:t xml:space="preserve"> is </w:t>
      </w:r>
      <w:proofErr w:type="spellStart"/>
      <w:r>
        <w:t>marketPrice</w:t>
      </w:r>
      <w:proofErr w:type="spellEnd"/>
      <w:r>
        <w:t xml:space="preserve"> </w:t>
      </w:r>
    </w:p>
    <w:p w14:paraId="156175D4" w14:textId="77777777" w:rsidR="00644195" w:rsidRDefault="00644195" w:rsidP="00644195">
      <w:pPr>
        <w:pStyle w:val="ListParagraph"/>
        <w:ind w:left="1440"/>
      </w:pPr>
    </w:p>
    <w:p w14:paraId="4AD49576" w14:textId="4BCAEEB0" w:rsidR="004D0EC7" w:rsidRDefault="00421A93" w:rsidP="00421A93">
      <w:pPr>
        <w:pStyle w:val="ListParagraph"/>
        <w:numPr>
          <w:ilvl w:val="0"/>
          <w:numId w:val="34"/>
        </w:numPr>
      </w:pPr>
      <w:r>
        <w:t>Make a call Risk Management microservice to analyze the risk before trading a stock.</w:t>
      </w:r>
    </w:p>
    <w:p w14:paraId="4333A835" w14:textId="741A92F3" w:rsidR="00F46B47" w:rsidRDefault="00F46B47" w:rsidP="00421A93">
      <w:pPr>
        <w:pStyle w:val="ListParagraph"/>
        <w:numPr>
          <w:ilvl w:val="0"/>
          <w:numId w:val="34"/>
        </w:numPr>
      </w:pPr>
      <w:proofErr w:type="gramStart"/>
      <w:r>
        <w:t>After  the</w:t>
      </w:r>
      <w:proofErr w:type="gramEnd"/>
      <w:r>
        <w:t xml:space="preserve"> updates from  risk management microservice stock exchange should be updated about the transaction </w:t>
      </w:r>
    </w:p>
    <w:p w14:paraId="55F65888" w14:textId="77777777" w:rsidR="00E07792" w:rsidRDefault="00E07792" w:rsidP="00E07792">
      <w:pPr>
        <w:pStyle w:val="ListParagraph"/>
        <w:ind w:left="1440"/>
      </w:pPr>
    </w:p>
    <w:p w14:paraId="66AF40BB" w14:textId="77777777" w:rsidR="00E07792" w:rsidRPr="00AA21A9" w:rsidRDefault="00E07792" w:rsidP="00E07792">
      <w:pPr>
        <w:tabs>
          <w:tab w:val="left" w:pos="2690"/>
        </w:tabs>
        <w:rPr>
          <w:b/>
          <w:u w:val="single"/>
        </w:rPr>
      </w:pPr>
      <w:r>
        <w:rPr>
          <w:b/>
          <w:u w:val="single"/>
        </w:rPr>
        <w:t>Stage: Unit Testing</w:t>
      </w:r>
    </w:p>
    <w:p w14:paraId="6C533247" w14:textId="00B8C3D6" w:rsidR="00E07792" w:rsidRDefault="00E07792" w:rsidP="00395FDC">
      <w:pPr>
        <w:pStyle w:val="ListParagraph"/>
        <w:numPr>
          <w:ilvl w:val="0"/>
          <w:numId w:val="45"/>
        </w:numPr>
      </w:pPr>
      <w:r>
        <w:t>Create a new Unit test project to test the service classes created in business logic</w:t>
      </w:r>
      <w:r w:rsidR="006F0044">
        <w:t xml:space="preserve"> </w:t>
      </w:r>
      <w:r>
        <w:t>layers</w:t>
      </w:r>
    </w:p>
    <w:p w14:paraId="4EBCC0A8" w14:textId="77777777" w:rsidR="00E07792" w:rsidRDefault="00E07792" w:rsidP="00395FDC">
      <w:pPr>
        <w:pStyle w:val="ListParagraph"/>
        <w:numPr>
          <w:ilvl w:val="0"/>
          <w:numId w:val="45"/>
        </w:numPr>
      </w:pPr>
      <w:r>
        <w:t>Mock all the repositories using a mocking framework.</w:t>
      </w:r>
    </w:p>
    <w:p w14:paraId="0B75CC6D" w14:textId="77777777" w:rsidR="00E07792" w:rsidRDefault="00E07792" w:rsidP="00E07792">
      <w:pPr>
        <w:pStyle w:val="ListParagraph"/>
      </w:pPr>
    </w:p>
    <w:p w14:paraId="41301F61" w14:textId="77777777" w:rsidR="00E07792" w:rsidRPr="002A5899" w:rsidRDefault="00E07792" w:rsidP="00E07792">
      <w:pPr>
        <w:rPr>
          <w:b/>
          <w:u w:val="single"/>
        </w:rPr>
      </w:pPr>
      <w:r w:rsidRPr="002A5899">
        <w:rPr>
          <w:b/>
          <w:u w:val="single"/>
        </w:rPr>
        <w:t>Stage: Micro-service implementation</w:t>
      </w:r>
    </w:p>
    <w:p w14:paraId="6E30A567" w14:textId="56F21344" w:rsidR="00E07792" w:rsidRDefault="00E07792" w:rsidP="00395FDC">
      <w:pPr>
        <w:pStyle w:val="ListParagraph"/>
        <w:numPr>
          <w:ilvl w:val="0"/>
          <w:numId w:val="35"/>
        </w:numPr>
      </w:pPr>
      <w:r>
        <w:t>Create a</w:t>
      </w:r>
      <w:r w:rsidR="00644195">
        <w:t>n</w:t>
      </w:r>
      <w:r>
        <w:t xml:space="preserve"> API project which references the business logic layer created earlier</w:t>
      </w:r>
    </w:p>
    <w:p w14:paraId="5B46401A" w14:textId="77777777" w:rsidR="00E07792" w:rsidRDefault="00E07792" w:rsidP="00395FDC">
      <w:pPr>
        <w:pStyle w:val="ListParagraph"/>
        <w:numPr>
          <w:ilvl w:val="0"/>
          <w:numId w:val="35"/>
        </w:numPr>
      </w:pPr>
      <w:r>
        <w:t>Implement service documentation using swagger</w:t>
      </w:r>
    </w:p>
    <w:p w14:paraId="13BD4A58" w14:textId="3782C836" w:rsidR="006B63A6" w:rsidRDefault="006B63A6" w:rsidP="00395FDC">
      <w:pPr>
        <w:pStyle w:val="ListParagraph"/>
        <w:numPr>
          <w:ilvl w:val="0"/>
          <w:numId w:val="35"/>
        </w:numPr>
      </w:pPr>
      <w:r>
        <w:t>All the exceptions must be handled and logged using a logging library.</w:t>
      </w:r>
    </w:p>
    <w:p w14:paraId="335D1F59" w14:textId="2357E6AF" w:rsidR="001C792E" w:rsidRDefault="00E07792" w:rsidP="00395FDC">
      <w:pPr>
        <w:pStyle w:val="ListParagraph"/>
        <w:numPr>
          <w:ilvl w:val="0"/>
          <w:numId w:val="35"/>
        </w:numPr>
      </w:pPr>
      <w:r>
        <w:t xml:space="preserve">Create the following </w:t>
      </w:r>
      <w:proofErr w:type="gramStart"/>
      <w:r>
        <w:t>end-points</w:t>
      </w:r>
      <w:proofErr w:type="gramEnd"/>
      <w:r>
        <w:t xml:space="preserve"> and test them using postman and export the requests into a </w:t>
      </w:r>
      <w:proofErr w:type="spellStart"/>
      <w:r>
        <w:t>json</w:t>
      </w:r>
      <w:proofErr w:type="spellEnd"/>
      <w:r>
        <w:t xml:space="preserve"> file.</w:t>
      </w:r>
    </w:p>
    <w:p w14:paraId="7E399B1E" w14:textId="591D57C1" w:rsidR="00F4218F" w:rsidRDefault="001F6184" w:rsidP="00644195">
      <w:pPr>
        <w:pStyle w:val="Caption"/>
        <w:keepNext/>
        <w:jc w:val="center"/>
      </w:pPr>
      <w:r w:rsidRPr="00277B6D">
        <w:rPr>
          <w:sz w:val="16"/>
        </w:rPr>
        <w:t xml:space="preserve">Table </w:t>
      </w:r>
      <w:r w:rsidR="00644195">
        <w:rPr>
          <w:sz w:val="16"/>
        </w:rPr>
        <w:t>19</w:t>
      </w:r>
      <w:r w:rsidR="00644195" w:rsidRPr="00277B6D">
        <w:rPr>
          <w:sz w:val="16"/>
        </w:rPr>
        <w:t>:</w:t>
      </w:r>
      <w:r w:rsidRPr="00277B6D">
        <w:rPr>
          <w:sz w:val="16"/>
        </w:rPr>
        <w:t xml:space="preserve"> </w:t>
      </w:r>
      <w:r>
        <w:rPr>
          <w:sz w:val="16"/>
        </w:rPr>
        <w:t>Order management</w:t>
      </w:r>
      <w:r w:rsidRPr="00277B6D">
        <w:rPr>
          <w:sz w:val="16"/>
        </w:rPr>
        <w:t xml:space="preserve"> - Endpoint - </w:t>
      </w:r>
      <w:r>
        <w:rPr>
          <w:sz w:val="16"/>
        </w:rPr>
        <w:t>1</w:t>
      </w:r>
    </w:p>
    <w:tbl>
      <w:tblPr>
        <w:tblStyle w:val="TableGrid"/>
        <w:tblW w:w="8409" w:type="dxa"/>
        <w:tblInd w:w="720" w:type="dxa"/>
        <w:tblLook w:val="04A0" w:firstRow="1" w:lastRow="0" w:firstColumn="1" w:lastColumn="0" w:noHBand="0" w:noVBand="1"/>
      </w:tblPr>
      <w:tblGrid>
        <w:gridCol w:w="2140"/>
        <w:gridCol w:w="6269"/>
      </w:tblGrid>
      <w:tr w:rsidR="00F4218F" w:rsidRPr="009D763B" w14:paraId="468F0A5A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42FC8F78" w14:textId="1FD9FBF6" w:rsidR="00F4218F" w:rsidRPr="00105A60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t xml:space="preserve">   </w:t>
            </w: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URL</w:t>
            </w:r>
          </w:p>
        </w:tc>
        <w:tc>
          <w:tcPr>
            <w:tcW w:w="6269" w:type="dxa"/>
          </w:tcPr>
          <w:p w14:paraId="6E18C01D" w14:textId="61EC10DA" w:rsidR="00F4218F" w:rsidRPr="009D763B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CC0ACD"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 w:rsidRPr="00CC0ACD">
              <w:rPr>
                <w:rFonts w:ascii="Arial" w:hAnsi="Arial" w:cs="Arial"/>
                <w:sz w:val="20"/>
                <w:szCs w:val="20"/>
              </w:rPr>
              <w:t>api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/orders/sell/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MarketPlan</w:t>
            </w:r>
            <w:proofErr w:type="spellEnd"/>
          </w:p>
        </w:tc>
      </w:tr>
      <w:tr w:rsidR="00F4218F" w:rsidRPr="009D763B" w14:paraId="371DA267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788CF53C" w14:textId="77777777" w:rsidR="00F4218F" w:rsidRPr="00105A60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Request Type</w:t>
            </w:r>
          </w:p>
        </w:tc>
        <w:tc>
          <w:tcPr>
            <w:tcW w:w="6269" w:type="dxa"/>
          </w:tcPr>
          <w:p w14:paraId="52A8F722" w14:textId="77777777" w:rsidR="00F4218F" w:rsidRPr="009D763B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PUT</w:t>
            </w:r>
          </w:p>
        </w:tc>
      </w:tr>
      <w:tr w:rsidR="00F4218F" w:rsidRPr="009D763B" w14:paraId="4985C85C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06EC1519" w14:textId="77777777" w:rsidR="00F4218F" w:rsidRPr="00105A60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User Role</w:t>
            </w:r>
          </w:p>
        </w:tc>
        <w:tc>
          <w:tcPr>
            <w:tcW w:w="6269" w:type="dxa"/>
          </w:tcPr>
          <w:p w14:paraId="29F22518" w14:textId="77777777" w:rsidR="00F4218F" w:rsidRPr="009D763B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Risk management</w:t>
            </w:r>
          </w:p>
        </w:tc>
      </w:tr>
      <w:tr w:rsidR="00F4218F" w:rsidRPr="009D763B" w14:paraId="7539ABC9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2C644591" w14:textId="77777777" w:rsidR="00F4218F" w:rsidRPr="00105A60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Trigger</w:t>
            </w:r>
          </w:p>
        </w:tc>
        <w:tc>
          <w:tcPr>
            <w:tcW w:w="6269" w:type="dxa"/>
          </w:tcPr>
          <w:p w14:paraId="1DCDA4D8" w14:textId="77777777" w:rsidR="00F4218F" w:rsidRPr="009D763B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Front end</w:t>
            </w:r>
          </w:p>
        </w:tc>
      </w:tr>
      <w:tr w:rsidR="00F4218F" w:rsidRPr="009D763B" w14:paraId="49A8F924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40803C80" w14:textId="77777777" w:rsidR="00F4218F" w:rsidRPr="00105A60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Description</w:t>
            </w:r>
          </w:p>
        </w:tc>
        <w:tc>
          <w:tcPr>
            <w:tcW w:w="6269" w:type="dxa"/>
          </w:tcPr>
          <w:p w14:paraId="129DC55B" w14:textId="77777777" w:rsidR="00F4218F" w:rsidRPr="009D763B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Using this endpoint request to sell the stock at market price is send to stock exchange</w:t>
            </w:r>
          </w:p>
        </w:tc>
      </w:tr>
      <w:tr w:rsidR="00F4218F" w:rsidRPr="009D763B" w14:paraId="045568EE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726AC60C" w14:textId="77777777" w:rsidR="00F4218F" w:rsidRPr="00105A60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Inputs</w:t>
            </w:r>
          </w:p>
        </w:tc>
        <w:tc>
          <w:tcPr>
            <w:tcW w:w="6269" w:type="dxa"/>
          </w:tcPr>
          <w:p w14:paraId="053CB0C0" w14:textId="77777777" w:rsidR="00F4218F" w:rsidRPr="009D763B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OrderDTO</w:t>
            </w:r>
            <w:proofErr w:type="spellEnd"/>
          </w:p>
        </w:tc>
      </w:tr>
      <w:tr w:rsidR="00F4218F" w:rsidRPr="009D763B" w14:paraId="0BAA58ED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5BA72842" w14:textId="77777777" w:rsidR="00F4218F" w:rsidRPr="00105A60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Outputs</w:t>
            </w:r>
          </w:p>
        </w:tc>
        <w:tc>
          <w:tcPr>
            <w:tcW w:w="6269" w:type="dxa"/>
          </w:tcPr>
          <w:p w14:paraId="36C055DA" w14:textId="10B29A44" w:rsidR="00F4218F" w:rsidRPr="009D763B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Status code with number of </w:t>
            </w:r>
            <w:r w:rsidR="00644195">
              <w:rPr>
                <w:rFonts w:ascii="Arial" w:hAnsi="Arial" w:cs="Arial"/>
                <w:sz w:val="20"/>
                <w:szCs w:val="20"/>
              </w:rPr>
              <w:t>units</w:t>
            </w:r>
            <w:r>
              <w:rPr>
                <w:rFonts w:ascii="Arial" w:hAnsi="Arial" w:cs="Arial"/>
                <w:sz w:val="20"/>
                <w:szCs w:val="20"/>
              </w:rPr>
              <w:t xml:space="preserve"> sold</w:t>
            </w:r>
          </w:p>
        </w:tc>
      </w:tr>
    </w:tbl>
    <w:p w14:paraId="406F432A" w14:textId="77777777" w:rsidR="00644195" w:rsidRDefault="00644195" w:rsidP="00F4218F">
      <w:pPr>
        <w:pStyle w:val="ListParagraph"/>
        <w:ind w:left="0"/>
        <w:rPr>
          <w:b/>
          <w:u w:val="single"/>
        </w:rPr>
      </w:pPr>
    </w:p>
    <w:p w14:paraId="1F7970E0" w14:textId="37C637F8" w:rsidR="00644195" w:rsidRDefault="00644195" w:rsidP="00644195">
      <w:pPr>
        <w:pStyle w:val="ListParagraph"/>
        <w:ind w:left="0"/>
        <w:jc w:val="center"/>
        <w:rPr>
          <w:b/>
          <w:sz w:val="18"/>
          <w:szCs w:val="18"/>
        </w:rPr>
      </w:pPr>
      <w:r w:rsidRPr="00644195">
        <w:rPr>
          <w:b/>
          <w:sz w:val="18"/>
          <w:szCs w:val="18"/>
        </w:rPr>
        <w:t>Table 2</w:t>
      </w:r>
      <w:r>
        <w:rPr>
          <w:b/>
          <w:sz w:val="18"/>
          <w:szCs w:val="18"/>
        </w:rPr>
        <w:t>0</w:t>
      </w:r>
      <w:r w:rsidRPr="00644195">
        <w:rPr>
          <w:b/>
          <w:sz w:val="18"/>
          <w:szCs w:val="18"/>
        </w:rPr>
        <w:t xml:space="preserve">: Order management - Endpoint </w:t>
      </w:r>
      <w:r>
        <w:rPr>
          <w:b/>
          <w:sz w:val="18"/>
          <w:szCs w:val="18"/>
        </w:rPr>
        <w:t>–</w:t>
      </w:r>
      <w:r w:rsidRPr="00644195">
        <w:rPr>
          <w:b/>
          <w:sz w:val="18"/>
          <w:szCs w:val="18"/>
        </w:rPr>
        <w:t xml:space="preserve"> 2</w:t>
      </w:r>
    </w:p>
    <w:p w14:paraId="01B7585C" w14:textId="77777777" w:rsidR="00644195" w:rsidRPr="00644195" w:rsidRDefault="00644195" w:rsidP="00644195">
      <w:pPr>
        <w:pStyle w:val="ListParagraph"/>
        <w:ind w:left="0"/>
        <w:jc w:val="center"/>
        <w:rPr>
          <w:b/>
          <w:sz w:val="18"/>
          <w:szCs w:val="18"/>
        </w:rPr>
      </w:pPr>
    </w:p>
    <w:tbl>
      <w:tblPr>
        <w:tblStyle w:val="TableGrid"/>
        <w:tblW w:w="8409" w:type="dxa"/>
        <w:tblInd w:w="720" w:type="dxa"/>
        <w:tblLook w:val="04A0" w:firstRow="1" w:lastRow="0" w:firstColumn="1" w:lastColumn="0" w:noHBand="0" w:noVBand="1"/>
      </w:tblPr>
      <w:tblGrid>
        <w:gridCol w:w="2140"/>
        <w:gridCol w:w="6269"/>
      </w:tblGrid>
      <w:tr w:rsidR="00F4218F" w:rsidRPr="009D763B" w14:paraId="72F23134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4DDBF418" w14:textId="77777777" w:rsidR="00F4218F" w:rsidRPr="00105A60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URL</w:t>
            </w:r>
          </w:p>
        </w:tc>
        <w:tc>
          <w:tcPr>
            <w:tcW w:w="6269" w:type="dxa"/>
          </w:tcPr>
          <w:p w14:paraId="0A301DC1" w14:textId="78C2B513" w:rsidR="00F4218F" w:rsidRPr="009D763B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CC0ACD"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 w:rsidRPr="00CC0ACD">
              <w:rPr>
                <w:rFonts w:ascii="Arial" w:hAnsi="Arial" w:cs="Arial"/>
                <w:sz w:val="20"/>
                <w:szCs w:val="20"/>
              </w:rPr>
              <w:t>api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/orders/buy/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MarketPlan</w:t>
            </w:r>
            <w:proofErr w:type="spellEnd"/>
          </w:p>
        </w:tc>
      </w:tr>
      <w:tr w:rsidR="00F4218F" w:rsidRPr="009D763B" w14:paraId="485DE5BD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50568BA7" w14:textId="77777777" w:rsidR="00F4218F" w:rsidRPr="00105A60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Request Type</w:t>
            </w:r>
          </w:p>
        </w:tc>
        <w:tc>
          <w:tcPr>
            <w:tcW w:w="6269" w:type="dxa"/>
          </w:tcPr>
          <w:p w14:paraId="233877F0" w14:textId="77777777" w:rsidR="00F4218F" w:rsidRPr="009D763B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PUT</w:t>
            </w:r>
          </w:p>
        </w:tc>
      </w:tr>
      <w:tr w:rsidR="00F4218F" w:rsidRPr="009D763B" w14:paraId="61D9D81F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55435C4D" w14:textId="77777777" w:rsidR="00F4218F" w:rsidRPr="00105A60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User Role</w:t>
            </w:r>
          </w:p>
        </w:tc>
        <w:tc>
          <w:tcPr>
            <w:tcW w:w="6269" w:type="dxa"/>
          </w:tcPr>
          <w:p w14:paraId="1438CB3E" w14:textId="77777777" w:rsidR="00F4218F" w:rsidRPr="009D763B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Risk management</w:t>
            </w:r>
          </w:p>
        </w:tc>
      </w:tr>
      <w:tr w:rsidR="00F4218F" w:rsidRPr="009D763B" w14:paraId="4BFF5613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7D450BDA" w14:textId="77777777" w:rsidR="00F4218F" w:rsidRPr="00105A60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Trigger</w:t>
            </w:r>
          </w:p>
        </w:tc>
        <w:tc>
          <w:tcPr>
            <w:tcW w:w="6269" w:type="dxa"/>
          </w:tcPr>
          <w:p w14:paraId="5CE4AE4B" w14:textId="77777777" w:rsidR="00F4218F" w:rsidRPr="009D763B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Front end</w:t>
            </w:r>
          </w:p>
        </w:tc>
      </w:tr>
      <w:tr w:rsidR="00F4218F" w:rsidRPr="009D763B" w14:paraId="634A855C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1D960726" w14:textId="77777777" w:rsidR="00F4218F" w:rsidRPr="00105A60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Description</w:t>
            </w:r>
          </w:p>
        </w:tc>
        <w:tc>
          <w:tcPr>
            <w:tcW w:w="6269" w:type="dxa"/>
          </w:tcPr>
          <w:p w14:paraId="1F9CF407" w14:textId="77777777" w:rsidR="00F4218F" w:rsidRPr="009D763B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Using this endpoint request to buy the stock at market price is send to stock exchange.</w:t>
            </w:r>
          </w:p>
        </w:tc>
      </w:tr>
      <w:tr w:rsidR="00F4218F" w:rsidRPr="009D763B" w14:paraId="4C8B81EE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3CEB0BF0" w14:textId="77777777" w:rsidR="00F4218F" w:rsidRPr="00105A60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Inputs</w:t>
            </w:r>
          </w:p>
        </w:tc>
        <w:tc>
          <w:tcPr>
            <w:tcW w:w="6269" w:type="dxa"/>
          </w:tcPr>
          <w:p w14:paraId="2035D726" w14:textId="77777777" w:rsidR="00F4218F" w:rsidRPr="009D763B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OrderDTO</w:t>
            </w:r>
            <w:proofErr w:type="spellEnd"/>
          </w:p>
        </w:tc>
      </w:tr>
      <w:tr w:rsidR="00F4218F" w:rsidRPr="009D763B" w14:paraId="3505E178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1F0458FC" w14:textId="77777777" w:rsidR="00F4218F" w:rsidRPr="00105A60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Outputs</w:t>
            </w:r>
          </w:p>
        </w:tc>
        <w:tc>
          <w:tcPr>
            <w:tcW w:w="6269" w:type="dxa"/>
          </w:tcPr>
          <w:p w14:paraId="04D68701" w14:textId="74E4EF6B" w:rsidR="00F4218F" w:rsidRPr="009D763B" w:rsidRDefault="00F4218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Status code with number of </w:t>
            </w:r>
            <w:r w:rsidR="00644195">
              <w:rPr>
                <w:rFonts w:ascii="Arial" w:hAnsi="Arial" w:cs="Arial"/>
                <w:sz w:val="20"/>
                <w:szCs w:val="20"/>
              </w:rPr>
              <w:t>units sold</w:t>
            </w:r>
          </w:p>
        </w:tc>
      </w:tr>
    </w:tbl>
    <w:p w14:paraId="3DA78399" w14:textId="77777777" w:rsidR="00F4218F" w:rsidRPr="00390DE6" w:rsidRDefault="00F4218F" w:rsidP="00F4218F"/>
    <w:p w14:paraId="10A617C7" w14:textId="3E145FBB" w:rsidR="00F4218F" w:rsidRDefault="00F4218F" w:rsidP="00F4218F"/>
    <w:p w14:paraId="2EA96F23" w14:textId="43B22D8E" w:rsidR="00644195" w:rsidRDefault="00644195" w:rsidP="00F4218F"/>
    <w:p w14:paraId="258A7974" w14:textId="77777777" w:rsidR="00C5380F" w:rsidRDefault="00C5380F" w:rsidP="00F4218F"/>
    <w:p w14:paraId="561103A5" w14:textId="63992CE3" w:rsidR="001F6184" w:rsidRPr="00277B6D" w:rsidRDefault="001F6184" w:rsidP="001F6184">
      <w:pPr>
        <w:pStyle w:val="Caption"/>
        <w:keepNext/>
        <w:jc w:val="center"/>
        <w:rPr>
          <w:sz w:val="16"/>
        </w:rPr>
      </w:pPr>
      <w:r w:rsidRPr="00277B6D">
        <w:rPr>
          <w:sz w:val="16"/>
        </w:rPr>
        <w:lastRenderedPageBreak/>
        <w:t xml:space="preserve">Table </w:t>
      </w:r>
      <w:r w:rsidR="00C5380F">
        <w:rPr>
          <w:sz w:val="16"/>
        </w:rPr>
        <w:t>21</w:t>
      </w:r>
      <w:r w:rsidR="00C5380F" w:rsidRPr="00277B6D">
        <w:rPr>
          <w:sz w:val="16"/>
        </w:rPr>
        <w:t>:</w:t>
      </w:r>
      <w:r w:rsidRPr="00277B6D">
        <w:rPr>
          <w:sz w:val="16"/>
        </w:rPr>
        <w:t xml:space="preserve"> </w:t>
      </w:r>
      <w:r>
        <w:rPr>
          <w:sz w:val="16"/>
        </w:rPr>
        <w:t>Order management</w:t>
      </w:r>
      <w:r w:rsidRPr="00277B6D">
        <w:rPr>
          <w:sz w:val="16"/>
        </w:rPr>
        <w:t xml:space="preserve"> - Endpoint - </w:t>
      </w:r>
      <w:r>
        <w:rPr>
          <w:sz w:val="16"/>
        </w:rPr>
        <w:t>3</w:t>
      </w:r>
    </w:p>
    <w:tbl>
      <w:tblPr>
        <w:tblStyle w:val="TableGrid"/>
        <w:tblW w:w="8409" w:type="dxa"/>
        <w:tblInd w:w="720" w:type="dxa"/>
        <w:tblLook w:val="04A0" w:firstRow="1" w:lastRow="0" w:firstColumn="1" w:lastColumn="0" w:noHBand="0" w:noVBand="1"/>
      </w:tblPr>
      <w:tblGrid>
        <w:gridCol w:w="2140"/>
        <w:gridCol w:w="6269"/>
      </w:tblGrid>
      <w:tr w:rsidR="00664F0F" w14:paraId="3FFC60B0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0AC52E89" w14:textId="77777777" w:rsidR="00664F0F" w:rsidRPr="00105A60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URL</w:t>
            </w:r>
          </w:p>
        </w:tc>
        <w:tc>
          <w:tcPr>
            <w:tcW w:w="6269" w:type="dxa"/>
          </w:tcPr>
          <w:p w14:paraId="4996F9DD" w14:textId="53D5E539" w:rsidR="00664F0F" w:rsidRPr="009D763B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CC0ACD"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 w:rsidRPr="00CC0ACD">
              <w:rPr>
                <w:rFonts w:ascii="Arial" w:hAnsi="Arial" w:cs="Arial"/>
                <w:sz w:val="20"/>
                <w:szCs w:val="20"/>
              </w:rPr>
              <w:t>api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/order/</w:t>
            </w:r>
            <w:r w:rsidR="0073676A">
              <w:rPr>
                <w:rFonts w:ascii="Arial" w:hAnsi="Arial" w:cs="Arial"/>
                <w:sz w:val="20"/>
                <w:szCs w:val="20"/>
              </w:rPr>
              <w:t>buy/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positionSizing</w:t>
            </w:r>
            <w:proofErr w:type="spellEnd"/>
          </w:p>
        </w:tc>
      </w:tr>
      <w:tr w:rsidR="00664F0F" w14:paraId="19405B92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50160BC4" w14:textId="77777777" w:rsidR="00664F0F" w:rsidRPr="00105A60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Request Type</w:t>
            </w:r>
          </w:p>
        </w:tc>
        <w:tc>
          <w:tcPr>
            <w:tcW w:w="6269" w:type="dxa"/>
          </w:tcPr>
          <w:p w14:paraId="78CE3125" w14:textId="77777777" w:rsidR="00664F0F" w:rsidRPr="009D763B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PUT</w:t>
            </w:r>
          </w:p>
        </w:tc>
      </w:tr>
      <w:tr w:rsidR="00664F0F" w14:paraId="42DBEA83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55059EB8" w14:textId="77777777" w:rsidR="00664F0F" w:rsidRPr="00105A60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User Role</w:t>
            </w:r>
          </w:p>
        </w:tc>
        <w:tc>
          <w:tcPr>
            <w:tcW w:w="6269" w:type="dxa"/>
          </w:tcPr>
          <w:p w14:paraId="53A6D8E7" w14:textId="77777777" w:rsidR="00664F0F" w:rsidRPr="009D763B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Trader</w:t>
            </w:r>
          </w:p>
        </w:tc>
      </w:tr>
      <w:tr w:rsidR="00664F0F" w14:paraId="45D08C32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09C08034" w14:textId="77777777" w:rsidR="00664F0F" w:rsidRPr="00105A60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Trigger</w:t>
            </w:r>
          </w:p>
        </w:tc>
        <w:tc>
          <w:tcPr>
            <w:tcW w:w="6269" w:type="dxa"/>
          </w:tcPr>
          <w:p w14:paraId="390311D9" w14:textId="77777777" w:rsidR="00664F0F" w:rsidRPr="009D763B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Front end</w:t>
            </w:r>
          </w:p>
        </w:tc>
      </w:tr>
      <w:tr w:rsidR="00664F0F" w14:paraId="66388760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6C9F3640" w14:textId="77777777" w:rsidR="00664F0F" w:rsidRPr="00105A60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Description</w:t>
            </w:r>
          </w:p>
        </w:tc>
        <w:tc>
          <w:tcPr>
            <w:tcW w:w="6269" w:type="dxa"/>
          </w:tcPr>
          <w:p w14:paraId="32F11828" w14:textId="6D6DB5D4" w:rsidR="00664F0F" w:rsidRPr="009D763B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Using this </w:t>
            </w:r>
            <w:r w:rsidR="00644195">
              <w:rPr>
                <w:rFonts w:ascii="Arial" w:hAnsi="Arial" w:cs="Arial"/>
                <w:sz w:val="20"/>
                <w:szCs w:val="20"/>
              </w:rPr>
              <w:t>endpoint,</w:t>
            </w:r>
            <w:r>
              <w:rPr>
                <w:rFonts w:ascii="Arial" w:hAnsi="Arial" w:cs="Arial"/>
                <w:sz w:val="20"/>
                <w:szCs w:val="20"/>
              </w:rPr>
              <w:t xml:space="preserve"> the request is </w:t>
            </w:r>
            <w:r w:rsidR="00644195">
              <w:rPr>
                <w:rFonts w:ascii="Arial" w:hAnsi="Arial" w:cs="Arial"/>
                <w:sz w:val="20"/>
                <w:szCs w:val="20"/>
              </w:rPr>
              <w:t>sent</w:t>
            </w:r>
            <w:r>
              <w:rPr>
                <w:rFonts w:ascii="Arial" w:hAnsi="Arial" w:cs="Arial"/>
                <w:sz w:val="20"/>
                <w:szCs w:val="20"/>
              </w:rPr>
              <w:t xml:space="preserve"> to risk management team </w:t>
            </w:r>
          </w:p>
        </w:tc>
      </w:tr>
      <w:tr w:rsidR="00664F0F" w14:paraId="6C99AD1F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21AE6DB4" w14:textId="77777777" w:rsidR="00664F0F" w:rsidRPr="00105A60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Inputs</w:t>
            </w:r>
          </w:p>
        </w:tc>
        <w:tc>
          <w:tcPr>
            <w:tcW w:w="6269" w:type="dxa"/>
          </w:tcPr>
          <w:p w14:paraId="3BB36796" w14:textId="77777777" w:rsidR="00664F0F" w:rsidRPr="009D763B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OrderDTO</w:t>
            </w:r>
            <w:proofErr w:type="spellEnd"/>
          </w:p>
        </w:tc>
      </w:tr>
      <w:tr w:rsidR="00664F0F" w14:paraId="204A1EDC" w14:textId="77777777" w:rsidTr="00336CAA">
        <w:tc>
          <w:tcPr>
            <w:tcW w:w="2140" w:type="dxa"/>
            <w:shd w:val="clear" w:color="auto" w:fill="2E74B5" w:themeFill="accent1" w:themeFillShade="BF"/>
          </w:tcPr>
          <w:p w14:paraId="5E9370FA" w14:textId="77777777" w:rsidR="00664F0F" w:rsidRPr="00105A60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Outputs</w:t>
            </w:r>
          </w:p>
        </w:tc>
        <w:tc>
          <w:tcPr>
            <w:tcW w:w="6269" w:type="dxa"/>
          </w:tcPr>
          <w:p w14:paraId="59620441" w14:textId="77777777" w:rsidR="00664F0F" w:rsidRPr="009D763B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Status code with number of unit’s purchased</w:t>
            </w:r>
          </w:p>
        </w:tc>
      </w:tr>
    </w:tbl>
    <w:p w14:paraId="7C0C5EE1" w14:textId="041A414D" w:rsidR="001F6184" w:rsidRPr="00277B6D" w:rsidRDefault="00ED10E3" w:rsidP="00ED10E3">
      <w:pPr>
        <w:pStyle w:val="Caption"/>
        <w:keepNext/>
        <w:ind w:left="7920" w:firstLine="720"/>
        <w:rPr>
          <w:sz w:val="16"/>
        </w:rPr>
      </w:pPr>
      <w:r>
        <w:rPr>
          <w:sz w:val="16"/>
        </w:rPr>
        <w:t xml:space="preserve">  </w:t>
      </w:r>
    </w:p>
    <w:p w14:paraId="049D38FA" w14:textId="0807DF8C" w:rsidR="00664F0F" w:rsidRPr="00C5380F" w:rsidRDefault="00644195" w:rsidP="00644195">
      <w:pPr>
        <w:pStyle w:val="ListParagraph"/>
        <w:ind w:left="0"/>
        <w:jc w:val="center"/>
        <w:rPr>
          <w:b/>
          <w:bCs/>
          <w:sz w:val="24"/>
          <w:szCs w:val="24"/>
          <w:u w:val="single"/>
        </w:rPr>
      </w:pPr>
      <w:r w:rsidRPr="00C5380F">
        <w:rPr>
          <w:b/>
          <w:bCs/>
          <w:sz w:val="18"/>
          <w:szCs w:val="24"/>
        </w:rPr>
        <w:t>Table 22: Order management - Endpoint - 4</w:t>
      </w:r>
    </w:p>
    <w:tbl>
      <w:tblPr>
        <w:tblStyle w:val="TableGrid"/>
        <w:tblW w:w="8409" w:type="dxa"/>
        <w:tblInd w:w="720" w:type="dxa"/>
        <w:tblLook w:val="04A0" w:firstRow="1" w:lastRow="0" w:firstColumn="1" w:lastColumn="0" w:noHBand="0" w:noVBand="1"/>
      </w:tblPr>
      <w:tblGrid>
        <w:gridCol w:w="2140"/>
        <w:gridCol w:w="6269"/>
      </w:tblGrid>
      <w:tr w:rsidR="00664F0F" w14:paraId="63965603" w14:textId="77777777" w:rsidTr="00664F0F">
        <w:tc>
          <w:tcPr>
            <w:tcW w:w="2140" w:type="dxa"/>
            <w:shd w:val="clear" w:color="auto" w:fill="2E74B5" w:themeFill="accent1" w:themeFillShade="BF"/>
          </w:tcPr>
          <w:p w14:paraId="659ECE93" w14:textId="2BE4424D" w:rsidR="00664F0F" w:rsidRPr="00105A60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b/>
                <w:u w:val="single"/>
              </w:rPr>
              <w:t xml:space="preserve">                </w:t>
            </w: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URL</w:t>
            </w:r>
          </w:p>
        </w:tc>
        <w:tc>
          <w:tcPr>
            <w:tcW w:w="6269" w:type="dxa"/>
          </w:tcPr>
          <w:p w14:paraId="1867DD02" w14:textId="351C66DD" w:rsidR="00664F0F" w:rsidRPr="009D763B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CC0ACD"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 w:rsidRPr="00CC0ACD">
              <w:rPr>
                <w:rFonts w:ascii="Arial" w:hAnsi="Arial" w:cs="Arial"/>
                <w:sz w:val="20"/>
                <w:szCs w:val="20"/>
              </w:rPr>
              <w:t>api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/orders/</w:t>
            </w:r>
            <w:r w:rsidR="0073676A">
              <w:rPr>
                <w:rFonts w:ascii="Arial" w:hAnsi="Arial" w:cs="Arial"/>
                <w:sz w:val="20"/>
                <w:szCs w:val="20"/>
              </w:rPr>
              <w:t>sell/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stopLoss</w:t>
            </w:r>
            <w:proofErr w:type="spellEnd"/>
          </w:p>
        </w:tc>
      </w:tr>
      <w:tr w:rsidR="00664F0F" w14:paraId="2B22DC4A" w14:textId="77777777" w:rsidTr="00664F0F">
        <w:tc>
          <w:tcPr>
            <w:tcW w:w="2140" w:type="dxa"/>
            <w:shd w:val="clear" w:color="auto" w:fill="2E74B5" w:themeFill="accent1" w:themeFillShade="BF"/>
          </w:tcPr>
          <w:p w14:paraId="196EAB73" w14:textId="77777777" w:rsidR="00664F0F" w:rsidRPr="00105A60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Request Type</w:t>
            </w:r>
          </w:p>
        </w:tc>
        <w:tc>
          <w:tcPr>
            <w:tcW w:w="6269" w:type="dxa"/>
          </w:tcPr>
          <w:p w14:paraId="45B42601" w14:textId="77777777" w:rsidR="00664F0F" w:rsidRPr="009D763B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PUT</w:t>
            </w:r>
          </w:p>
        </w:tc>
      </w:tr>
      <w:tr w:rsidR="00664F0F" w14:paraId="2FDAC8D0" w14:textId="77777777" w:rsidTr="00664F0F">
        <w:tc>
          <w:tcPr>
            <w:tcW w:w="2140" w:type="dxa"/>
            <w:shd w:val="clear" w:color="auto" w:fill="2E74B5" w:themeFill="accent1" w:themeFillShade="BF"/>
          </w:tcPr>
          <w:p w14:paraId="7369DA3F" w14:textId="77777777" w:rsidR="00664F0F" w:rsidRPr="00105A60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User Role</w:t>
            </w:r>
          </w:p>
        </w:tc>
        <w:tc>
          <w:tcPr>
            <w:tcW w:w="6269" w:type="dxa"/>
          </w:tcPr>
          <w:p w14:paraId="3EE69B26" w14:textId="77777777" w:rsidR="00664F0F" w:rsidRPr="009D763B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Trader</w:t>
            </w:r>
          </w:p>
        </w:tc>
      </w:tr>
      <w:tr w:rsidR="00664F0F" w14:paraId="2150D8A4" w14:textId="77777777" w:rsidTr="00664F0F">
        <w:tc>
          <w:tcPr>
            <w:tcW w:w="2140" w:type="dxa"/>
            <w:shd w:val="clear" w:color="auto" w:fill="2E74B5" w:themeFill="accent1" w:themeFillShade="BF"/>
          </w:tcPr>
          <w:p w14:paraId="77569C64" w14:textId="77777777" w:rsidR="00664F0F" w:rsidRPr="00105A60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Trigger</w:t>
            </w:r>
          </w:p>
        </w:tc>
        <w:tc>
          <w:tcPr>
            <w:tcW w:w="6269" w:type="dxa"/>
          </w:tcPr>
          <w:p w14:paraId="50BA9772" w14:textId="77777777" w:rsidR="00664F0F" w:rsidRPr="009D763B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Front end</w:t>
            </w:r>
          </w:p>
        </w:tc>
      </w:tr>
      <w:tr w:rsidR="00664F0F" w14:paraId="53931DCD" w14:textId="77777777" w:rsidTr="00664F0F">
        <w:tc>
          <w:tcPr>
            <w:tcW w:w="2140" w:type="dxa"/>
            <w:shd w:val="clear" w:color="auto" w:fill="2E74B5" w:themeFill="accent1" w:themeFillShade="BF"/>
          </w:tcPr>
          <w:p w14:paraId="3593D875" w14:textId="77777777" w:rsidR="00664F0F" w:rsidRPr="00105A60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Description</w:t>
            </w:r>
          </w:p>
        </w:tc>
        <w:tc>
          <w:tcPr>
            <w:tcW w:w="6269" w:type="dxa"/>
          </w:tcPr>
          <w:p w14:paraId="03E3C1EC" w14:textId="5F83834F" w:rsidR="00664F0F" w:rsidRPr="009D763B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Using this </w:t>
            </w:r>
            <w:r w:rsidR="00C5380F">
              <w:rPr>
                <w:rFonts w:ascii="Arial" w:hAnsi="Arial" w:cs="Arial"/>
                <w:sz w:val="20"/>
                <w:szCs w:val="20"/>
              </w:rPr>
              <w:t>endpoint,</w:t>
            </w:r>
            <w:r>
              <w:rPr>
                <w:rFonts w:ascii="Arial" w:hAnsi="Arial" w:cs="Arial"/>
                <w:sz w:val="20"/>
                <w:szCs w:val="20"/>
              </w:rPr>
              <w:t xml:space="preserve"> the </w:t>
            </w:r>
            <w:r w:rsidR="00C5380F">
              <w:rPr>
                <w:rFonts w:ascii="Arial" w:hAnsi="Arial" w:cs="Arial"/>
                <w:sz w:val="20"/>
                <w:szCs w:val="20"/>
              </w:rPr>
              <w:t>request is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C5380F">
              <w:rPr>
                <w:rFonts w:ascii="Arial" w:hAnsi="Arial" w:cs="Arial"/>
                <w:sz w:val="20"/>
                <w:szCs w:val="20"/>
              </w:rPr>
              <w:t>sent</w:t>
            </w:r>
            <w:r>
              <w:rPr>
                <w:rFonts w:ascii="Arial" w:hAnsi="Arial" w:cs="Arial"/>
                <w:sz w:val="20"/>
                <w:szCs w:val="20"/>
              </w:rPr>
              <w:t xml:space="preserve"> to risk management team</w:t>
            </w:r>
          </w:p>
        </w:tc>
      </w:tr>
      <w:tr w:rsidR="00664F0F" w14:paraId="4060B640" w14:textId="77777777" w:rsidTr="00664F0F">
        <w:tc>
          <w:tcPr>
            <w:tcW w:w="2140" w:type="dxa"/>
            <w:shd w:val="clear" w:color="auto" w:fill="2E74B5" w:themeFill="accent1" w:themeFillShade="BF"/>
          </w:tcPr>
          <w:p w14:paraId="4DEB1B9C" w14:textId="77777777" w:rsidR="00664F0F" w:rsidRPr="00105A60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Inputs</w:t>
            </w:r>
          </w:p>
        </w:tc>
        <w:tc>
          <w:tcPr>
            <w:tcW w:w="6269" w:type="dxa"/>
          </w:tcPr>
          <w:p w14:paraId="4F8F1D37" w14:textId="77777777" w:rsidR="00664F0F" w:rsidRPr="009D763B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OrderDTO</w:t>
            </w:r>
            <w:proofErr w:type="spellEnd"/>
          </w:p>
        </w:tc>
      </w:tr>
      <w:tr w:rsidR="00664F0F" w14:paraId="2A0C09B2" w14:textId="77777777" w:rsidTr="00664F0F">
        <w:tc>
          <w:tcPr>
            <w:tcW w:w="2140" w:type="dxa"/>
            <w:shd w:val="clear" w:color="auto" w:fill="2E74B5" w:themeFill="accent1" w:themeFillShade="BF"/>
          </w:tcPr>
          <w:p w14:paraId="593C84F9" w14:textId="77777777" w:rsidR="00664F0F" w:rsidRPr="00105A60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Outputs</w:t>
            </w:r>
          </w:p>
        </w:tc>
        <w:tc>
          <w:tcPr>
            <w:tcW w:w="6269" w:type="dxa"/>
          </w:tcPr>
          <w:p w14:paraId="01C6287E" w14:textId="74FAD3B5" w:rsidR="00664F0F" w:rsidRPr="009D763B" w:rsidRDefault="00664F0F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Status code with number of </w:t>
            </w:r>
            <w:r w:rsidR="00C5380F">
              <w:rPr>
                <w:rFonts w:ascii="Arial" w:hAnsi="Arial" w:cs="Arial"/>
                <w:sz w:val="20"/>
                <w:szCs w:val="20"/>
              </w:rPr>
              <w:t>units</w:t>
            </w:r>
            <w:r>
              <w:rPr>
                <w:rFonts w:ascii="Arial" w:hAnsi="Arial" w:cs="Arial"/>
                <w:sz w:val="20"/>
                <w:szCs w:val="20"/>
              </w:rPr>
              <w:t xml:space="preserve"> sold</w:t>
            </w:r>
          </w:p>
        </w:tc>
      </w:tr>
    </w:tbl>
    <w:p w14:paraId="42795E1A" w14:textId="451BE968" w:rsidR="00F4218F" w:rsidRDefault="00F4218F" w:rsidP="00F4218F"/>
    <w:p w14:paraId="0ACDA883" w14:textId="503B68F6" w:rsidR="00681265" w:rsidRPr="00C5380F" w:rsidRDefault="00681265" w:rsidP="00681265">
      <w:pPr>
        <w:pStyle w:val="ListParagraph"/>
        <w:ind w:left="0"/>
        <w:jc w:val="center"/>
        <w:rPr>
          <w:b/>
          <w:bCs/>
          <w:sz w:val="24"/>
          <w:szCs w:val="24"/>
          <w:u w:val="single"/>
        </w:rPr>
      </w:pPr>
      <w:r w:rsidRPr="00C5380F">
        <w:rPr>
          <w:b/>
          <w:bCs/>
          <w:sz w:val="18"/>
          <w:szCs w:val="24"/>
        </w:rPr>
        <w:t>Table 2</w:t>
      </w:r>
      <w:r>
        <w:rPr>
          <w:b/>
          <w:bCs/>
          <w:sz w:val="18"/>
          <w:szCs w:val="24"/>
        </w:rPr>
        <w:t>3</w:t>
      </w:r>
      <w:r w:rsidRPr="00C5380F">
        <w:rPr>
          <w:b/>
          <w:bCs/>
          <w:sz w:val="18"/>
          <w:szCs w:val="24"/>
        </w:rPr>
        <w:t xml:space="preserve">: Order management - Endpoint - </w:t>
      </w:r>
      <w:r>
        <w:rPr>
          <w:b/>
          <w:bCs/>
          <w:sz w:val="18"/>
          <w:szCs w:val="24"/>
        </w:rPr>
        <w:t>5</w:t>
      </w:r>
    </w:p>
    <w:tbl>
      <w:tblPr>
        <w:tblStyle w:val="TableGrid"/>
        <w:tblW w:w="8409" w:type="dxa"/>
        <w:tblInd w:w="720" w:type="dxa"/>
        <w:tblLook w:val="04A0" w:firstRow="1" w:lastRow="0" w:firstColumn="1" w:lastColumn="0" w:noHBand="0" w:noVBand="1"/>
      </w:tblPr>
      <w:tblGrid>
        <w:gridCol w:w="2140"/>
        <w:gridCol w:w="6269"/>
      </w:tblGrid>
      <w:tr w:rsidR="00873B2C" w14:paraId="65FFEA2A" w14:textId="77777777" w:rsidTr="001500B3">
        <w:tc>
          <w:tcPr>
            <w:tcW w:w="2140" w:type="dxa"/>
            <w:shd w:val="clear" w:color="auto" w:fill="2E74B5" w:themeFill="accent1" w:themeFillShade="BF"/>
          </w:tcPr>
          <w:p w14:paraId="023B3103" w14:textId="77777777" w:rsidR="00873B2C" w:rsidRPr="00105A60" w:rsidRDefault="00873B2C" w:rsidP="001500B3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URL</w:t>
            </w:r>
          </w:p>
        </w:tc>
        <w:tc>
          <w:tcPr>
            <w:tcW w:w="6269" w:type="dxa"/>
          </w:tcPr>
          <w:p w14:paraId="33D3F8E3" w14:textId="193905AE" w:rsidR="00873B2C" w:rsidRPr="009D763B" w:rsidRDefault="00873B2C" w:rsidP="001500B3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CC0ACD"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 w:rsidRPr="00CC0ACD">
              <w:rPr>
                <w:rFonts w:ascii="Arial" w:hAnsi="Arial" w:cs="Arial"/>
                <w:sz w:val="20"/>
                <w:szCs w:val="20"/>
              </w:rPr>
              <w:t>api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/orders/&lt;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orderId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&gt;</w:t>
            </w:r>
          </w:p>
        </w:tc>
      </w:tr>
      <w:tr w:rsidR="00873B2C" w14:paraId="1F0A36B6" w14:textId="77777777" w:rsidTr="001500B3">
        <w:tc>
          <w:tcPr>
            <w:tcW w:w="2140" w:type="dxa"/>
            <w:shd w:val="clear" w:color="auto" w:fill="2E74B5" w:themeFill="accent1" w:themeFillShade="BF"/>
          </w:tcPr>
          <w:p w14:paraId="25C74BF7" w14:textId="77777777" w:rsidR="00873B2C" w:rsidRPr="00105A60" w:rsidRDefault="00873B2C" w:rsidP="001500B3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Request Type</w:t>
            </w:r>
          </w:p>
        </w:tc>
        <w:tc>
          <w:tcPr>
            <w:tcW w:w="6269" w:type="dxa"/>
          </w:tcPr>
          <w:p w14:paraId="69B9FC20" w14:textId="69AED985" w:rsidR="00873B2C" w:rsidRPr="009D763B" w:rsidRDefault="00873B2C" w:rsidP="001500B3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Get</w:t>
            </w:r>
          </w:p>
        </w:tc>
      </w:tr>
      <w:tr w:rsidR="00873B2C" w14:paraId="27F8191F" w14:textId="77777777" w:rsidTr="001500B3">
        <w:tc>
          <w:tcPr>
            <w:tcW w:w="2140" w:type="dxa"/>
            <w:shd w:val="clear" w:color="auto" w:fill="2E74B5" w:themeFill="accent1" w:themeFillShade="BF"/>
          </w:tcPr>
          <w:p w14:paraId="65E1AAD9" w14:textId="77777777" w:rsidR="00873B2C" w:rsidRPr="00105A60" w:rsidRDefault="00873B2C" w:rsidP="001500B3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User Role</w:t>
            </w:r>
          </w:p>
        </w:tc>
        <w:tc>
          <w:tcPr>
            <w:tcW w:w="6269" w:type="dxa"/>
          </w:tcPr>
          <w:p w14:paraId="1D6432A8" w14:textId="3FD0858D" w:rsidR="00873B2C" w:rsidRPr="009D763B" w:rsidRDefault="00873B2C" w:rsidP="001500B3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Order Management Team</w:t>
            </w:r>
          </w:p>
        </w:tc>
      </w:tr>
      <w:tr w:rsidR="00873B2C" w14:paraId="2A8217AE" w14:textId="77777777" w:rsidTr="001500B3">
        <w:tc>
          <w:tcPr>
            <w:tcW w:w="2140" w:type="dxa"/>
            <w:shd w:val="clear" w:color="auto" w:fill="2E74B5" w:themeFill="accent1" w:themeFillShade="BF"/>
          </w:tcPr>
          <w:p w14:paraId="73E875AD" w14:textId="77777777" w:rsidR="00873B2C" w:rsidRPr="00105A60" w:rsidRDefault="00873B2C" w:rsidP="001500B3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Trigger</w:t>
            </w:r>
          </w:p>
        </w:tc>
        <w:tc>
          <w:tcPr>
            <w:tcW w:w="6269" w:type="dxa"/>
          </w:tcPr>
          <w:p w14:paraId="37F76FA0" w14:textId="77777777" w:rsidR="00873B2C" w:rsidRPr="009D763B" w:rsidRDefault="00873B2C" w:rsidP="001500B3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Front end</w:t>
            </w:r>
          </w:p>
        </w:tc>
      </w:tr>
      <w:tr w:rsidR="00873B2C" w14:paraId="69EE0D0F" w14:textId="77777777" w:rsidTr="001500B3">
        <w:tc>
          <w:tcPr>
            <w:tcW w:w="2140" w:type="dxa"/>
            <w:shd w:val="clear" w:color="auto" w:fill="2E74B5" w:themeFill="accent1" w:themeFillShade="BF"/>
          </w:tcPr>
          <w:p w14:paraId="5BD33DC9" w14:textId="77777777" w:rsidR="00873B2C" w:rsidRPr="00105A60" w:rsidRDefault="00873B2C" w:rsidP="001500B3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Description</w:t>
            </w:r>
          </w:p>
        </w:tc>
        <w:tc>
          <w:tcPr>
            <w:tcW w:w="6269" w:type="dxa"/>
          </w:tcPr>
          <w:p w14:paraId="51F61E1D" w14:textId="2C1A1300" w:rsidR="00873B2C" w:rsidRPr="009D763B" w:rsidRDefault="00873B2C" w:rsidP="001500B3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Fetch the order on bases of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orderID</w:t>
            </w:r>
            <w:proofErr w:type="spellEnd"/>
          </w:p>
        </w:tc>
      </w:tr>
      <w:tr w:rsidR="00873B2C" w14:paraId="0FFB6703" w14:textId="77777777" w:rsidTr="001500B3">
        <w:tc>
          <w:tcPr>
            <w:tcW w:w="2140" w:type="dxa"/>
            <w:shd w:val="clear" w:color="auto" w:fill="2E74B5" w:themeFill="accent1" w:themeFillShade="BF"/>
          </w:tcPr>
          <w:p w14:paraId="6C77E013" w14:textId="77777777" w:rsidR="00873B2C" w:rsidRPr="00105A60" w:rsidRDefault="00873B2C" w:rsidP="001500B3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Inputs</w:t>
            </w:r>
          </w:p>
        </w:tc>
        <w:tc>
          <w:tcPr>
            <w:tcW w:w="6269" w:type="dxa"/>
          </w:tcPr>
          <w:p w14:paraId="4DDC1AC2" w14:textId="27F98ED6" w:rsidR="00873B2C" w:rsidRPr="009D763B" w:rsidRDefault="00873B2C" w:rsidP="00873B2C">
            <w:pPr>
              <w:pStyle w:val="ListParagraph"/>
              <w:tabs>
                <w:tab w:val="left" w:pos="1332"/>
              </w:tabs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OrderId</w:t>
            </w:r>
            <w:proofErr w:type="spellEnd"/>
          </w:p>
        </w:tc>
      </w:tr>
      <w:tr w:rsidR="00873B2C" w14:paraId="0F1CB2B5" w14:textId="77777777" w:rsidTr="001500B3">
        <w:tc>
          <w:tcPr>
            <w:tcW w:w="2140" w:type="dxa"/>
            <w:shd w:val="clear" w:color="auto" w:fill="2E74B5" w:themeFill="accent1" w:themeFillShade="BF"/>
          </w:tcPr>
          <w:p w14:paraId="3AAB8C19" w14:textId="77777777" w:rsidR="00873B2C" w:rsidRPr="00105A60" w:rsidRDefault="00873B2C" w:rsidP="001500B3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Outputs</w:t>
            </w:r>
          </w:p>
        </w:tc>
        <w:tc>
          <w:tcPr>
            <w:tcW w:w="6269" w:type="dxa"/>
          </w:tcPr>
          <w:p w14:paraId="622A62C9" w14:textId="204D8755" w:rsidR="00873B2C" w:rsidRPr="009D763B" w:rsidRDefault="00873B2C" w:rsidP="001500B3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OderDTO</w:t>
            </w:r>
            <w:proofErr w:type="spellEnd"/>
          </w:p>
        </w:tc>
      </w:tr>
    </w:tbl>
    <w:p w14:paraId="7D13145B" w14:textId="6000F4BF" w:rsidR="00166937" w:rsidRDefault="00166937" w:rsidP="00E07792">
      <w:pPr>
        <w:widowControl/>
        <w:spacing w:before="0" w:after="0" w:line="240" w:lineRule="auto"/>
        <w:ind w:right="0"/>
        <w:rPr>
          <w:b/>
          <w:u w:val="single"/>
        </w:rPr>
      </w:pPr>
    </w:p>
    <w:p w14:paraId="1FBA2FCF" w14:textId="77777777" w:rsidR="00166937" w:rsidRDefault="00166937" w:rsidP="00E07792">
      <w:pPr>
        <w:widowControl/>
        <w:spacing w:before="0" w:after="0" w:line="240" w:lineRule="auto"/>
        <w:ind w:right="0"/>
        <w:rPr>
          <w:b/>
          <w:u w:val="single"/>
        </w:rPr>
      </w:pPr>
    </w:p>
    <w:p w14:paraId="4B622CC2" w14:textId="19C1ADC4" w:rsidR="00E07792" w:rsidRPr="0068592F" w:rsidRDefault="00E07792" w:rsidP="00E07792">
      <w:pPr>
        <w:widowControl/>
        <w:spacing w:before="0" w:after="0" w:line="240" w:lineRule="auto"/>
        <w:ind w:right="0"/>
        <w:rPr>
          <w:b/>
          <w:u w:val="single"/>
        </w:rPr>
      </w:pPr>
      <w:r w:rsidRPr="0068592F">
        <w:rPr>
          <w:b/>
          <w:u w:val="single"/>
        </w:rPr>
        <w:t>Stage: Font-end design</w:t>
      </w:r>
    </w:p>
    <w:p w14:paraId="105BFD86" w14:textId="77777777" w:rsidR="00E07792" w:rsidRPr="008B16ED" w:rsidRDefault="00E07792" w:rsidP="00E07792">
      <w:pPr>
        <w:widowControl/>
        <w:spacing w:before="0" w:after="0" w:line="240" w:lineRule="auto"/>
        <w:ind w:right="0"/>
        <w:rPr>
          <w:b/>
        </w:rPr>
      </w:pPr>
    </w:p>
    <w:p w14:paraId="3419B880" w14:textId="77777777" w:rsidR="00E07792" w:rsidRDefault="00E07792" w:rsidP="009F1039">
      <w:r>
        <w:t xml:space="preserve">Create the following components as per the specification provided below. </w:t>
      </w:r>
    </w:p>
    <w:p w14:paraId="6A861663" w14:textId="6C34E1B5" w:rsidR="009F1039" w:rsidRPr="009F1039" w:rsidRDefault="00166937" w:rsidP="00395FDC">
      <w:pPr>
        <w:pStyle w:val="ListParagraph"/>
        <w:numPr>
          <w:ilvl w:val="0"/>
          <w:numId w:val="59"/>
        </w:numPr>
        <w:rPr>
          <w:u w:val="single"/>
        </w:rPr>
      </w:pPr>
      <w:proofErr w:type="spellStart"/>
      <w:r>
        <w:rPr>
          <w:u w:val="single"/>
        </w:rPr>
        <w:t>UpdateOrder</w:t>
      </w:r>
      <w:r w:rsidR="009F1039" w:rsidRPr="009F1039">
        <w:rPr>
          <w:u w:val="single"/>
        </w:rPr>
        <w:t>Component</w:t>
      </w:r>
      <w:proofErr w:type="spellEnd"/>
    </w:p>
    <w:p w14:paraId="69EFABDC" w14:textId="4A184131" w:rsidR="009F1039" w:rsidRDefault="00FA4EC3" w:rsidP="00395FDC">
      <w:pPr>
        <w:pStyle w:val="ListParagraph"/>
        <w:numPr>
          <w:ilvl w:val="0"/>
          <w:numId w:val="60"/>
        </w:numPr>
      </w:pPr>
      <w:r>
        <w:t xml:space="preserve">This component will be used to process the order which have opted for </w:t>
      </w:r>
      <w:proofErr w:type="spellStart"/>
      <w:r>
        <w:t>S</w:t>
      </w:r>
      <w:r w:rsidR="00F54596">
        <w:t>topLoss</w:t>
      </w:r>
      <w:proofErr w:type="spellEnd"/>
      <w:r w:rsidR="00F54596">
        <w:t xml:space="preserve"> or </w:t>
      </w:r>
      <w:proofErr w:type="spellStart"/>
      <w:r w:rsidR="00F54596">
        <w:t>PositionSizing</w:t>
      </w:r>
      <w:proofErr w:type="spellEnd"/>
    </w:p>
    <w:p w14:paraId="551E0853" w14:textId="5ED065D5" w:rsidR="00D46706" w:rsidRDefault="00F54596" w:rsidP="00395FDC">
      <w:pPr>
        <w:pStyle w:val="ListParagraph"/>
        <w:numPr>
          <w:ilvl w:val="0"/>
          <w:numId w:val="60"/>
        </w:numPr>
      </w:pPr>
      <w:r>
        <w:t xml:space="preserve">Every record will have a check </w:t>
      </w:r>
      <w:proofErr w:type="gramStart"/>
      <w:r>
        <w:t>button .</w:t>
      </w:r>
      <w:proofErr w:type="gramEnd"/>
      <w:r>
        <w:t xml:space="preserve"> On click of check button </w:t>
      </w:r>
      <w:proofErr w:type="spellStart"/>
      <w:r>
        <w:t>RiskMicroservice</w:t>
      </w:r>
      <w:proofErr w:type="spellEnd"/>
      <w:r>
        <w:t xml:space="preserve"> </w:t>
      </w:r>
      <w:proofErr w:type="spellStart"/>
      <w:r>
        <w:t>i.e</w:t>
      </w:r>
      <w:proofErr w:type="spellEnd"/>
      <w:r>
        <w:t xml:space="preserve"> server will check whether the order meet the criteria. In case it </w:t>
      </w:r>
      <w:r w:rsidR="00681265">
        <w:t>meets</w:t>
      </w:r>
      <w:r>
        <w:t xml:space="preserve"> the criteria order will be processed else would be kept on hold</w:t>
      </w:r>
    </w:p>
    <w:p w14:paraId="3489A43A" w14:textId="5CB53016" w:rsidR="009F1039" w:rsidRDefault="003932D5" w:rsidP="009F1039">
      <w:pPr>
        <w:pStyle w:val="ListParagraph"/>
        <w:ind w:left="1080"/>
      </w:pPr>
      <w:r>
        <w:t xml:space="preserve"> </w:t>
      </w:r>
    </w:p>
    <w:p w14:paraId="097BA7DB" w14:textId="1F92D634" w:rsidR="009F1039" w:rsidRPr="003A3D78" w:rsidRDefault="00166937" w:rsidP="00395FDC">
      <w:pPr>
        <w:pStyle w:val="ListParagraph"/>
        <w:numPr>
          <w:ilvl w:val="0"/>
          <w:numId w:val="59"/>
        </w:numPr>
        <w:rPr>
          <w:u w:val="single"/>
        </w:rPr>
      </w:pPr>
      <w:proofErr w:type="spellStart"/>
      <w:r>
        <w:rPr>
          <w:u w:val="single"/>
        </w:rPr>
        <w:t>Search</w:t>
      </w:r>
      <w:r w:rsidR="00D46706">
        <w:rPr>
          <w:u w:val="single"/>
        </w:rPr>
        <w:t>Component</w:t>
      </w:r>
      <w:proofErr w:type="spellEnd"/>
    </w:p>
    <w:p w14:paraId="5551C870" w14:textId="47932AD5" w:rsidR="00FA4EC3" w:rsidRDefault="00FA4EC3" w:rsidP="00FA4EC3">
      <w:pPr>
        <w:pStyle w:val="ListParagraph"/>
        <w:numPr>
          <w:ilvl w:val="1"/>
          <w:numId w:val="59"/>
        </w:numPr>
      </w:pPr>
      <w:r>
        <w:t>Develop a component which is accessible from the menu bar for Order management tea</w:t>
      </w:r>
      <w:r w:rsidR="00681265">
        <w:t>m</w:t>
      </w:r>
      <w:r>
        <w:t>.</w:t>
      </w:r>
    </w:p>
    <w:p w14:paraId="3D835C49" w14:textId="76534D93" w:rsidR="00FA4EC3" w:rsidRDefault="00FA4EC3" w:rsidP="00FA4EC3">
      <w:pPr>
        <w:pStyle w:val="ListParagraph"/>
        <w:numPr>
          <w:ilvl w:val="1"/>
          <w:numId w:val="59"/>
        </w:numPr>
      </w:pPr>
      <w:r>
        <w:t>The component should accept order ID in a textbox and a search button should fetch the information in form for editing purpose</w:t>
      </w:r>
    </w:p>
    <w:p w14:paraId="7F5A278D" w14:textId="77777777" w:rsidR="00E4221D" w:rsidRDefault="00E4221D" w:rsidP="00E4221D">
      <w:pPr>
        <w:pStyle w:val="ListParagraph"/>
        <w:ind w:left="1134"/>
      </w:pPr>
    </w:p>
    <w:p w14:paraId="5A7855DC" w14:textId="56F22FA4" w:rsidR="007317C7" w:rsidRPr="007317C7" w:rsidRDefault="00FA4EC3" w:rsidP="00395FDC">
      <w:pPr>
        <w:pStyle w:val="ListParagraph"/>
        <w:numPr>
          <w:ilvl w:val="0"/>
          <w:numId w:val="59"/>
        </w:numPr>
        <w:rPr>
          <w:u w:val="single"/>
        </w:rPr>
      </w:pPr>
      <w:proofErr w:type="spellStart"/>
      <w:r>
        <w:rPr>
          <w:u w:val="single"/>
        </w:rPr>
        <w:t>View</w:t>
      </w:r>
      <w:r w:rsidR="00E4221D">
        <w:rPr>
          <w:u w:val="single"/>
        </w:rPr>
        <w:t>Order</w:t>
      </w:r>
      <w:r w:rsidR="007317C7" w:rsidRPr="007317C7">
        <w:rPr>
          <w:u w:val="single"/>
        </w:rPr>
        <w:t>Component</w:t>
      </w:r>
      <w:proofErr w:type="spellEnd"/>
    </w:p>
    <w:p w14:paraId="313E2EA7" w14:textId="1361C064" w:rsidR="00FA4EC3" w:rsidRDefault="00FA4EC3" w:rsidP="00FA4EC3">
      <w:pPr>
        <w:pStyle w:val="ListParagraph"/>
        <w:numPr>
          <w:ilvl w:val="1"/>
          <w:numId w:val="59"/>
        </w:numPr>
        <w:ind w:left="1134"/>
      </w:pPr>
      <w:r>
        <w:t>This component will display either selected order or all orders</w:t>
      </w:r>
    </w:p>
    <w:p w14:paraId="1C96ECF0" w14:textId="77777777" w:rsidR="00E23F6B" w:rsidRDefault="00E23F6B" w:rsidP="00E23F6B">
      <w:pPr>
        <w:pStyle w:val="ListParagraph"/>
        <w:ind w:left="1134"/>
      </w:pPr>
    </w:p>
    <w:p w14:paraId="7DF50624" w14:textId="4012E7E1" w:rsidR="00FA0C43" w:rsidRDefault="00FA0C43">
      <w:pPr>
        <w:widowControl/>
        <w:spacing w:before="0" w:after="0" w:line="240" w:lineRule="auto"/>
        <w:ind w:right="0"/>
        <w:rPr>
          <w:b/>
          <w:u w:val="single"/>
        </w:rPr>
      </w:pPr>
    </w:p>
    <w:p w14:paraId="30567BAE" w14:textId="00D38CFE" w:rsidR="00681265" w:rsidRDefault="00681265">
      <w:pPr>
        <w:widowControl/>
        <w:spacing w:before="0" w:after="0" w:line="240" w:lineRule="auto"/>
        <w:ind w:right="0"/>
        <w:rPr>
          <w:b/>
          <w:u w:val="single"/>
        </w:rPr>
      </w:pPr>
    </w:p>
    <w:p w14:paraId="4ED4AA63" w14:textId="77777777" w:rsidR="00681265" w:rsidRDefault="00681265">
      <w:pPr>
        <w:widowControl/>
        <w:spacing w:before="0" w:after="0" w:line="240" w:lineRule="auto"/>
        <w:ind w:right="0"/>
        <w:rPr>
          <w:b/>
          <w:u w:val="single"/>
        </w:rPr>
      </w:pPr>
    </w:p>
    <w:p w14:paraId="71C8CD81" w14:textId="0AABDAC9" w:rsidR="00E07792" w:rsidRPr="0068592F" w:rsidRDefault="00E07792" w:rsidP="00E07792">
      <w:pPr>
        <w:rPr>
          <w:b/>
          <w:u w:val="single"/>
        </w:rPr>
      </w:pPr>
      <w:r w:rsidRPr="0068592F">
        <w:rPr>
          <w:b/>
          <w:u w:val="single"/>
        </w:rPr>
        <w:lastRenderedPageBreak/>
        <w:t>Stage: Integration of Frontend and backend</w:t>
      </w:r>
    </w:p>
    <w:p w14:paraId="3F80BB42" w14:textId="56771B1E" w:rsidR="00E07792" w:rsidRDefault="00E07792" w:rsidP="00395FDC">
      <w:pPr>
        <w:pStyle w:val="ListParagraph"/>
        <w:numPr>
          <w:ilvl w:val="0"/>
          <w:numId w:val="37"/>
        </w:numPr>
      </w:pPr>
      <w:r>
        <w:t xml:space="preserve">Create a data service in the font-end application which will communicate with the </w:t>
      </w:r>
      <w:r w:rsidR="00DA5F3B">
        <w:t>micro services</w:t>
      </w:r>
      <w:r>
        <w:t>.</w:t>
      </w:r>
    </w:p>
    <w:p w14:paraId="1E3AF7F4" w14:textId="77777777" w:rsidR="001C4B87" w:rsidRDefault="00E07792" w:rsidP="00395FDC">
      <w:pPr>
        <w:pStyle w:val="ListParagraph"/>
        <w:numPr>
          <w:ilvl w:val="0"/>
          <w:numId w:val="37"/>
        </w:numPr>
      </w:pPr>
      <w:r>
        <w:t>Use the data service in the components to make them interact with the API</w:t>
      </w:r>
    </w:p>
    <w:p w14:paraId="211182D3" w14:textId="5747167E" w:rsidR="00E07792" w:rsidRDefault="00E07792" w:rsidP="00395FDC">
      <w:pPr>
        <w:pStyle w:val="ListParagraph"/>
        <w:numPr>
          <w:ilvl w:val="0"/>
          <w:numId w:val="37"/>
        </w:numPr>
      </w:pPr>
      <w:r>
        <w:t>Valid error messages should be shown based on various response status codes received form the API</w:t>
      </w:r>
    </w:p>
    <w:p w14:paraId="7EECE911" w14:textId="77777777" w:rsidR="00A36FEC" w:rsidRDefault="00A36FEC" w:rsidP="00A36FEC">
      <w:pPr>
        <w:pStyle w:val="ListParagraph"/>
      </w:pPr>
    </w:p>
    <w:p w14:paraId="5BBE65EF" w14:textId="2DC793BE" w:rsidR="00E07792" w:rsidRPr="006474DF" w:rsidRDefault="00E07792" w:rsidP="00E07792">
      <w:pPr>
        <w:pStyle w:val="Heading3"/>
        <w:tabs>
          <w:tab w:val="num" w:pos="1080"/>
        </w:tabs>
        <w:spacing w:before="0"/>
        <w:ind w:left="360"/>
        <w:jc w:val="left"/>
        <w:rPr>
          <w:rFonts w:ascii="Calibri" w:hAnsi="Calibri"/>
          <w:b/>
        </w:rPr>
      </w:pPr>
      <w:bookmarkStart w:id="23" w:name="_Toc116039857"/>
      <w:r>
        <w:rPr>
          <w:rFonts w:ascii="Calibri" w:hAnsi="Calibri"/>
          <w:b/>
        </w:rPr>
        <w:t xml:space="preserve">Module – </w:t>
      </w:r>
      <w:r w:rsidR="00F54596">
        <w:rPr>
          <w:rFonts w:ascii="Calibri" w:hAnsi="Calibri"/>
          <w:b/>
        </w:rPr>
        <w:t>Risk</w:t>
      </w:r>
      <w:r w:rsidR="000A3067">
        <w:rPr>
          <w:rFonts w:ascii="Calibri" w:hAnsi="Calibri"/>
          <w:b/>
        </w:rPr>
        <w:t xml:space="preserve"> management</w:t>
      </w:r>
      <w:bookmarkEnd w:id="23"/>
    </w:p>
    <w:p w14:paraId="18AA72B6" w14:textId="77777777" w:rsidR="00466A91" w:rsidRDefault="00654133" w:rsidP="00466A91">
      <w:r>
        <w:t xml:space="preserve">All </w:t>
      </w:r>
      <w:r w:rsidR="00466A91">
        <w:t xml:space="preserve">stocks which have opted for </w:t>
      </w:r>
      <w:proofErr w:type="spellStart"/>
      <w:r w:rsidR="00466A91">
        <w:t>positionSizing</w:t>
      </w:r>
      <w:proofErr w:type="spellEnd"/>
      <w:r w:rsidR="00466A91">
        <w:t xml:space="preserve"> or </w:t>
      </w:r>
      <w:proofErr w:type="spellStart"/>
      <w:r w:rsidR="00466A91">
        <w:t>stopLoss</w:t>
      </w:r>
      <w:proofErr w:type="spellEnd"/>
      <w:r w:rsidR="00466A91">
        <w:t xml:space="preserve"> </w:t>
      </w:r>
      <w:proofErr w:type="gramStart"/>
      <w:r w:rsidR="00466A91">
        <w:t>have to</w:t>
      </w:r>
      <w:proofErr w:type="gramEnd"/>
      <w:r w:rsidR="00466A91">
        <w:t xml:space="preserve"> pass through risk management.</w:t>
      </w:r>
      <w:r>
        <w:t xml:space="preserve"> This module will </w:t>
      </w:r>
      <w:r w:rsidR="00466A91">
        <w:t>h</w:t>
      </w:r>
      <w:r>
        <w:t>e</w:t>
      </w:r>
      <w:r w:rsidR="00466A91">
        <w:t>lp the trader to minimize the risk.</w:t>
      </w:r>
    </w:p>
    <w:p w14:paraId="212B282E" w14:textId="267F6073" w:rsidR="00E656C3" w:rsidRDefault="0072317D" w:rsidP="00395FDC">
      <w:pPr>
        <w:pStyle w:val="ListParagraph"/>
        <w:numPr>
          <w:ilvl w:val="0"/>
          <w:numId w:val="62"/>
        </w:numPr>
      </w:pPr>
      <w:r>
        <w:t xml:space="preserve">In case trader has opted for </w:t>
      </w:r>
      <w:proofErr w:type="spellStart"/>
      <w:r>
        <w:t>PositionSizing</w:t>
      </w:r>
      <w:proofErr w:type="spellEnd"/>
      <w:r>
        <w:t xml:space="preserve"> for a particular stock. Risk Management team will help him to analyze how many </w:t>
      </w:r>
      <w:r w:rsidR="00681265">
        <w:t>stocks</w:t>
      </w:r>
      <w:r>
        <w:t xml:space="preserve"> he/she should buy to keep the risk minimal</w:t>
      </w:r>
    </w:p>
    <w:p w14:paraId="22AF102E" w14:textId="6D6E6B2F" w:rsidR="00E656C3" w:rsidRDefault="0072317D" w:rsidP="00395FDC">
      <w:pPr>
        <w:pStyle w:val="ListParagraph"/>
        <w:numPr>
          <w:ilvl w:val="0"/>
          <w:numId w:val="62"/>
        </w:numPr>
      </w:pPr>
      <w:r>
        <w:t xml:space="preserve">In </w:t>
      </w:r>
      <w:proofErr w:type="gramStart"/>
      <w:r>
        <w:t>case  trader</w:t>
      </w:r>
      <w:proofErr w:type="gramEnd"/>
      <w:r>
        <w:t xml:space="preserve">  has opted for </w:t>
      </w:r>
      <w:proofErr w:type="spellStart"/>
      <w:r>
        <w:t>StopLoss</w:t>
      </w:r>
      <w:proofErr w:type="spellEnd"/>
      <w:r>
        <w:t xml:space="preserve"> option for selling a stock . Risk management team will help him</w:t>
      </w:r>
      <w:r w:rsidR="00681265">
        <w:t>/her</w:t>
      </w:r>
      <w:r>
        <w:t xml:space="preserve"> to sell the stock before it goes below the </w:t>
      </w:r>
      <w:proofErr w:type="spellStart"/>
      <w:r>
        <w:t>stopLoss</w:t>
      </w:r>
      <w:proofErr w:type="spellEnd"/>
      <w:r>
        <w:t>.</w:t>
      </w:r>
    </w:p>
    <w:p w14:paraId="13F22BDC" w14:textId="77777777" w:rsidR="00E07792" w:rsidRPr="00AA21A9" w:rsidRDefault="00E07792" w:rsidP="00E07792">
      <w:pPr>
        <w:rPr>
          <w:b/>
          <w:u w:val="single"/>
        </w:rPr>
      </w:pPr>
      <w:r w:rsidRPr="00AA21A9">
        <w:rPr>
          <w:b/>
          <w:u w:val="single"/>
        </w:rPr>
        <w:t>Stage: Database Implementation</w:t>
      </w:r>
    </w:p>
    <w:p w14:paraId="4C8952A4" w14:textId="5E3FAA2D" w:rsidR="00E07792" w:rsidRDefault="00E07792" w:rsidP="00395FDC">
      <w:pPr>
        <w:pStyle w:val="ListParagraph"/>
        <w:numPr>
          <w:ilvl w:val="0"/>
          <w:numId w:val="38"/>
        </w:numPr>
      </w:pPr>
      <w:r w:rsidRPr="002D5F62">
        <w:t>Design a data base as per the following ER diagram provided.</w:t>
      </w:r>
    </w:p>
    <w:p w14:paraId="4B706C2B" w14:textId="1DA2F4F8" w:rsidR="00585ACA" w:rsidRDefault="00585ACA" w:rsidP="00585ACA">
      <w:pPr>
        <w:pStyle w:val="ListParagraph"/>
      </w:pPr>
    </w:p>
    <w:p w14:paraId="2BE8C4EF" w14:textId="50D5ADCD" w:rsidR="00E07792" w:rsidRDefault="00E07792" w:rsidP="00E07792">
      <w:pPr>
        <w:rPr>
          <w:b/>
          <w:color w:val="FF0000"/>
          <w:u w:val="single"/>
        </w:rPr>
      </w:pPr>
      <w:r w:rsidRPr="00CE0702">
        <w:rPr>
          <w:b/>
          <w:color w:val="FF0000"/>
          <w:u w:val="single"/>
        </w:rPr>
        <w:t>Stage: Data Access Layer Design</w:t>
      </w:r>
    </w:p>
    <w:p w14:paraId="30797A73" w14:textId="441A7215" w:rsidR="0073676A" w:rsidRDefault="0073676A" w:rsidP="00E07792">
      <w:pPr>
        <w:rPr>
          <w:b/>
          <w:color w:val="FF0000"/>
          <w:u w:val="single"/>
        </w:rPr>
      </w:pPr>
      <w:r>
        <w:rPr>
          <w:noProof/>
          <w:color w:val="FF0000"/>
        </w:rPr>
        <w:drawing>
          <wp:inline distT="0" distB="0" distL="0" distR="0" wp14:anchorId="5A8C0B8C" wp14:editId="363E8E00">
            <wp:extent cx="3519805" cy="4360334"/>
            <wp:effectExtent l="0" t="0" r="444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31" cy="437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1F887" w14:textId="77777777" w:rsidR="0073676A" w:rsidRDefault="0073676A" w:rsidP="0073676A">
      <w:pPr>
        <w:pStyle w:val="ListParagraph"/>
        <w:numPr>
          <w:ilvl w:val="0"/>
          <w:numId w:val="72"/>
        </w:numPr>
      </w:pPr>
      <w:r>
        <w:lastRenderedPageBreak/>
        <w:t>Apart from primary and foreign keys implement the following additional constraints</w:t>
      </w:r>
    </w:p>
    <w:p w14:paraId="03D84457" w14:textId="77777777" w:rsidR="0073676A" w:rsidRDefault="0073676A" w:rsidP="0073676A">
      <w:pPr>
        <w:pStyle w:val="ListParagraph"/>
        <w:numPr>
          <w:ilvl w:val="1"/>
          <w:numId w:val="72"/>
        </w:numPr>
      </w:pPr>
      <w:proofErr w:type="spellStart"/>
      <w:r>
        <w:t>TransType</w:t>
      </w:r>
      <w:proofErr w:type="spellEnd"/>
      <w:r>
        <w:t xml:space="preserve"> should be either buy /sell. </w:t>
      </w:r>
    </w:p>
    <w:p w14:paraId="1AC2634C" w14:textId="0F7FD717" w:rsidR="0073676A" w:rsidRDefault="0073676A" w:rsidP="0073676A">
      <w:pPr>
        <w:pStyle w:val="ListParagraph"/>
        <w:numPr>
          <w:ilvl w:val="1"/>
          <w:numId w:val="72"/>
        </w:numPr>
      </w:pPr>
      <w:proofErr w:type="spellStart"/>
      <w:r>
        <w:t>RiskId</w:t>
      </w:r>
      <w:proofErr w:type="spellEnd"/>
      <w:r>
        <w:t xml:space="preserve"> must be </w:t>
      </w:r>
      <w:proofErr w:type="gramStart"/>
      <w:r>
        <w:t>auto-generated</w:t>
      </w:r>
      <w:proofErr w:type="gramEnd"/>
      <w:r>
        <w:t>. It should be in the format XY0000. First two characters “RI” followed by a 4-digit number</w:t>
      </w:r>
    </w:p>
    <w:p w14:paraId="2E681C19" w14:textId="77777777" w:rsidR="0073676A" w:rsidRDefault="0073676A" w:rsidP="0073676A">
      <w:pPr>
        <w:pStyle w:val="ListParagraph"/>
        <w:numPr>
          <w:ilvl w:val="1"/>
          <w:numId w:val="72"/>
        </w:numPr>
      </w:pPr>
      <w:proofErr w:type="spellStart"/>
      <w:r>
        <w:t>NumOfShares</w:t>
      </w:r>
      <w:proofErr w:type="spellEnd"/>
      <w:r>
        <w:t xml:space="preserve"> cannot be negative</w:t>
      </w:r>
    </w:p>
    <w:p w14:paraId="6B0ABB7A" w14:textId="77777777" w:rsidR="0073676A" w:rsidRDefault="0073676A" w:rsidP="0073676A">
      <w:pPr>
        <w:pStyle w:val="ListParagraph"/>
        <w:numPr>
          <w:ilvl w:val="1"/>
          <w:numId w:val="72"/>
        </w:numPr>
      </w:pPr>
      <w:r>
        <w:t xml:space="preserve">The values allowed for </w:t>
      </w:r>
      <w:proofErr w:type="spellStart"/>
      <w:r w:rsidRPr="00B06C47">
        <w:t>typeofPurchase</w:t>
      </w:r>
      <w:proofErr w:type="spellEnd"/>
      <w:r>
        <w:t xml:space="preserve"> are – </w:t>
      </w:r>
      <w:proofErr w:type="spellStart"/>
      <w:r>
        <w:t>marketPlan</w:t>
      </w:r>
      <w:proofErr w:type="spellEnd"/>
      <w:r>
        <w:t>/</w:t>
      </w:r>
      <w:proofErr w:type="spellStart"/>
      <w:r>
        <w:t>positionSizing</w:t>
      </w:r>
      <w:proofErr w:type="spellEnd"/>
      <w:r>
        <w:t xml:space="preserve">. The default value must be </w:t>
      </w:r>
      <w:proofErr w:type="spellStart"/>
      <w:r>
        <w:t>marketPlan</w:t>
      </w:r>
      <w:proofErr w:type="spellEnd"/>
      <w:r>
        <w:t>.</w:t>
      </w:r>
    </w:p>
    <w:p w14:paraId="15C733B4" w14:textId="77777777" w:rsidR="0073676A" w:rsidRDefault="0073676A" w:rsidP="0073676A">
      <w:pPr>
        <w:pStyle w:val="ListParagraph"/>
        <w:numPr>
          <w:ilvl w:val="1"/>
          <w:numId w:val="72"/>
        </w:numPr>
      </w:pPr>
      <w:r>
        <w:t xml:space="preserve">The values allowed for </w:t>
      </w:r>
      <w:proofErr w:type="spellStart"/>
      <w:r w:rsidRPr="00B06C47">
        <w:t>typeof</w:t>
      </w:r>
      <w:r>
        <w:t>Sell</w:t>
      </w:r>
      <w:proofErr w:type="spellEnd"/>
      <w:r>
        <w:t xml:space="preserve"> are – </w:t>
      </w:r>
      <w:proofErr w:type="spellStart"/>
      <w:r>
        <w:t>marketPlan</w:t>
      </w:r>
      <w:proofErr w:type="spellEnd"/>
      <w:r>
        <w:t>/</w:t>
      </w:r>
      <w:proofErr w:type="spellStart"/>
      <w:r>
        <w:t>stopLoss</w:t>
      </w:r>
      <w:proofErr w:type="spellEnd"/>
      <w:r>
        <w:t xml:space="preserve">. The default value must be </w:t>
      </w:r>
      <w:proofErr w:type="spellStart"/>
      <w:r>
        <w:t>stopLoss</w:t>
      </w:r>
      <w:proofErr w:type="spellEnd"/>
      <w:r>
        <w:t>.</w:t>
      </w:r>
    </w:p>
    <w:p w14:paraId="0BDAFFBD" w14:textId="77777777" w:rsidR="007C155F" w:rsidRDefault="007C155F" w:rsidP="007C155F">
      <w:pPr>
        <w:pStyle w:val="ListParagraph"/>
        <w:ind w:left="1440"/>
      </w:pPr>
    </w:p>
    <w:p w14:paraId="16895C56" w14:textId="77777777" w:rsidR="00E07792" w:rsidRDefault="00E07792" w:rsidP="00E07792">
      <w:pPr>
        <w:pStyle w:val="ListParagraph"/>
        <w:ind w:left="0"/>
        <w:rPr>
          <w:b/>
          <w:u w:val="single"/>
        </w:rPr>
      </w:pPr>
      <w:r w:rsidRPr="00AA21A9">
        <w:rPr>
          <w:b/>
          <w:u w:val="single"/>
        </w:rPr>
        <w:t>Stage: Business Logic Layer Development</w:t>
      </w:r>
    </w:p>
    <w:p w14:paraId="71CBFDC9" w14:textId="77777777" w:rsidR="00E07792" w:rsidRDefault="00E07792" w:rsidP="00395FDC">
      <w:pPr>
        <w:pStyle w:val="ListParagraph"/>
        <w:numPr>
          <w:ilvl w:val="0"/>
          <w:numId w:val="40"/>
        </w:numPr>
      </w:pPr>
      <w:r>
        <w:t>Following business rules must be implemented as part of the business service class</w:t>
      </w:r>
    </w:p>
    <w:p w14:paraId="5BFCC8D3" w14:textId="5D7F08D0" w:rsidR="005A3A58" w:rsidRDefault="005A3A58" w:rsidP="005A3A58">
      <w:r>
        <w:t xml:space="preserve">                     a. Position sizing </w:t>
      </w:r>
      <w:proofErr w:type="spellStart"/>
      <w:r>
        <w:t>i.e</w:t>
      </w:r>
      <w:proofErr w:type="spellEnd"/>
      <w:r>
        <w:t xml:space="preserve"> Number of unit which trader should buy will be calculated in following way</w:t>
      </w:r>
    </w:p>
    <w:p w14:paraId="2E8E1168" w14:textId="77777777" w:rsidR="005A3A58" w:rsidRDefault="005A3A58" w:rsidP="007C155F">
      <w:pPr>
        <w:pStyle w:val="ListParagraph"/>
        <w:numPr>
          <w:ilvl w:val="2"/>
          <w:numId w:val="40"/>
        </w:numPr>
      </w:pPr>
      <w:r>
        <w:t>Let’s assume account balance = 3lakh</w:t>
      </w:r>
    </w:p>
    <w:p w14:paraId="46F70B03" w14:textId="12A9CF72" w:rsidR="007C155F" w:rsidRDefault="005A3A58" w:rsidP="007C155F">
      <w:pPr>
        <w:pStyle w:val="ListParagraph"/>
        <w:numPr>
          <w:ilvl w:val="2"/>
          <w:numId w:val="40"/>
        </w:numPr>
      </w:pPr>
      <w:proofErr w:type="spellStart"/>
      <w:r>
        <w:t>RiskPerTrade</w:t>
      </w:r>
      <w:proofErr w:type="spellEnd"/>
      <w:r>
        <w:t xml:space="preserve"> = 3000 </w:t>
      </w:r>
    </w:p>
    <w:p w14:paraId="1FF05B86" w14:textId="0BFC83A2" w:rsidR="007C155F" w:rsidRDefault="005A3A58" w:rsidP="007C155F">
      <w:pPr>
        <w:pStyle w:val="ListParagraph"/>
        <w:numPr>
          <w:ilvl w:val="2"/>
          <w:numId w:val="40"/>
        </w:numPr>
      </w:pPr>
      <w:proofErr w:type="spellStart"/>
      <w:r>
        <w:t>PricePerStock</w:t>
      </w:r>
      <w:proofErr w:type="spellEnd"/>
      <w:r>
        <w:t xml:space="preserve"> = 100</w:t>
      </w:r>
    </w:p>
    <w:p w14:paraId="71528A22" w14:textId="1F7A19D1" w:rsidR="005A3A58" w:rsidRDefault="005A3A58" w:rsidP="007C155F">
      <w:pPr>
        <w:pStyle w:val="ListParagraph"/>
        <w:numPr>
          <w:ilvl w:val="2"/>
          <w:numId w:val="40"/>
        </w:numPr>
      </w:pPr>
      <w:r>
        <w:t>Stop Loss =95</w:t>
      </w:r>
    </w:p>
    <w:p w14:paraId="57251A46" w14:textId="3B021DD2" w:rsidR="007C155F" w:rsidRDefault="005A3A58" w:rsidP="007C155F">
      <w:pPr>
        <w:pStyle w:val="ListParagraph"/>
        <w:numPr>
          <w:ilvl w:val="2"/>
          <w:numId w:val="40"/>
        </w:numPr>
      </w:pPr>
      <w:proofErr w:type="spellStart"/>
      <w:r>
        <w:t>RiskPoint</w:t>
      </w:r>
      <w:proofErr w:type="spellEnd"/>
      <w:r>
        <w:t xml:space="preserve"> = </w:t>
      </w:r>
      <w:proofErr w:type="spellStart"/>
      <w:r>
        <w:t>PricePerStock</w:t>
      </w:r>
      <w:proofErr w:type="spellEnd"/>
      <w:r>
        <w:t xml:space="preserve"> – </w:t>
      </w:r>
      <w:proofErr w:type="spellStart"/>
      <w:r>
        <w:t>StopLoss</w:t>
      </w:r>
      <w:proofErr w:type="spellEnd"/>
      <w:r>
        <w:t xml:space="preserve"> = 100-95 = </w:t>
      </w:r>
      <w:proofErr w:type="gramStart"/>
      <w:r>
        <w:t>5 .</w:t>
      </w:r>
      <w:proofErr w:type="gramEnd"/>
      <w:r>
        <w:t xml:space="preserve"> It means </w:t>
      </w:r>
      <w:proofErr w:type="spellStart"/>
      <w:r>
        <w:t>RiskPoint</w:t>
      </w:r>
      <w:proofErr w:type="spellEnd"/>
      <w:r>
        <w:t xml:space="preserve"> is </w:t>
      </w:r>
      <w:proofErr w:type="gramStart"/>
      <w:r>
        <w:t>5 point</w:t>
      </w:r>
      <w:proofErr w:type="gramEnd"/>
      <w:r>
        <w:t xml:space="preserve"> Risk</w:t>
      </w:r>
    </w:p>
    <w:p w14:paraId="5B3EE17F" w14:textId="0D4DF463" w:rsidR="005A3A58" w:rsidRDefault="00954570" w:rsidP="007C155F">
      <w:pPr>
        <w:pStyle w:val="ListParagraph"/>
        <w:numPr>
          <w:ilvl w:val="2"/>
          <w:numId w:val="40"/>
        </w:numPr>
      </w:pPr>
      <w:proofErr w:type="spellStart"/>
      <w:r>
        <w:t>NumOfShares</w:t>
      </w:r>
      <w:proofErr w:type="spellEnd"/>
      <w:r w:rsidR="005A3A58">
        <w:t xml:space="preserve"> = </w:t>
      </w:r>
      <w:proofErr w:type="spellStart"/>
      <w:r w:rsidR="005A3A58">
        <w:t>RiskPerTrade</w:t>
      </w:r>
      <w:proofErr w:type="spellEnd"/>
      <w:r w:rsidR="005A3A58">
        <w:t>/</w:t>
      </w:r>
      <w:proofErr w:type="spellStart"/>
      <w:r w:rsidR="005A3A58">
        <w:t>RiskPoint</w:t>
      </w:r>
      <w:proofErr w:type="spellEnd"/>
      <w:r w:rsidR="005A3A58">
        <w:t xml:space="preserve"> = 3000/5 = 600</w:t>
      </w:r>
    </w:p>
    <w:p w14:paraId="022487C8" w14:textId="18533949" w:rsidR="007C155F" w:rsidRDefault="005A3A58" w:rsidP="007C155F">
      <w:pPr>
        <w:pStyle w:val="ListParagraph"/>
        <w:numPr>
          <w:ilvl w:val="1"/>
          <w:numId w:val="40"/>
        </w:numPr>
      </w:pPr>
      <w:r>
        <w:t xml:space="preserve">Use the following logic if trader opted for </w:t>
      </w:r>
      <w:proofErr w:type="spellStart"/>
      <w:r>
        <w:t>MarketPlan</w:t>
      </w:r>
      <w:proofErr w:type="spellEnd"/>
    </w:p>
    <w:p w14:paraId="4BC957A5" w14:textId="2AA55332" w:rsidR="005A3A58" w:rsidRDefault="005A3A58" w:rsidP="005A3A58">
      <w:pPr>
        <w:pStyle w:val="ListParagraph"/>
        <w:numPr>
          <w:ilvl w:val="2"/>
          <w:numId w:val="40"/>
        </w:numPr>
      </w:pPr>
      <w:r>
        <w:t xml:space="preserve">Buy </w:t>
      </w:r>
      <w:r w:rsidR="00F2160F">
        <w:t xml:space="preserve">or sell </w:t>
      </w:r>
      <w:r>
        <w:t xml:space="preserve">the </w:t>
      </w:r>
      <w:r w:rsidR="00585ACA">
        <w:t>units</w:t>
      </w:r>
      <w:r>
        <w:t xml:space="preserve"> at last market price. Here we will buy number of unit’s specified by the trader at given </w:t>
      </w:r>
      <w:proofErr w:type="spellStart"/>
      <w:r>
        <w:t>marketprice</w:t>
      </w:r>
      <w:proofErr w:type="spellEnd"/>
    </w:p>
    <w:p w14:paraId="1E5AB40D" w14:textId="5BD9AE0E" w:rsidR="00F2160F" w:rsidRDefault="00F2160F" w:rsidP="00F2160F">
      <w:pPr>
        <w:pStyle w:val="ListParagraph"/>
        <w:numPr>
          <w:ilvl w:val="1"/>
          <w:numId w:val="40"/>
        </w:numPr>
      </w:pPr>
      <w:proofErr w:type="spellStart"/>
      <w:r>
        <w:t>StopLoss</w:t>
      </w:r>
      <w:proofErr w:type="spellEnd"/>
      <w:r>
        <w:t xml:space="preserve"> mean’s the loss which trader can bear. If stock prices are going </w:t>
      </w:r>
      <w:proofErr w:type="gramStart"/>
      <w:r>
        <w:t>down .</w:t>
      </w:r>
      <w:proofErr w:type="gramEnd"/>
      <w:r>
        <w:t xml:space="preserve"> If trader is willing to sell the </w:t>
      </w:r>
      <w:r w:rsidR="00585ACA">
        <w:t>stock,</w:t>
      </w:r>
      <w:r>
        <w:t xml:space="preserve"> he /she will sell the </w:t>
      </w:r>
      <w:r w:rsidR="00585ACA">
        <w:t>stocks</w:t>
      </w:r>
      <w:r>
        <w:t xml:space="preserve"> at </w:t>
      </w:r>
      <w:proofErr w:type="spellStart"/>
      <w:r>
        <w:t>stopLoss</w:t>
      </w:r>
      <w:proofErr w:type="spellEnd"/>
      <w:r>
        <w:t xml:space="preserve"> price. </w:t>
      </w:r>
    </w:p>
    <w:p w14:paraId="5A12D8DA" w14:textId="77777777" w:rsidR="004A0D96" w:rsidRDefault="004A0D96" w:rsidP="00E07792">
      <w:pPr>
        <w:tabs>
          <w:tab w:val="left" w:pos="2690"/>
        </w:tabs>
        <w:rPr>
          <w:b/>
          <w:u w:val="single"/>
        </w:rPr>
      </w:pPr>
    </w:p>
    <w:p w14:paraId="074B4BED" w14:textId="77777777" w:rsidR="004A0D96" w:rsidRDefault="004A0D96" w:rsidP="00E07792">
      <w:pPr>
        <w:tabs>
          <w:tab w:val="left" w:pos="2690"/>
        </w:tabs>
        <w:rPr>
          <w:b/>
          <w:u w:val="single"/>
        </w:rPr>
      </w:pPr>
    </w:p>
    <w:p w14:paraId="4613C1B4" w14:textId="201601AF" w:rsidR="00E07792" w:rsidRPr="00AA21A9" w:rsidRDefault="00E07792" w:rsidP="00E07792">
      <w:pPr>
        <w:tabs>
          <w:tab w:val="left" w:pos="2690"/>
        </w:tabs>
        <w:rPr>
          <w:b/>
          <w:u w:val="single"/>
        </w:rPr>
      </w:pPr>
      <w:r>
        <w:rPr>
          <w:b/>
          <w:u w:val="single"/>
        </w:rPr>
        <w:t>Stage: Unit Testing</w:t>
      </w:r>
    </w:p>
    <w:p w14:paraId="7EFAEBE1" w14:textId="77777777" w:rsidR="00E07792" w:rsidRDefault="00E07792" w:rsidP="00395FDC">
      <w:pPr>
        <w:pStyle w:val="ListParagraph"/>
        <w:numPr>
          <w:ilvl w:val="0"/>
          <w:numId w:val="41"/>
        </w:numPr>
      </w:pPr>
      <w:r>
        <w:t>Create a new Unit test project to test the service classes created in business logic layers</w:t>
      </w:r>
    </w:p>
    <w:p w14:paraId="6218D911" w14:textId="71465B78" w:rsidR="00E07792" w:rsidRDefault="00E07792" w:rsidP="004648C3">
      <w:pPr>
        <w:pStyle w:val="ListParagraph"/>
        <w:numPr>
          <w:ilvl w:val="0"/>
          <w:numId w:val="41"/>
        </w:numPr>
      </w:pPr>
      <w:r>
        <w:t>Mock all the repositories using a mocking framework.</w:t>
      </w:r>
    </w:p>
    <w:p w14:paraId="6B30A158" w14:textId="77777777" w:rsidR="004A0D96" w:rsidRDefault="004A0D96" w:rsidP="00E07792">
      <w:pPr>
        <w:rPr>
          <w:b/>
          <w:u w:val="single"/>
        </w:rPr>
      </w:pPr>
    </w:p>
    <w:p w14:paraId="0571C65B" w14:textId="77777777" w:rsidR="004A0D96" w:rsidRDefault="004A0D96" w:rsidP="00E07792">
      <w:pPr>
        <w:rPr>
          <w:b/>
          <w:u w:val="single"/>
        </w:rPr>
      </w:pPr>
    </w:p>
    <w:p w14:paraId="6E4C4055" w14:textId="43AAAB13" w:rsidR="00E07792" w:rsidRPr="002A5899" w:rsidRDefault="00E07792" w:rsidP="00E07792">
      <w:pPr>
        <w:rPr>
          <w:b/>
          <w:u w:val="single"/>
        </w:rPr>
      </w:pPr>
      <w:r w:rsidRPr="002A5899">
        <w:rPr>
          <w:b/>
          <w:u w:val="single"/>
        </w:rPr>
        <w:t>Stage: Micro-service implementation</w:t>
      </w:r>
    </w:p>
    <w:p w14:paraId="7E4CF0F0" w14:textId="75048523" w:rsidR="00E07792" w:rsidRDefault="00E07792" w:rsidP="00395FDC">
      <w:pPr>
        <w:pStyle w:val="ListParagraph"/>
        <w:numPr>
          <w:ilvl w:val="0"/>
          <w:numId w:val="42"/>
        </w:numPr>
      </w:pPr>
      <w:r>
        <w:t>Create a</w:t>
      </w:r>
      <w:r w:rsidR="00C71B6A">
        <w:t>n</w:t>
      </w:r>
      <w:r>
        <w:t xml:space="preserve"> API project which references the business logic layer created earlier</w:t>
      </w:r>
    </w:p>
    <w:p w14:paraId="68C43553" w14:textId="77777777" w:rsidR="00E07792" w:rsidRDefault="00E07792" w:rsidP="00395FDC">
      <w:pPr>
        <w:pStyle w:val="ListParagraph"/>
        <w:numPr>
          <w:ilvl w:val="0"/>
          <w:numId w:val="42"/>
        </w:numPr>
      </w:pPr>
      <w:r>
        <w:t>Implement service documentation using swagger</w:t>
      </w:r>
    </w:p>
    <w:p w14:paraId="4A3EA105" w14:textId="77777777" w:rsidR="00E07792" w:rsidRDefault="00E07792" w:rsidP="00395FDC">
      <w:pPr>
        <w:pStyle w:val="ListParagraph"/>
        <w:numPr>
          <w:ilvl w:val="0"/>
          <w:numId w:val="42"/>
        </w:numPr>
      </w:pPr>
      <w:r>
        <w:t xml:space="preserve">Create the following </w:t>
      </w:r>
      <w:proofErr w:type="gramStart"/>
      <w:r>
        <w:t>end-points</w:t>
      </w:r>
      <w:proofErr w:type="gramEnd"/>
      <w:r>
        <w:t xml:space="preserve"> and test them using postman and export the requests into a </w:t>
      </w:r>
      <w:proofErr w:type="spellStart"/>
      <w:r>
        <w:t>json</w:t>
      </w:r>
      <w:proofErr w:type="spellEnd"/>
      <w:r>
        <w:t xml:space="preserve"> file.</w:t>
      </w:r>
    </w:p>
    <w:p w14:paraId="5CFEA1AC" w14:textId="77777777" w:rsidR="004A0D96" w:rsidRDefault="004A0D96" w:rsidP="00AC7C91">
      <w:pPr>
        <w:pStyle w:val="Caption"/>
        <w:keepNext/>
        <w:jc w:val="center"/>
        <w:rPr>
          <w:sz w:val="16"/>
        </w:rPr>
      </w:pPr>
    </w:p>
    <w:p w14:paraId="45AD55E0" w14:textId="78D34B5A" w:rsidR="00AC7C91" w:rsidRPr="00AC7C91" w:rsidRDefault="00ED10E3" w:rsidP="00AC7C91">
      <w:pPr>
        <w:pStyle w:val="Caption"/>
        <w:keepNext/>
        <w:jc w:val="center"/>
        <w:rPr>
          <w:sz w:val="16"/>
        </w:rPr>
      </w:pPr>
      <w:r w:rsidRPr="00277B6D">
        <w:rPr>
          <w:sz w:val="16"/>
        </w:rPr>
        <w:t xml:space="preserve">Table </w:t>
      </w:r>
      <w:r>
        <w:rPr>
          <w:sz w:val="16"/>
        </w:rPr>
        <w:t>2</w:t>
      </w:r>
      <w:r w:rsidR="00C71B6A">
        <w:rPr>
          <w:sz w:val="16"/>
        </w:rPr>
        <w:t>4</w:t>
      </w:r>
      <w:r w:rsidRPr="00277B6D">
        <w:rPr>
          <w:sz w:val="16"/>
        </w:rPr>
        <w:t xml:space="preserve">: </w:t>
      </w:r>
      <w:r>
        <w:rPr>
          <w:sz w:val="16"/>
        </w:rPr>
        <w:t>Order management</w:t>
      </w:r>
      <w:r w:rsidRPr="00277B6D">
        <w:rPr>
          <w:sz w:val="16"/>
        </w:rPr>
        <w:t xml:space="preserve"> - Endpoint - </w:t>
      </w:r>
      <w:r>
        <w:rPr>
          <w:sz w:val="16"/>
        </w:rPr>
        <w:t>1</w:t>
      </w:r>
    </w:p>
    <w:tbl>
      <w:tblPr>
        <w:tblStyle w:val="TableGrid"/>
        <w:tblW w:w="8409" w:type="dxa"/>
        <w:tblInd w:w="720" w:type="dxa"/>
        <w:tblLook w:val="04A0" w:firstRow="1" w:lastRow="0" w:firstColumn="1" w:lastColumn="0" w:noHBand="0" w:noVBand="1"/>
      </w:tblPr>
      <w:tblGrid>
        <w:gridCol w:w="2140"/>
        <w:gridCol w:w="6269"/>
      </w:tblGrid>
      <w:tr w:rsidR="00E07792" w14:paraId="66FA7E2C" w14:textId="77777777" w:rsidTr="007B1FC0">
        <w:tc>
          <w:tcPr>
            <w:tcW w:w="2140" w:type="dxa"/>
            <w:shd w:val="clear" w:color="auto" w:fill="2E74B5" w:themeFill="accent1" w:themeFillShade="BF"/>
          </w:tcPr>
          <w:p w14:paraId="5FB41DEC" w14:textId="77777777" w:rsidR="00E07792" w:rsidRPr="00105A60" w:rsidRDefault="00E07792" w:rsidP="000D5E29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URL</w:t>
            </w:r>
          </w:p>
        </w:tc>
        <w:tc>
          <w:tcPr>
            <w:tcW w:w="6269" w:type="dxa"/>
          </w:tcPr>
          <w:p w14:paraId="1BECD029" w14:textId="6EE11805" w:rsidR="00E07792" w:rsidRPr="009D763B" w:rsidRDefault="00CC0ACD" w:rsidP="000D5E29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CC0ACD"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 w:rsidRPr="00CC0ACD">
              <w:rPr>
                <w:rFonts w:ascii="Arial" w:hAnsi="Arial" w:cs="Arial"/>
                <w:sz w:val="20"/>
                <w:szCs w:val="20"/>
              </w:rPr>
              <w:t>api</w:t>
            </w:r>
            <w:proofErr w:type="spellEnd"/>
            <w:r w:rsidR="00CE4BE1">
              <w:rPr>
                <w:rFonts w:ascii="Arial" w:hAnsi="Arial" w:cs="Arial"/>
                <w:sz w:val="20"/>
                <w:szCs w:val="20"/>
              </w:rPr>
              <w:t>/risk/</w:t>
            </w:r>
            <w:proofErr w:type="spellStart"/>
            <w:r w:rsidR="00CE4BE1">
              <w:rPr>
                <w:rFonts w:ascii="Arial" w:hAnsi="Arial" w:cs="Arial"/>
                <w:sz w:val="20"/>
                <w:szCs w:val="20"/>
              </w:rPr>
              <w:t>positionSizing</w:t>
            </w:r>
            <w:proofErr w:type="spellEnd"/>
          </w:p>
        </w:tc>
      </w:tr>
      <w:tr w:rsidR="00E07792" w14:paraId="34A7A876" w14:textId="77777777" w:rsidTr="007B1FC0">
        <w:tc>
          <w:tcPr>
            <w:tcW w:w="2140" w:type="dxa"/>
            <w:shd w:val="clear" w:color="auto" w:fill="2E74B5" w:themeFill="accent1" w:themeFillShade="BF"/>
          </w:tcPr>
          <w:p w14:paraId="32C7508D" w14:textId="77777777" w:rsidR="00E07792" w:rsidRPr="00105A60" w:rsidRDefault="00E07792" w:rsidP="000D5E29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Request Type</w:t>
            </w:r>
          </w:p>
        </w:tc>
        <w:tc>
          <w:tcPr>
            <w:tcW w:w="6269" w:type="dxa"/>
          </w:tcPr>
          <w:p w14:paraId="236A00A6" w14:textId="39AD2855" w:rsidR="00E07792" w:rsidRPr="009D763B" w:rsidRDefault="00CE4BE1" w:rsidP="000D5E29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</w:t>
            </w:r>
            <w:r w:rsidR="004A0D96">
              <w:rPr>
                <w:rFonts w:ascii="Arial" w:hAnsi="Arial" w:cs="Arial"/>
                <w:sz w:val="20"/>
                <w:szCs w:val="20"/>
              </w:rPr>
              <w:t>OST</w:t>
            </w:r>
          </w:p>
        </w:tc>
      </w:tr>
      <w:tr w:rsidR="00E07792" w14:paraId="0505D679" w14:textId="77777777" w:rsidTr="007B1FC0">
        <w:tc>
          <w:tcPr>
            <w:tcW w:w="2140" w:type="dxa"/>
            <w:shd w:val="clear" w:color="auto" w:fill="2E74B5" w:themeFill="accent1" w:themeFillShade="BF"/>
          </w:tcPr>
          <w:p w14:paraId="1EF68DA3" w14:textId="77777777" w:rsidR="00E07792" w:rsidRPr="00105A60" w:rsidRDefault="00E07792" w:rsidP="000D5E29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User Role</w:t>
            </w:r>
          </w:p>
        </w:tc>
        <w:tc>
          <w:tcPr>
            <w:tcW w:w="6269" w:type="dxa"/>
          </w:tcPr>
          <w:p w14:paraId="73A466BA" w14:textId="7DBBACC4" w:rsidR="00E07792" w:rsidRPr="009D763B" w:rsidRDefault="007B1FC0" w:rsidP="000D5E29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Risk management</w:t>
            </w:r>
          </w:p>
        </w:tc>
      </w:tr>
      <w:tr w:rsidR="00E07792" w14:paraId="518A2168" w14:textId="77777777" w:rsidTr="007B1FC0">
        <w:tc>
          <w:tcPr>
            <w:tcW w:w="2140" w:type="dxa"/>
            <w:shd w:val="clear" w:color="auto" w:fill="2E74B5" w:themeFill="accent1" w:themeFillShade="BF"/>
          </w:tcPr>
          <w:p w14:paraId="4C019ED2" w14:textId="77777777" w:rsidR="00E07792" w:rsidRPr="00105A60" w:rsidRDefault="00E07792" w:rsidP="000D5E29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Trigger</w:t>
            </w:r>
          </w:p>
        </w:tc>
        <w:tc>
          <w:tcPr>
            <w:tcW w:w="6269" w:type="dxa"/>
          </w:tcPr>
          <w:p w14:paraId="7536C756" w14:textId="27C6277E" w:rsidR="00E07792" w:rsidRPr="009D763B" w:rsidRDefault="0045004E" w:rsidP="000D5E29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Front end</w:t>
            </w:r>
          </w:p>
        </w:tc>
      </w:tr>
      <w:tr w:rsidR="00E07792" w14:paraId="32871A70" w14:textId="77777777" w:rsidTr="007B1FC0">
        <w:tc>
          <w:tcPr>
            <w:tcW w:w="2140" w:type="dxa"/>
            <w:shd w:val="clear" w:color="auto" w:fill="2E74B5" w:themeFill="accent1" w:themeFillShade="BF"/>
          </w:tcPr>
          <w:p w14:paraId="3B3073AA" w14:textId="77777777" w:rsidR="00E07792" w:rsidRPr="00105A60" w:rsidRDefault="00E07792" w:rsidP="000D5E29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Description</w:t>
            </w:r>
          </w:p>
        </w:tc>
        <w:tc>
          <w:tcPr>
            <w:tcW w:w="6269" w:type="dxa"/>
          </w:tcPr>
          <w:p w14:paraId="4CD21547" w14:textId="07704194" w:rsidR="00E07792" w:rsidRPr="009D763B" w:rsidRDefault="0045004E" w:rsidP="000D5E29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Using this </w:t>
            </w:r>
            <w:r w:rsidR="004A0D96">
              <w:rPr>
                <w:rFonts w:ascii="Arial" w:hAnsi="Arial" w:cs="Arial"/>
                <w:sz w:val="20"/>
                <w:szCs w:val="20"/>
              </w:rPr>
              <w:t>endpoint,</w:t>
            </w:r>
            <w:r>
              <w:rPr>
                <w:rFonts w:ascii="Arial" w:hAnsi="Arial" w:cs="Arial"/>
                <w:sz w:val="20"/>
                <w:szCs w:val="20"/>
              </w:rPr>
              <w:t xml:space="preserve"> the </w:t>
            </w:r>
            <w:r w:rsidR="00CE4BE1">
              <w:rPr>
                <w:rFonts w:ascii="Arial" w:hAnsi="Arial" w:cs="Arial"/>
                <w:sz w:val="20"/>
                <w:szCs w:val="20"/>
              </w:rPr>
              <w:t xml:space="preserve">risk management team </w:t>
            </w:r>
            <w:r w:rsidR="004A0D96">
              <w:rPr>
                <w:rFonts w:ascii="Arial" w:hAnsi="Arial" w:cs="Arial"/>
                <w:sz w:val="20"/>
                <w:szCs w:val="20"/>
              </w:rPr>
              <w:t>will check</w:t>
            </w:r>
            <w:r w:rsidR="00CE4BE1">
              <w:rPr>
                <w:rFonts w:ascii="Arial" w:hAnsi="Arial" w:cs="Arial"/>
                <w:sz w:val="20"/>
                <w:szCs w:val="20"/>
              </w:rPr>
              <w:t xml:space="preserve"> how many </w:t>
            </w:r>
            <w:r w:rsidR="004A0D96">
              <w:rPr>
                <w:rFonts w:ascii="Arial" w:hAnsi="Arial" w:cs="Arial"/>
                <w:sz w:val="20"/>
                <w:szCs w:val="20"/>
              </w:rPr>
              <w:t>units’</w:t>
            </w:r>
            <w:r w:rsidR="00CE4BE1">
              <w:rPr>
                <w:rFonts w:ascii="Arial" w:hAnsi="Arial" w:cs="Arial"/>
                <w:sz w:val="20"/>
                <w:szCs w:val="20"/>
              </w:rPr>
              <w:t xml:space="preserve"> trader should buy and process the buying process in stock exchange </w:t>
            </w:r>
          </w:p>
        </w:tc>
      </w:tr>
      <w:tr w:rsidR="00E07792" w14:paraId="0193D96A" w14:textId="77777777" w:rsidTr="007B1FC0">
        <w:tc>
          <w:tcPr>
            <w:tcW w:w="2140" w:type="dxa"/>
            <w:shd w:val="clear" w:color="auto" w:fill="2E74B5" w:themeFill="accent1" w:themeFillShade="BF"/>
          </w:tcPr>
          <w:p w14:paraId="040E05C5" w14:textId="77777777" w:rsidR="00E07792" w:rsidRPr="00105A60" w:rsidRDefault="00E07792" w:rsidP="000D5E29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Inputs</w:t>
            </w:r>
          </w:p>
        </w:tc>
        <w:tc>
          <w:tcPr>
            <w:tcW w:w="6269" w:type="dxa"/>
          </w:tcPr>
          <w:p w14:paraId="29000A32" w14:textId="182C466A" w:rsidR="00E07792" w:rsidRPr="009D763B" w:rsidRDefault="00CE4BE1" w:rsidP="000D5E29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Order</w:t>
            </w:r>
            <w:r w:rsidR="0045004E">
              <w:rPr>
                <w:rFonts w:ascii="Arial" w:hAnsi="Arial" w:cs="Arial"/>
                <w:sz w:val="20"/>
                <w:szCs w:val="20"/>
              </w:rPr>
              <w:t>DTO</w:t>
            </w:r>
            <w:proofErr w:type="spellEnd"/>
          </w:p>
        </w:tc>
      </w:tr>
      <w:tr w:rsidR="00E07792" w14:paraId="7988A8EA" w14:textId="77777777" w:rsidTr="007B1FC0">
        <w:tc>
          <w:tcPr>
            <w:tcW w:w="2140" w:type="dxa"/>
            <w:shd w:val="clear" w:color="auto" w:fill="2E74B5" w:themeFill="accent1" w:themeFillShade="BF"/>
          </w:tcPr>
          <w:p w14:paraId="2008624B" w14:textId="77777777" w:rsidR="00E07792" w:rsidRPr="00105A60" w:rsidRDefault="00E07792" w:rsidP="000D5E29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Outputs</w:t>
            </w:r>
          </w:p>
        </w:tc>
        <w:tc>
          <w:tcPr>
            <w:tcW w:w="6269" w:type="dxa"/>
          </w:tcPr>
          <w:p w14:paraId="7CAFA638" w14:textId="698EA3FF" w:rsidR="00E07792" w:rsidRPr="009D763B" w:rsidRDefault="00CE4BE1" w:rsidP="000D5E29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Status code with number of unit’s purchased</w:t>
            </w:r>
          </w:p>
        </w:tc>
      </w:tr>
    </w:tbl>
    <w:p w14:paraId="0EAE3C5A" w14:textId="660FB805" w:rsidR="006738E2" w:rsidRDefault="006738E2" w:rsidP="00E07792">
      <w:pPr>
        <w:pStyle w:val="ListParagraph"/>
        <w:ind w:left="0"/>
        <w:rPr>
          <w:b/>
          <w:u w:val="single"/>
        </w:rPr>
      </w:pPr>
    </w:p>
    <w:p w14:paraId="2DE5E7AC" w14:textId="3BF658AF" w:rsidR="00ED10E3" w:rsidRPr="00AC7C91" w:rsidRDefault="00ED10E3" w:rsidP="00ED10E3">
      <w:pPr>
        <w:pStyle w:val="Caption"/>
        <w:keepNext/>
        <w:jc w:val="center"/>
        <w:rPr>
          <w:sz w:val="16"/>
        </w:rPr>
      </w:pPr>
      <w:r w:rsidRPr="00277B6D">
        <w:rPr>
          <w:sz w:val="16"/>
        </w:rPr>
        <w:t xml:space="preserve">Table </w:t>
      </w:r>
      <w:r>
        <w:rPr>
          <w:sz w:val="16"/>
        </w:rPr>
        <w:t>2</w:t>
      </w:r>
      <w:r w:rsidR="00C71B6A">
        <w:rPr>
          <w:sz w:val="16"/>
        </w:rPr>
        <w:t>5</w:t>
      </w:r>
      <w:r w:rsidRPr="00277B6D">
        <w:rPr>
          <w:sz w:val="16"/>
        </w:rPr>
        <w:t xml:space="preserve">: </w:t>
      </w:r>
      <w:r>
        <w:rPr>
          <w:sz w:val="16"/>
        </w:rPr>
        <w:t>Order management</w:t>
      </w:r>
      <w:r w:rsidRPr="00277B6D">
        <w:rPr>
          <w:sz w:val="16"/>
        </w:rPr>
        <w:t xml:space="preserve"> - Endpoint - </w:t>
      </w:r>
      <w:r>
        <w:rPr>
          <w:sz w:val="16"/>
        </w:rPr>
        <w:t>2</w:t>
      </w:r>
    </w:p>
    <w:p w14:paraId="17E9B9AA" w14:textId="5D75D65B" w:rsidR="00CE4BE1" w:rsidRDefault="00CE4BE1" w:rsidP="00E07792">
      <w:pPr>
        <w:pStyle w:val="ListParagraph"/>
        <w:ind w:left="0"/>
        <w:rPr>
          <w:b/>
          <w:u w:val="single"/>
        </w:rPr>
      </w:pPr>
      <w:r>
        <w:rPr>
          <w:b/>
          <w:u w:val="single"/>
        </w:rPr>
        <w:t xml:space="preserve">               </w:t>
      </w:r>
    </w:p>
    <w:tbl>
      <w:tblPr>
        <w:tblStyle w:val="TableGrid"/>
        <w:tblW w:w="8409" w:type="dxa"/>
        <w:tblInd w:w="720" w:type="dxa"/>
        <w:tblLook w:val="04A0" w:firstRow="1" w:lastRow="0" w:firstColumn="1" w:lastColumn="0" w:noHBand="0" w:noVBand="1"/>
      </w:tblPr>
      <w:tblGrid>
        <w:gridCol w:w="2140"/>
        <w:gridCol w:w="6269"/>
      </w:tblGrid>
      <w:tr w:rsidR="00CE4BE1" w14:paraId="649D5964" w14:textId="77777777" w:rsidTr="007B1FC0">
        <w:tc>
          <w:tcPr>
            <w:tcW w:w="2140" w:type="dxa"/>
            <w:shd w:val="clear" w:color="auto" w:fill="2E74B5" w:themeFill="accent1" w:themeFillShade="BF"/>
          </w:tcPr>
          <w:p w14:paraId="7C846561" w14:textId="77777777" w:rsidR="00CE4BE1" w:rsidRPr="00105A60" w:rsidRDefault="00CE4BE1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URL</w:t>
            </w:r>
          </w:p>
        </w:tc>
        <w:tc>
          <w:tcPr>
            <w:tcW w:w="6269" w:type="dxa"/>
          </w:tcPr>
          <w:p w14:paraId="7E322409" w14:textId="1BE67454" w:rsidR="00CE4BE1" w:rsidRPr="009D763B" w:rsidRDefault="00CE4BE1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 w:rsidRPr="00CC0ACD">
              <w:rPr>
                <w:rFonts w:ascii="Arial" w:hAnsi="Arial" w:cs="Arial"/>
                <w:sz w:val="20"/>
                <w:szCs w:val="20"/>
              </w:rPr>
              <w:t>/</w:t>
            </w:r>
            <w:proofErr w:type="spellStart"/>
            <w:r w:rsidRPr="00CC0ACD">
              <w:rPr>
                <w:rFonts w:ascii="Arial" w:hAnsi="Arial" w:cs="Arial"/>
                <w:sz w:val="20"/>
                <w:szCs w:val="20"/>
              </w:rPr>
              <w:t>api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/risk/</w:t>
            </w:r>
            <w:proofErr w:type="spellStart"/>
            <w:r w:rsidR="007B1FC0">
              <w:rPr>
                <w:rFonts w:ascii="Arial" w:hAnsi="Arial" w:cs="Arial"/>
                <w:sz w:val="20"/>
                <w:szCs w:val="20"/>
              </w:rPr>
              <w:t>stopLoss</w:t>
            </w:r>
            <w:proofErr w:type="spellEnd"/>
          </w:p>
        </w:tc>
      </w:tr>
      <w:tr w:rsidR="00CE4BE1" w14:paraId="2BE45A84" w14:textId="77777777" w:rsidTr="007B1FC0">
        <w:tc>
          <w:tcPr>
            <w:tcW w:w="2140" w:type="dxa"/>
            <w:shd w:val="clear" w:color="auto" w:fill="2E74B5" w:themeFill="accent1" w:themeFillShade="BF"/>
          </w:tcPr>
          <w:p w14:paraId="037B2F5E" w14:textId="77777777" w:rsidR="00CE4BE1" w:rsidRPr="00105A60" w:rsidRDefault="00CE4BE1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Request Type</w:t>
            </w:r>
          </w:p>
        </w:tc>
        <w:tc>
          <w:tcPr>
            <w:tcW w:w="6269" w:type="dxa"/>
          </w:tcPr>
          <w:p w14:paraId="27D4DB0D" w14:textId="2E522F0D" w:rsidR="00CE4BE1" w:rsidRPr="009D763B" w:rsidRDefault="00CE4BE1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</w:t>
            </w:r>
            <w:r w:rsidR="004A0D96">
              <w:rPr>
                <w:rFonts w:ascii="Arial" w:hAnsi="Arial" w:cs="Arial"/>
                <w:sz w:val="20"/>
                <w:szCs w:val="20"/>
              </w:rPr>
              <w:t>OST</w:t>
            </w:r>
          </w:p>
        </w:tc>
      </w:tr>
      <w:tr w:rsidR="00CE4BE1" w14:paraId="22AF22A7" w14:textId="77777777" w:rsidTr="007B1FC0">
        <w:tc>
          <w:tcPr>
            <w:tcW w:w="2140" w:type="dxa"/>
            <w:shd w:val="clear" w:color="auto" w:fill="2E74B5" w:themeFill="accent1" w:themeFillShade="BF"/>
          </w:tcPr>
          <w:p w14:paraId="727136CB" w14:textId="77777777" w:rsidR="00CE4BE1" w:rsidRPr="00105A60" w:rsidRDefault="00CE4BE1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User Role</w:t>
            </w:r>
          </w:p>
        </w:tc>
        <w:tc>
          <w:tcPr>
            <w:tcW w:w="6269" w:type="dxa"/>
          </w:tcPr>
          <w:p w14:paraId="7C4FF677" w14:textId="654D300D" w:rsidR="00CE4BE1" w:rsidRPr="009D763B" w:rsidRDefault="007B1FC0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Risk management</w:t>
            </w:r>
          </w:p>
        </w:tc>
      </w:tr>
      <w:tr w:rsidR="00CE4BE1" w14:paraId="07C5313E" w14:textId="77777777" w:rsidTr="007B1FC0">
        <w:tc>
          <w:tcPr>
            <w:tcW w:w="2140" w:type="dxa"/>
            <w:shd w:val="clear" w:color="auto" w:fill="2E74B5" w:themeFill="accent1" w:themeFillShade="BF"/>
          </w:tcPr>
          <w:p w14:paraId="33D1180B" w14:textId="77777777" w:rsidR="00CE4BE1" w:rsidRPr="00105A60" w:rsidRDefault="00CE4BE1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Trigger</w:t>
            </w:r>
          </w:p>
        </w:tc>
        <w:tc>
          <w:tcPr>
            <w:tcW w:w="6269" w:type="dxa"/>
          </w:tcPr>
          <w:p w14:paraId="77941A63" w14:textId="77777777" w:rsidR="00CE4BE1" w:rsidRPr="009D763B" w:rsidRDefault="00CE4BE1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Front end</w:t>
            </w:r>
          </w:p>
        </w:tc>
      </w:tr>
      <w:tr w:rsidR="00CE4BE1" w14:paraId="19E8C849" w14:textId="77777777" w:rsidTr="007B1FC0">
        <w:tc>
          <w:tcPr>
            <w:tcW w:w="2140" w:type="dxa"/>
            <w:shd w:val="clear" w:color="auto" w:fill="2E74B5" w:themeFill="accent1" w:themeFillShade="BF"/>
          </w:tcPr>
          <w:p w14:paraId="32FED2F1" w14:textId="77777777" w:rsidR="00CE4BE1" w:rsidRPr="00105A60" w:rsidRDefault="00CE4BE1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Description</w:t>
            </w:r>
          </w:p>
        </w:tc>
        <w:tc>
          <w:tcPr>
            <w:tcW w:w="6269" w:type="dxa"/>
          </w:tcPr>
          <w:p w14:paraId="74EF42F6" w14:textId="5A52A204" w:rsidR="00CE4BE1" w:rsidRPr="009D763B" w:rsidRDefault="00CE4BE1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Using this </w:t>
            </w:r>
            <w:r w:rsidR="004A0D96">
              <w:rPr>
                <w:rFonts w:ascii="Arial" w:hAnsi="Arial" w:cs="Arial"/>
                <w:sz w:val="20"/>
                <w:szCs w:val="20"/>
              </w:rPr>
              <w:t>endpoint,</w:t>
            </w:r>
            <w:r>
              <w:rPr>
                <w:rFonts w:ascii="Arial" w:hAnsi="Arial" w:cs="Arial"/>
                <w:sz w:val="20"/>
                <w:szCs w:val="20"/>
              </w:rPr>
              <w:t xml:space="preserve"> the risk management team </w:t>
            </w:r>
            <w:r w:rsidR="004A0D96">
              <w:rPr>
                <w:rFonts w:ascii="Arial" w:hAnsi="Arial" w:cs="Arial"/>
                <w:sz w:val="20"/>
                <w:szCs w:val="20"/>
              </w:rPr>
              <w:t>will check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7B1FC0">
              <w:rPr>
                <w:rFonts w:ascii="Arial" w:hAnsi="Arial" w:cs="Arial"/>
                <w:sz w:val="20"/>
                <w:szCs w:val="20"/>
              </w:rPr>
              <w:t xml:space="preserve">at what minimum price trader should sell the stocks. In case stock price is equal or greater than </w:t>
            </w:r>
            <w:proofErr w:type="spellStart"/>
            <w:r w:rsidR="007B1FC0">
              <w:rPr>
                <w:rFonts w:ascii="Arial" w:hAnsi="Arial" w:cs="Arial"/>
                <w:sz w:val="20"/>
                <w:szCs w:val="20"/>
              </w:rPr>
              <w:t>stopLoss</w:t>
            </w:r>
            <w:proofErr w:type="spellEnd"/>
            <w:r w:rsidR="007B1FC0">
              <w:rPr>
                <w:rFonts w:ascii="Arial" w:hAnsi="Arial" w:cs="Arial"/>
                <w:sz w:val="20"/>
                <w:szCs w:val="20"/>
              </w:rPr>
              <w:t xml:space="preserve"> risk management team will start selling process in stock exchange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  <w:tr w:rsidR="00CE4BE1" w14:paraId="12F001FB" w14:textId="77777777" w:rsidTr="007B1FC0">
        <w:tc>
          <w:tcPr>
            <w:tcW w:w="2140" w:type="dxa"/>
            <w:shd w:val="clear" w:color="auto" w:fill="2E74B5" w:themeFill="accent1" w:themeFillShade="BF"/>
          </w:tcPr>
          <w:p w14:paraId="1258682C" w14:textId="77777777" w:rsidR="00CE4BE1" w:rsidRPr="00105A60" w:rsidRDefault="00CE4BE1" w:rsidP="00336CAA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Inputs</w:t>
            </w:r>
          </w:p>
        </w:tc>
        <w:tc>
          <w:tcPr>
            <w:tcW w:w="6269" w:type="dxa"/>
          </w:tcPr>
          <w:p w14:paraId="64A116AE" w14:textId="77777777" w:rsidR="00CE4BE1" w:rsidRPr="009D763B" w:rsidRDefault="00CE4BE1" w:rsidP="00336CAA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OrderDTO</w:t>
            </w:r>
            <w:proofErr w:type="spellEnd"/>
          </w:p>
        </w:tc>
      </w:tr>
      <w:tr w:rsidR="007B1FC0" w14:paraId="6D6DD8E6" w14:textId="77777777" w:rsidTr="007B1FC0">
        <w:tc>
          <w:tcPr>
            <w:tcW w:w="2140" w:type="dxa"/>
            <w:shd w:val="clear" w:color="auto" w:fill="2E74B5" w:themeFill="accent1" w:themeFillShade="BF"/>
          </w:tcPr>
          <w:p w14:paraId="1C88BBD3" w14:textId="77777777" w:rsidR="007B1FC0" w:rsidRPr="00105A60" w:rsidRDefault="007B1FC0" w:rsidP="007B1FC0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105A60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Outputs</w:t>
            </w:r>
          </w:p>
        </w:tc>
        <w:tc>
          <w:tcPr>
            <w:tcW w:w="6269" w:type="dxa"/>
          </w:tcPr>
          <w:p w14:paraId="449A45A0" w14:textId="5367C24A" w:rsidR="007B1FC0" w:rsidRPr="009D763B" w:rsidRDefault="007B1FC0" w:rsidP="007B1FC0">
            <w:pPr>
              <w:pStyle w:val="ListParagraph"/>
              <w:spacing w:after="0"/>
              <w:ind w:left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Status code with number of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unit’s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sold</w:t>
            </w:r>
          </w:p>
        </w:tc>
      </w:tr>
    </w:tbl>
    <w:p w14:paraId="6DF70CBE" w14:textId="500DDFD9" w:rsidR="00CE4BE1" w:rsidRDefault="00CE4BE1" w:rsidP="00E07792">
      <w:pPr>
        <w:pStyle w:val="ListParagraph"/>
        <w:ind w:left="0"/>
        <w:rPr>
          <w:b/>
          <w:u w:val="single"/>
        </w:rPr>
      </w:pPr>
    </w:p>
    <w:p w14:paraId="4EC1F683" w14:textId="0E60EC02" w:rsidR="007B1FC0" w:rsidRDefault="007B1FC0" w:rsidP="00E07792">
      <w:pPr>
        <w:pStyle w:val="ListParagraph"/>
        <w:ind w:left="0"/>
        <w:rPr>
          <w:b/>
          <w:u w:val="single"/>
        </w:rPr>
      </w:pPr>
      <w:r>
        <w:rPr>
          <w:b/>
          <w:u w:val="single"/>
        </w:rPr>
        <w:t xml:space="preserve">      </w:t>
      </w:r>
    </w:p>
    <w:p w14:paraId="6DEFCD42" w14:textId="77777777" w:rsidR="00C71B6A" w:rsidRDefault="00C71B6A" w:rsidP="00CE0702">
      <w:pPr>
        <w:pStyle w:val="ListParagraph"/>
        <w:ind w:left="0"/>
        <w:rPr>
          <w:b/>
          <w:u w:val="single"/>
        </w:rPr>
      </w:pPr>
    </w:p>
    <w:p w14:paraId="1E27DF17" w14:textId="0CAD42FE" w:rsidR="00811842" w:rsidRDefault="007B1FC0" w:rsidP="00CE0702">
      <w:pPr>
        <w:pStyle w:val="ListParagraph"/>
        <w:ind w:left="0"/>
        <w:rPr>
          <w:b/>
          <w:u w:val="single"/>
        </w:rPr>
      </w:pPr>
      <w:r>
        <w:rPr>
          <w:b/>
          <w:u w:val="single"/>
        </w:rPr>
        <w:t xml:space="preserve">         </w:t>
      </w:r>
    </w:p>
    <w:p w14:paraId="0267AA65" w14:textId="23A245A7" w:rsidR="00E07792" w:rsidRDefault="00E07792" w:rsidP="00E07792">
      <w:pPr>
        <w:widowControl/>
        <w:spacing w:before="0" w:after="0" w:line="240" w:lineRule="auto"/>
        <w:ind w:right="0"/>
        <w:rPr>
          <w:b/>
          <w:u w:val="single"/>
        </w:rPr>
      </w:pPr>
      <w:r w:rsidRPr="0068592F">
        <w:rPr>
          <w:b/>
          <w:u w:val="single"/>
        </w:rPr>
        <w:t>Stage: Font-end design</w:t>
      </w:r>
    </w:p>
    <w:p w14:paraId="2356E811" w14:textId="77777777" w:rsidR="00C71B6A" w:rsidRPr="0068592F" w:rsidRDefault="00C71B6A" w:rsidP="00E07792">
      <w:pPr>
        <w:widowControl/>
        <w:spacing w:before="0" w:after="0" w:line="240" w:lineRule="auto"/>
        <w:ind w:right="0"/>
        <w:rPr>
          <w:b/>
          <w:u w:val="single"/>
        </w:rPr>
      </w:pPr>
    </w:p>
    <w:p w14:paraId="44841373" w14:textId="38D1CF69" w:rsidR="000636F3" w:rsidRDefault="000636F3">
      <w:pPr>
        <w:widowControl/>
        <w:spacing w:before="0" w:after="0" w:line="240" w:lineRule="auto"/>
        <w:ind w:right="0"/>
        <w:rPr>
          <w:b/>
          <w:u w:val="single"/>
        </w:rPr>
      </w:pPr>
    </w:p>
    <w:p w14:paraId="300E96D1" w14:textId="39E5EB63" w:rsidR="00E07792" w:rsidRPr="0068592F" w:rsidRDefault="00E07792" w:rsidP="00E07792">
      <w:pPr>
        <w:rPr>
          <w:b/>
          <w:u w:val="single"/>
        </w:rPr>
      </w:pPr>
      <w:r w:rsidRPr="0068592F">
        <w:rPr>
          <w:b/>
          <w:u w:val="single"/>
        </w:rPr>
        <w:t>Stage: Integration of Frontend and backend</w:t>
      </w:r>
    </w:p>
    <w:p w14:paraId="3ABCA9FE" w14:textId="4C905AE5" w:rsidR="00E07792" w:rsidRDefault="00E07792" w:rsidP="00395FDC">
      <w:pPr>
        <w:pStyle w:val="ListParagraph"/>
        <w:numPr>
          <w:ilvl w:val="0"/>
          <w:numId w:val="43"/>
        </w:numPr>
      </w:pPr>
      <w:r>
        <w:t>Create a data service in the font-end application whi</w:t>
      </w:r>
      <w:r w:rsidR="00811842">
        <w:t>ch will communicate with the micro services</w:t>
      </w:r>
      <w:r>
        <w:t>.</w:t>
      </w:r>
    </w:p>
    <w:p w14:paraId="6C368C3D" w14:textId="77777777" w:rsidR="00E07792" w:rsidRDefault="00E07792" w:rsidP="00395FDC">
      <w:pPr>
        <w:pStyle w:val="ListParagraph"/>
        <w:numPr>
          <w:ilvl w:val="0"/>
          <w:numId w:val="43"/>
        </w:numPr>
      </w:pPr>
      <w:r>
        <w:t>Use the data service in the components to make them interact with the API</w:t>
      </w:r>
    </w:p>
    <w:p w14:paraId="7839C819" w14:textId="03AEE0F9" w:rsidR="00E07792" w:rsidRPr="00A93AD1" w:rsidRDefault="00E07792" w:rsidP="00395FDC">
      <w:pPr>
        <w:pStyle w:val="ListParagraph"/>
        <w:numPr>
          <w:ilvl w:val="0"/>
          <w:numId w:val="43"/>
        </w:numPr>
      </w:pPr>
      <w:r>
        <w:t>Valid error messages should be shown based on various response status codes received form the API</w:t>
      </w:r>
    </w:p>
    <w:p w14:paraId="67DFA090" w14:textId="31963141" w:rsidR="00845437" w:rsidRDefault="00F317B0" w:rsidP="000970C7">
      <w:pPr>
        <w:pStyle w:val="Heading1"/>
        <w:tabs>
          <w:tab w:val="clear" w:pos="3330"/>
          <w:tab w:val="left" w:pos="1170"/>
        </w:tabs>
        <w:ind w:left="90" w:firstLine="0"/>
      </w:pPr>
      <w:bookmarkStart w:id="24" w:name="_Toc46477291"/>
      <w:bookmarkStart w:id="25" w:name="_Toc116039858"/>
      <w:r>
        <w:t>D</w:t>
      </w:r>
      <w:r w:rsidR="00845437">
        <w:t xml:space="preserve">eployment </w:t>
      </w:r>
      <w:r w:rsidR="00947E75">
        <w:t>requirements</w:t>
      </w:r>
      <w:bookmarkEnd w:id="24"/>
      <w:bookmarkEnd w:id="25"/>
    </w:p>
    <w:p w14:paraId="563D5714" w14:textId="7E94F668" w:rsidR="006209B8" w:rsidRDefault="006209B8" w:rsidP="00395FDC">
      <w:pPr>
        <w:pStyle w:val="ListParagraph"/>
        <w:numPr>
          <w:ilvl w:val="0"/>
          <w:numId w:val="48"/>
        </w:numPr>
        <w:rPr>
          <w:rFonts w:ascii="Arial" w:eastAsia="Times New Roman" w:hAnsi="Arial"/>
          <w:sz w:val="20"/>
          <w:szCs w:val="20"/>
        </w:rPr>
      </w:pPr>
      <w:r>
        <w:rPr>
          <w:rFonts w:ascii="Arial" w:eastAsia="Times New Roman" w:hAnsi="Arial"/>
          <w:sz w:val="20"/>
          <w:szCs w:val="20"/>
        </w:rPr>
        <w:t xml:space="preserve">All the </w:t>
      </w:r>
      <w:r w:rsidR="00233360">
        <w:rPr>
          <w:rFonts w:ascii="Arial" w:eastAsia="Times New Roman" w:hAnsi="Arial"/>
          <w:sz w:val="20"/>
          <w:szCs w:val="20"/>
        </w:rPr>
        <w:t>Microservice</w:t>
      </w:r>
      <w:r>
        <w:rPr>
          <w:rFonts w:ascii="Arial" w:eastAsia="Times New Roman" w:hAnsi="Arial"/>
          <w:sz w:val="20"/>
          <w:szCs w:val="20"/>
        </w:rPr>
        <w:t xml:space="preserve">s must be </w:t>
      </w:r>
      <w:r w:rsidR="00866C1C">
        <w:rPr>
          <w:rFonts w:ascii="Arial" w:eastAsia="Times New Roman" w:hAnsi="Arial"/>
          <w:sz w:val="20"/>
          <w:szCs w:val="20"/>
        </w:rPr>
        <w:t>deployed on a local web server like IIS or Apache Tomcat</w:t>
      </w:r>
    </w:p>
    <w:p w14:paraId="18B4E1B8" w14:textId="0E4BE15F" w:rsidR="00004A4D" w:rsidRDefault="00004A4D" w:rsidP="00395FDC">
      <w:pPr>
        <w:pStyle w:val="ListParagraph"/>
        <w:numPr>
          <w:ilvl w:val="0"/>
          <w:numId w:val="48"/>
        </w:numPr>
        <w:rPr>
          <w:rFonts w:ascii="Arial" w:eastAsia="Times New Roman" w:hAnsi="Arial"/>
          <w:sz w:val="20"/>
          <w:szCs w:val="20"/>
        </w:rPr>
      </w:pPr>
      <w:r>
        <w:rPr>
          <w:rFonts w:ascii="Arial" w:eastAsia="Times New Roman" w:hAnsi="Arial"/>
          <w:sz w:val="20"/>
          <w:szCs w:val="20"/>
        </w:rPr>
        <w:t xml:space="preserve">All the Microservices must be independently deployable. </w:t>
      </w:r>
    </w:p>
    <w:p w14:paraId="73856F57" w14:textId="4712005C" w:rsidR="00484955" w:rsidRDefault="00EB0AA9" w:rsidP="00395FDC">
      <w:pPr>
        <w:pStyle w:val="ListParagraph"/>
        <w:numPr>
          <w:ilvl w:val="0"/>
          <w:numId w:val="48"/>
        </w:numPr>
      </w:pPr>
      <w:r>
        <w:rPr>
          <w:rFonts w:ascii="Arial" w:eastAsia="Times New Roman" w:hAnsi="Arial"/>
          <w:sz w:val="20"/>
          <w:szCs w:val="20"/>
        </w:rPr>
        <w:t xml:space="preserve">These services must be consumed from </w:t>
      </w:r>
      <w:r w:rsidR="004A0D96">
        <w:rPr>
          <w:rFonts w:ascii="Arial" w:eastAsia="Times New Roman" w:hAnsi="Arial"/>
          <w:sz w:val="20"/>
          <w:szCs w:val="20"/>
        </w:rPr>
        <w:t>a</w:t>
      </w:r>
      <w:r>
        <w:rPr>
          <w:rFonts w:ascii="Arial" w:eastAsia="Times New Roman" w:hAnsi="Arial"/>
          <w:sz w:val="20"/>
          <w:szCs w:val="20"/>
        </w:rPr>
        <w:t xml:space="preserve"> </w:t>
      </w:r>
      <w:r w:rsidR="00E42E64">
        <w:rPr>
          <w:rFonts w:ascii="Arial" w:eastAsia="Times New Roman" w:hAnsi="Arial"/>
          <w:sz w:val="20"/>
          <w:szCs w:val="20"/>
        </w:rPr>
        <w:t>front-end</w:t>
      </w:r>
      <w:r>
        <w:rPr>
          <w:rFonts w:ascii="Arial" w:eastAsia="Times New Roman" w:hAnsi="Arial"/>
          <w:sz w:val="20"/>
          <w:szCs w:val="20"/>
        </w:rPr>
        <w:t xml:space="preserve"> app running in a local environment.</w:t>
      </w:r>
    </w:p>
    <w:p w14:paraId="523AB49C" w14:textId="2EA29DFD" w:rsidR="00EB0AA9" w:rsidRDefault="00EB0AA9" w:rsidP="00EB0AA9">
      <w:pPr>
        <w:pStyle w:val="Heading1"/>
        <w:tabs>
          <w:tab w:val="clear" w:pos="3330"/>
          <w:tab w:val="left" w:pos="1170"/>
        </w:tabs>
        <w:ind w:left="90" w:firstLine="0"/>
      </w:pPr>
      <w:bookmarkStart w:id="26" w:name="_Toc116039859"/>
      <w:r>
        <w:lastRenderedPageBreak/>
        <w:t>Design Considerations</w:t>
      </w:r>
      <w:bookmarkEnd w:id="26"/>
    </w:p>
    <w:p w14:paraId="29A9DB57" w14:textId="77777777" w:rsidR="00094688" w:rsidRPr="000F5EE1" w:rsidRDefault="00094688" w:rsidP="00094688">
      <w:r>
        <w:t xml:space="preserve">Java and Dotnet specific design considerations are attached here. These design specifications, technology features </w:t>
      </w:r>
      <w:proofErr w:type="gramStart"/>
      <w:r>
        <w:t>have to</w:t>
      </w:r>
      <w:proofErr w:type="gramEnd"/>
      <w:r>
        <w:t xml:space="preserve"> be strictly adhered to.</w:t>
      </w:r>
    </w:p>
    <w:p w14:paraId="74505CCA" w14:textId="77777777" w:rsidR="00094688" w:rsidRDefault="00094688" w:rsidP="00094688">
      <w:pPr>
        <w:pStyle w:val="Bodytext"/>
        <w:ind w:left="270" w:right="1109"/>
      </w:pPr>
      <w:r>
        <w:object w:dxaOrig="1534" w:dyaOrig="997" w14:anchorId="1E9087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6pt;height:50.4pt" o:ole="">
            <v:imagedata r:id="rId28" o:title=""/>
          </v:shape>
          <o:OLEObject Type="Embed" ProgID="PowerPoint.Show.12" ShapeID="_x0000_i1025" DrawAspect="Icon" ObjectID="_1730718703" r:id="rId29"/>
        </w:object>
      </w:r>
    </w:p>
    <w:p w14:paraId="4A049676" w14:textId="77777777" w:rsidR="00094688" w:rsidRDefault="00094688" w:rsidP="00094688">
      <w:pPr>
        <w:pStyle w:val="Bodytext"/>
        <w:ind w:left="270" w:right="1109"/>
        <w:jc w:val="left"/>
        <w:rPr>
          <w:rStyle w:val="Hyperlink"/>
        </w:rPr>
      </w:pPr>
      <w:r>
        <w:t xml:space="preserve">Refer this link for the coding standards. </w:t>
      </w:r>
      <w:hyperlink r:id="rId30" w:history="1">
        <w:r w:rsidRPr="008C1013">
          <w:rPr>
            <w:rStyle w:val="Hyperlink"/>
          </w:rPr>
          <w:t>https://cognizantonline.sharepoint.com/:w:/r/sites/GTP-Solutions/Gencsharepath/Shared%20Documents/Internship2020/FSE/Coding%20standards/Effective%20coding%20standards.docx?d=w6430574d9db5478bbbe37c25b16e68e2&amp;csf=1&amp;web=1&amp;e=84lTVf</w:t>
        </w:r>
      </w:hyperlink>
    </w:p>
    <w:p w14:paraId="2D0D080E" w14:textId="77777777" w:rsidR="00094688" w:rsidRDefault="00094688" w:rsidP="00094688">
      <w:pPr>
        <w:pStyle w:val="Heading3"/>
      </w:pPr>
      <w:bookmarkStart w:id="27" w:name="_Toc115536620"/>
      <w:bookmarkStart w:id="28" w:name="_Toc116039860"/>
      <w:r w:rsidRPr="007B0583">
        <w:t>Most Important and Common rules</w:t>
      </w:r>
      <w:bookmarkEnd w:id="27"/>
      <w:bookmarkEnd w:id="28"/>
    </w:p>
    <w:p w14:paraId="67FADD19" w14:textId="77777777" w:rsidR="00094688" w:rsidRDefault="00094688" w:rsidP="00094688">
      <w:pPr>
        <w:pStyle w:val="Bodytext"/>
        <w:ind w:left="270" w:right="1109"/>
      </w:pPr>
    </w:p>
    <w:tbl>
      <w:tblPr>
        <w:tblStyle w:val="TableGrid"/>
        <w:tblW w:w="8363" w:type="dxa"/>
        <w:tblInd w:w="270" w:type="dxa"/>
        <w:tblLayout w:type="fixed"/>
        <w:tblLook w:val="04A0" w:firstRow="1" w:lastRow="0" w:firstColumn="1" w:lastColumn="0" w:noHBand="0" w:noVBand="1"/>
      </w:tblPr>
      <w:tblGrid>
        <w:gridCol w:w="2754"/>
        <w:gridCol w:w="5609"/>
      </w:tblGrid>
      <w:tr w:rsidR="00094688" w14:paraId="4618C01C" w14:textId="77777777" w:rsidTr="000E3ADA">
        <w:tc>
          <w:tcPr>
            <w:tcW w:w="2754" w:type="dxa"/>
            <w:shd w:val="clear" w:color="auto" w:fill="B4C6E7" w:themeFill="accent5" w:themeFillTint="66"/>
          </w:tcPr>
          <w:p w14:paraId="1E00E405" w14:textId="77777777" w:rsidR="00094688" w:rsidRPr="00342C75" w:rsidRDefault="00094688" w:rsidP="000E3ADA">
            <w:pPr>
              <w:pStyle w:val="Bodytext"/>
              <w:ind w:left="0" w:right="1109"/>
              <w:rPr>
                <w:b/>
                <w:bCs/>
              </w:rPr>
            </w:pPr>
            <w:r w:rsidRPr="00342C75">
              <w:rPr>
                <w:b/>
                <w:bCs/>
              </w:rPr>
              <w:t>Category</w:t>
            </w:r>
          </w:p>
        </w:tc>
        <w:tc>
          <w:tcPr>
            <w:tcW w:w="5609" w:type="dxa"/>
            <w:shd w:val="clear" w:color="auto" w:fill="B4C6E7" w:themeFill="accent5" w:themeFillTint="66"/>
          </w:tcPr>
          <w:p w14:paraId="233868CA" w14:textId="77777777" w:rsidR="00094688" w:rsidRPr="00342C75" w:rsidRDefault="00094688" w:rsidP="000E3ADA">
            <w:pPr>
              <w:pStyle w:val="Bodytext"/>
              <w:ind w:left="0" w:right="1109"/>
              <w:rPr>
                <w:b/>
                <w:bCs/>
              </w:rPr>
            </w:pPr>
            <w:r w:rsidRPr="00342C75">
              <w:rPr>
                <w:b/>
                <w:bCs/>
              </w:rPr>
              <w:t>Rule</w:t>
            </w:r>
          </w:p>
        </w:tc>
      </w:tr>
      <w:tr w:rsidR="00094688" w14:paraId="2FADBDDF" w14:textId="77777777" w:rsidTr="000E3ADA">
        <w:tc>
          <w:tcPr>
            <w:tcW w:w="2754" w:type="dxa"/>
          </w:tcPr>
          <w:p w14:paraId="3E8ECAE3" w14:textId="77777777" w:rsidR="00094688" w:rsidRDefault="00094688" w:rsidP="000E3ADA">
            <w:pPr>
              <w:pStyle w:val="Bodytext"/>
              <w:ind w:left="0" w:right="1109"/>
            </w:pPr>
            <w:r>
              <w:t>Database</w:t>
            </w:r>
          </w:p>
        </w:tc>
        <w:tc>
          <w:tcPr>
            <w:tcW w:w="5609" w:type="dxa"/>
          </w:tcPr>
          <w:p w14:paraId="070A42B5" w14:textId="77777777" w:rsidR="00094688" w:rsidRDefault="00094688" w:rsidP="000E3ADA">
            <w:pPr>
              <w:pStyle w:val="Bodytext"/>
              <w:ind w:left="0" w:right="1109"/>
            </w:pPr>
            <w:r w:rsidRPr="000B485C">
              <w:rPr>
                <w:rFonts w:cs="Arial"/>
              </w:rPr>
              <w:t>Table names in database must be pascal cased and plural. All primary keys must be named as Pk_&lt;table&gt;. All foreign keys must be named as FK_&lt;</w:t>
            </w:r>
            <w:proofErr w:type="spellStart"/>
            <w:r w:rsidRPr="000B485C">
              <w:rPr>
                <w:rFonts w:cs="Arial"/>
              </w:rPr>
              <w:t>PrimaryKeyTable</w:t>
            </w:r>
            <w:proofErr w:type="spellEnd"/>
            <w:r w:rsidRPr="000B485C">
              <w:rPr>
                <w:rFonts w:cs="Arial"/>
              </w:rPr>
              <w:t>&gt;_&lt;</w:t>
            </w:r>
            <w:proofErr w:type="spellStart"/>
            <w:r w:rsidRPr="000B485C">
              <w:rPr>
                <w:rFonts w:cs="Arial"/>
              </w:rPr>
              <w:t>ForeignKeyTable</w:t>
            </w:r>
            <w:proofErr w:type="spellEnd"/>
            <w:r w:rsidRPr="000B485C">
              <w:rPr>
                <w:rFonts w:cs="Arial"/>
              </w:rPr>
              <w:t>&gt;</w:t>
            </w:r>
          </w:p>
        </w:tc>
      </w:tr>
      <w:tr w:rsidR="00094688" w14:paraId="546D1C2F" w14:textId="77777777" w:rsidTr="000E3ADA">
        <w:tc>
          <w:tcPr>
            <w:tcW w:w="2754" w:type="dxa"/>
          </w:tcPr>
          <w:p w14:paraId="3759DC9E" w14:textId="77777777" w:rsidR="00094688" w:rsidRDefault="00094688" w:rsidP="000E3ADA">
            <w:pPr>
              <w:pStyle w:val="Bodytext"/>
              <w:ind w:left="0" w:right="1109"/>
            </w:pPr>
            <w:r>
              <w:t>Database</w:t>
            </w:r>
          </w:p>
        </w:tc>
        <w:tc>
          <w:tcPr>
            <w:tcW w:w="5609" w:type="dxa"/>
          </w:tcPr>
          <w:p w14:paraId="0D71739E" w14:textId="77777777" w:rsidR="00094688" w:rsidRDefault="00094688" w:rsidP="000E3ADA">
            <w:pPr>
              <w:pStyle w:val="Bodytext"/>
              <w:ind w:left="0" w:right="1109"/>
            </w:pPr>
            <w:r w:rsidRPr="000B485C">
              <w:rPr>
                <w:rFonts w:cs="Arial"/>
              </w:rPr>
              <w:t>Column names must be pascal cased. Multi-word column must be split using _ (underscore)</w:t>
            </w:r>
          </w:p>
        </w:tc>
      </w:tr>
      <w:tr w:rsidR="00094688" w14:paraId="1E95236C" w14:textId="77777777" w:rsidTr="000E3ADA">
        <w:tc>
          <w:tcPr>
            <w:tcW w:w="2754" w:type="dxa"/>
          </w:tcPr>
          <w:p w14:paraId="78DF2238" w14:textId="77777777" w:rsidR="00094688" w:rsidRDefault="00094688" w:rsidP="000E3ADA">
            <w:pPr>
              <w:pStyle w:val="Bodytext"/>
              <w:ind w:left="0" w:right="1109"/>
            </w:pPr>
            <w:r>
              <w:t>Coding</w:t>
            </w:r>
          </w:p>
        </w:tc>
        <w:tc>
          <w:tcPr>
            <w:tcW w:w="5609" w:type="dxa"/>
          </w:tcPr>
          <w:p w14:paraId="2330B4CF" w14:textId="77777777" w:rsidR="00094688" w:rsidRDefault="00094688" w:rsidP="000E3ADA">
            <w:pPr>
              <w:pStyle w:val="Bodytext"/>
              <w:ind w:left="0" w:right="1109"/>
            </w:pPr>
            <w:r w:rsidRPr="000B485C">
              <w:rPr>
                <w:rFonts w:cs="Arial"/>
              </w:rPr>
              <w:t xml:space="preserve">Follow pascal casing for naming classes, interfaces, methods, </w:t>
            </w:r>
            <w:proofErr w:type="gramStart"/>
            <w:r w:rsidRPr="000B485C">
              <w:rPr>
                <w:rFonts w:cs="Arial"/>
              </w:rPr>
              <w:t>properties</w:t>
            </w:r>
            <w:proofErr w:type="gramEnd"/>
            <w:r w:rsidRPr="000B485C">
              <w:rPr>
                <w:rFonts w:cs="Arial"/>
              </w:rPr>
              <w:t xml:space="preserve"> and other public members</w:t>
            </w:r>
          </w:p>
        </w:tc>
      </w:tr>
      <w:tr w:rsidR="00094688" w14:paraId="54E9253A" w14:textId="77777777" w:rsidTr="000E3ADA">
        <w:tc>
          <w:tcPr>
            <w:tcW w:w="2754" w:type="dxa"/>
          </w:tcPr>
          <w:p w14:paraId="5A7C9EE1" w14:textId="77777777" w:rsidR="00094688" w:rsidRDefault="00094688" w:rsidP="000E3ADA">
            <w:pPr>
              <w:pStyle w:val="Bodytext"/>
              <w:ind w:left="0" w:right="1109"/>
            </w:pPr>
            <w:r>
              <w:t>Coding</w:t>
            </w:r>
          </w:p>
        </w:tc>
        <w:tc>
          <w:tcPr>
            <w:tcW w:w="5609" w:type="dxa"/>
          </w:tcPr>
          <w:p w14:paraId="79E803DD" w14:textId="77777777" w:rsidR="00094688" w:rsidRDefault="00094688" w:rsidP="000E3ADA">
            <w:pPr>
              <w:pStyle w:val="Bodytext"/>
              <w:ind w:left="0" w:right="1109"/>
            </w:pPr>
            <w:r w:rsidRPr="000B485C">
              <w:rPr>
                <w:rFonts w:cs="Arial"/>
              </w:rPr>
              <w:t>Use camel casing for method parameter name, backing fields for properties and private variables</w:t>
            </w:r>
            <w:r>
              <w:rPr>
                <w:rFonts w:cs="Arial"/>
              </w:rPr>
              <w:t xml:space="preserve">. </w:t>
            </w:r>
            <w:proofErr w:type="spellStart"/>
            <w:r w:rsidRPr="000B485C">
              <w:rPr>
                <w:rFonts w:cs="Arial"/>
              </w:rPr>
              <w:t>Consts</w:t>
            </w:r>
            <w:proofErr w:type="spellEnd"/>
            <w:r w:rsidRPr="000B485C">
              <w:rPr>
                <w:rFonts w:cs="Arial"/>
              </w:rPr>
              <w:t xml:space="preserve"> must be capitalized</w:t>
            </w:r>
          </w:p>
        </w:tc>
      </w:tr>
      <w:tr w:rsidR="00094688" w14:paraId="3368C6D3" w14:textId="77777777" w:rsidTr="000E3ADA">
        <w:tc>
          <w:tcPr>
            <w:tcW w:w="2754" w:type="dxa"/>
          </w:tcPr>
          <w:p w14:paraId="0F460A4D" w14:textId="77777777" w:rsidR="00094688" w:rsidRDefault="00094688" w:rsidP="000E3ADA">
            <w:pPr>
              <w:pStyle w:val="Bodytext"/>
              <w:ind w:left="0" w:right="1109"/>
            </w:pPr>
            <w:r>
              <w:t>Coding</w:t>
            </w:r>
          </w:p>
        </w:tc>
        <w:tc>
          <w:tcPr>
            <w:tcW w:w="5609" w:type="dxa"/>
          </w:tcPr>
          <w:p w14:paraId="0D05D27D" w14:textId="77777777" w:rsidR="00094688" w:rsidRPr="000B485C" w:rsidRDefault="00094688" w:rsidP="000E3ADA">
            <w:pPr>
              <w:pStyle w:val="Bodytext"/>
              <w:ind w:left="0" w:right="1109"/>
              <w:rPr>
                <w:rFonts w:cs="Arial"/>
              </w:rPr>
            </w:pPr>
            <w:r w:rsidRPr="000B485C">
              <w:rPr>
                <w:rFonts w:cs="Arial"/>
              </w:rPr>
              <w:t>All exceptions must be handled and logged using a logging library</w:t>
            </w:r>
          </w:p>
        </w:tc>
      </w:tr>
      <w:tr w:rsidR="00094688" w14:paraId="143575C0" w14:textId="77777777" w:rsidTr="000E3ADA">
        <w:tc>
          <w:tcPr>
            <w:tcW w:w="2754" w:type="dxa"/>
          </w:tcPr>
          <w:p w14:paraId="55A05615" w14:textId="77777777" w:rsidR="00094688" w:rsidRDefault="00094688" w:rsidP="000E3ADA">
            <w:pPr>
              <w:pStyle w:val="Bodytext"/>
              <w:ind w:left="0" w:right="1109"/>
            </w:pPr>
            <w:r>
              <w:t>Coding</w:t>
            </w:r>
          </w:p>
        </w:tc>
        <w:tc>
          <w:tcPr>
            <w:tcW w:w="5609" w:type="dxa"/>
          </w:tcPr>
          <w:p w14:paraId="03133DC6" w14:textId="77777777" w:rsidR="00094688" w:rsidRPr="000B485C" w:rsidRDefault="00094688" w:rsidP="000E3ADA">
            <w:pPr>
              <w:pStyle w:val="Bodytext"/>
              <w:ind w:left="0" w:right="1109"/>
              <w:rPr>
                <w:rFonts w:cs="Arial"/>
              </w:rPr>
            </w:pPr>
            <w:r w:rsidRPr="000B485C">
              <w:rPr>
                <w:rFonts w:cs="Arial"/>
              </w:rPr>
              <w:t xml:space="preserve">For communication between micro-services use the </w:t>
            </w:r>
            <w:proofErr w:type="spellStart"/>
            <w:r w:rsidRPr="000B485C">
              <w:rPr>
                <w:rFonts w:cs="Arial"/>
              </w:rPr>
              <w:t>HttpClient</w:t>
            </w:r>
            <w:proofErr w:type="spellEnd"/>
            <w:r w:rsidRPr="000B485C">
              <w:rPr>
                <w:rFonts w:cs="Arial"/>
              </w:rPr>
              <w:t xml:space="preserve"> class available in .Net and Java</w:t>
            </w:r>
          </w:p>
        </w:tc>
      </w:tr>
      <w:tr w:rsidR="00094688" w14:paraId="29BA9B71" w14:textId="77777777" w:rsidTr="000E3ADA">
        <w:tc>
          <w:tcPr>
            <w:tcW w:w="2754" w:type="dxa"/>
          </w:tcPr>
          <w:p w14:paraId="61F30FA8" w14:textId="77777777" w:rsidR="00094688" w:rsidRDefault="00094688" w:rsidP="000E3ADA">
            <w:pPr>
              <w:pStyle w:val="Bodytext"/>
              <w:ind w:left="0" w:right="1109"/>
            </w:pPr>
            <w:r>
              <w:t>Unit testing</w:t>
            </w:r>
          </w:p>
        </w:tc>
        <w:tc>
          <w:tcPr>
            <w:tcW w:w="5609" w:type="dxa"/>
          </w:tcPr>
          <w:p w14:paraId="44AC86C2" w14:textId="77777777" w:rsidR="00094688" w:rsidRDefault="00094688" w:rsidP="000E3ADA">
            <w:pPr>
              <w:pStyle w:val="Bodytext"/>
              <w:ind w:left="0" w:right="1109"/>
            </w:pPr>
            <w:r w:rsidRPr="000B485C">
              <w:rPr>
                <w:rFonts w:cs="Arial"/>
              </w:rPr>
              <w:t xml:space="preserve">Each method in services classes in business logic must be unit tested using </w:t>
            </w:r>
            <w:proofErr w:type="spellStart"/>
            <w:r w:rsidRPr="000B485C">
              <w:rPr>
                <w:rFonts w:cs="Arial"/>
              </w:rPr>
              <w:t>nUnit</w:t>
            </w:r>
            <w:proofErr w:type="spellEnd"/>
            <w:r w:rsidRPr="000B485C">
              <w:rPr>
                <w:rFonts w:cs="Arial"/>
              </w:rPr>
              <w:t>/</w:t>
            </w:r>
            <w:proofErr w:type="spellStart"/>
            <w:r w:rsidRPr="000B485C">
              <w:rPr>
                <w:rFonts w:cs="Arial"/>
              </w:rPr>
              <w:t>jUnit</w:t>
            </w:r>
            <w:proofErr w:type="spellEnd"/>
            <w:r w:rsidRPr="000B485C">
              <w:rPr>
                <w:rFonts w:cs="Arial"/>
              </w:rPr>
              <w:t xml:space="preserve"> </w:t>
            </w:r>
          </w:p>
        </w:tc>
      </w:tr>
      <w:tr w:rsidR="00094688" w14:paraId="1D9D3A3A" w14:textId="77777777" w:rsidTr="000E3ADA">
        <w:tc>
          <w:tcPr>
            <w:tcW w:w="2754" w:type="dxa"/>
          </w:tcPr>
          <w:p w14:paraId="76EA0528" w14:textId="77777777" w:rsidR="00094688" w:rsidRDefault="00094688" w:rsidP="000E3ADA">
            <w:pPr>
              <w:pStyle w:val="Bodytext"/>
              <w:ind w:left="0" w:right="1109"/>
            </w:pPr>
            <w:r>
              <w:t>Unit testing</w:t>
            </w:r>
          </w:p>
        </w:tc>
        <w:tc>
          <w:tcPr>
            <w:tcW w:w="5609" w:type="dxa"/>
          </w:tcPr>
          <w:p w14:paraId="0AD4B7D6" w14:textId="77777777" w:rsidR="00094688" w:rsidRPr="000B485C" w:rsidRDefault="00094688" w:rsidP="000E3ADA">
            <w:pPr>
              <w:pStyle w:val="Bodytext"/>
              <w:ind w:left="0" w:right="1109"/>
              <w:rPr>
                <w:rFonts w:cs="Arial"/>
              </w:rPr>
            </w:pPr>
            <w:r w:rsidRPr="000B485C">
              <w:rPr>
                <w:rFonts w:cs="Arial"/>
              </w:rPr>
              <w:t>Use a mocking library to mock the repositories while performing tests for business logic layer</w:t>
            </w:r>
          </w:p>
        </w:tc>
      </w:tr>
      <w:tr w:rsidR="00094688" w14:paraId="4ABA2C79" w14:textId="77777777" w:rsidTr="000E3ADA">
        <w:tc>
          <w:tcPr>
            <w:tcW w:w="2754" w:type="dxa"/>
          </w:tcPr>
          <w:p w14:paraId="33CF805D" w14:textId="77777777" w:rsidR="00094688" w:rsidRDefault="00094688" w:rsidP="000E3ADA">
            <w:pPr>
              <w:pStyle w:val="Bodytext"/>
              <w:ind w:left="0" w:right="1109"/>
            </w:pPr>
            <w:r>
              <w:t>Code Coverage</w:t>
            </w:r>
          </w:p>
        </w:tc>
        <w:tc>
          <w:tcPr>
            <w:tcW w:w="5609" w:type="dxa"/>
          </w:tcPr>
          <w:p w14:paraId="3A7C3997" w14:textId="77777777" w:rsidR="00094688" w:rsidRPr="000B485C" w:rsidRDefault="00094688" w:rsidP="000E3ADA">
            <w:pPr>
              <w:pStyle w:val="Bodytext"/>
              <w:ind w:left="0" w:right="1109"/>
              <w:rPr>
                <w:rFonts w:cs="Arial"/>
              </w:rPr>
            </w:pPr>
            <w:r>
              <w:rPr>
                <w:rFonts w:cs="Arial"/>
              </w:rPr>
              <w:t>Should be minimum 90%</w:t>
            </w:r>
          </w:p>
        </w:tc>
      </w:tr>
      <w:tr w:rsidR="00094688" w14:paraId="5AF7C15B" w14:textId="77777777" w:rsidTr="000E3ADA">
        <w:tc>
          <w:tcPr>
            <w:tcW w:w="2754" w:type="dxa"/>
          </w:tcPr>
          <w:p w14:paraId="6348F6E5" w14:textId="77777777" w:rsidR="00094688" w:rsidRDefault="00094688" w:rsidP="000E3ADA">
            <w:pPr>
              <w:pStyle w:val="Bodytext"/>
              <w:ind w:left="0" w:right="1109"/>
            </w:pPr>
            <w:r>
              <w:t>Front-</w:t>
            </w:r>
            <w:proofErr w:type="gramStart"/>
            <w:r>
              <w:t>end(</w:t>
            </w:r>
            <w:proofErr w:type="gramEnd"/>
            <w:r>
              <w:t>Angular/Re</w:t>
            </w:r>
            <w:r>
              <w:lastRenderedPageBreak/>
              <w:t>act ONLY)</w:t>
            </w:r>
          </w:p>
        </w:tc>
        <w:tc>
          <w:tcPr>
            <w:tcW w:w="5609" w:type="dxa"/>
          </w:tcPr>
          <w:p w14:paraId="0134A056" w14:textId="77777777" w:rsidR="00094688" w:rsidRPr="000B485C" w:rsidRDefault="00094688" w:rsidP="000E3ADA">
            <w:pPr>
              <w:pStyle w:val="Bodytext"/>
              <w:ind w:left="0" w:right="1109"/>
              <w:rPr>
                <w:rFonts w:cs="Arial"/>
              </w:rPr>
            </w:pPr>
            <w:r w:rsidRPr="000B485C">
              <w:rPr>
                <w:rFonts w:cs="Arial"/>
              </w:rPr>
              <w:lastRenderedPageBreak/>
              <w:t>Use pascal casing for the component names</w:t>
            </w:r>
          </w:p>
        </w:tc>
      </w:tr>
      <w:tr w:rsidR="00094688" w14:paraId="3377D633" w14:textId="77777777" w:rsidTr="000E3ADA">
        <w:tc>
          <w:tcPr>
            <w:tcW w:w="2754" w:type="dxa"/>
          </w:tcPr>
          <w:p w14:paraId="6DC1B026" w14:textId="77777777" w:rsidR="00094688" w:rsidRDefault="00094688" w:rsidP="000E3ADA">
            <w:pPr>
              <w:pStyle w:val="Bodytext"/>
              <w:ind w:left="0" w:right="1109"/>
            </w:pPr>
            <w:r>
              <w:t>Front-</w:t>
            </w:r>
            <w:proofErr w:type="gramStart"/>
            <w:r>
              <w:t>end(</w:t>
            </w:r>
            <w:proofErr w:type="gramEnd"/>
            <w:r>
              <w:t>Angular/React ONLY)</w:t>
            </w:r>
          </w:p>
        </w:tc>
        <w:tc>
          <w:tcPr>
            <w:tcW w:w="5609" w:type="dxa"/>
          </w:tcPr>
          <w:p w14:paraId="3A8FA348" w14:textId="77777777" w:rsidR="00094688" w:rsidRPr="000B485C" w:rsidRDefault="00094688" w:rsidP="000E3ADA">
            <w:pPr>
              <w:pStyle w:val="Bodytext"/>
              <w:ind w:left="0" w:right="1109"/>
              <w:rPr>
                <w:rFonts w:cs="Arial"/>
              </w:rPr>
            </w:pPr>
            <w:r w:rsidRPr="000B485C">
              <w:rPr>
                <w:rFonts w:cs="Arial"/>
              </w:rPr>
              <w:t xml:space="preserve">Create all components and data services in </w:t>
            </w:r>
            <w:r>
              <w:rPr>
                <w:rFonts w:cs="Arial"/>
              </w:rPr>
              <w:t>Angular/R</w:t>
            </w:r>
            <w:r w:rsidRPr="000B485C">
              <w:rPr>
                <w:rFonts w:cs="Arial"/>
              </w:rPr>
              <w:t>eact project in dedicated folders</w:t>
            </w:r>
          </w:p>
        </w:tc>
      </w:tr>
      <w:tr w:rsidR="00094688" w14:paraId="06E63D12" w14:textId="77777777" w:rsidTr="000E3ADA">
        <w:tc>
          <w:tcPr>
            <w:tcW w:w="2754" w:type="dxa"/>
          </w:tcPr>
          <w:p w14:paraId="17614297" w14:textId="77777777" w:rsidR="00094688" w:rsidRPr="00342C75" w:rsidRDefault="00094688" w:rsidP="000E3ADA">
            <w:pPr>
              <w:pStyle w:val="Bodytext"/>
              <w:ind w:left="0" w:right="1109"/>
              <w:rPr>
                <w:color w:val="FF0000"/>
                <w:highlight w:val="yellow"/>
              </w:rPr>
            </w:pPr>
            <w:r w:rsidRPr="00342C75">
              <w:rPr>
                <w:color w:val="FF0000"/>
                <w:highlight w:val="yellow"/>
              </w:rPr>
              <w:t>GitHub</w:t>
            </w:r>
          </w:p>
        </w:tc>
        <w:tc>
          <w:tcPr>
            <w:tcW w:w="5609" w:type="dxa"/>
          </w:tcPr>
          <w:p w14:paraId="09444917" w14:textId="77777777" w:rsidR="00094688" w:rsidRDefault="00094688" w:rsidP="000E3ADA">
            <w:pPr>
              <w:pStyle w:val="Bodytext"/>
              <w:ind w:left="0" w:right="1109"/>
              <w:rPr>
                <w:rFonts w:cs="Arial"/>
                <w:color w:val="FF0000"/>
                <w:highlight w:val="yellow"/>
              </w:rPr>
            </w:pPr>
            <w:r w:rsidRPr="00342C75">
              <w:rPr>
                <w:rFonts w:cs="Arial"/>
                <w:color w:val="FF0000"/>
                <w:highlight w:val="yellow"/>
              </w:rPr>
              <w:t xml:space="preserve">Create ONLY Private Repositories. </w:t>
            </w:r>
          </w:p>
          <w:p w14:paraId="1BB4AD9B" w14:textId="77777777" w:rsidR="00094688" w:rsidRPr="00342C75" w:rsidRDefault="00094688" w:rsidP="000E3ADA">
            <w:pPr>
              <w:pStyle w:val="Bodytext"/>
              <w:ind w:left="0" w:right="1109"/>
              <w:rPr>
                <w:rFonts w:cs="Arial"/>
                <w:color w:val="FF0000"/>
                <w:highlight w:val="yellow"/>
              </w:rPr>
            </w:pPr>
            <w:r w:rsidRPr="00342C75">
              <w:rPr>
                <w:rFonts w:cs="Arial"/>
                <w:color w:val="FF0000"/>
                <w:highlight w:val="yellow"/>
              </w:rPr>
              <w:t>No password should be stored.</w:t>
            </w:r>
          </w:p>
          <w:p w14:paraId="7D74DA43" w14:textId="77777777" w:rsidR="00094688" w:rsidRPr="00342C75" w:rsidRDefault="00094688" w:rsidP="000E3ADA">
            <w:pPr>
              <w:pStyle w:val="Bodytext"/>
              <w:ind w:left="0" w:right="1109"/>
              <w:rPr>
                <w:rFonts w:cs="Arial"/>
                <w:color w:val="FF0000"/>
                <w:highlight w:val="yellow"/>
              </w:rPr>
            </w:pPr>
            <w:r w:rsidRPr="00342C75">
              <w:rPr>
                <w:rFonts w:cs="Arial"/>
                <w:color w:val="FF0000"/>
                <w:highlight w:val="yellow"/>
              </w:rPr>
              <w:t>DO NOT Mention in the Profile that You work for Cognizant</w:t>
            </w:r>
          </w:p>
        </w:tc>
      </w:tr>
    </w:tbl>
    <w:p w14:paraId="49C1916A" w14:textId="77777777" w:rsidR="00094688" w:rsidRDefault="00094688" w:rsidP="00094688">
      <w:pPr>
        <w:pStyle w:val="Bodytext"/>
        <w:ind w:left="270" w:right="1109"/>
      </w:pPr>
    </w:p>
    <w:p w14:paraId="21F459FD" w14:textId="77777777" w:rsidR="00094688" w:rsidRPr="007E1BBC" w:rsidRDefault="00094688" w:rsidP="00094688">
      <w:pPr>
        <w:pStyle w:val="Bodytext"/>
        <w:ind w:left="270" w:right="1109"/>
        <w:rPr>
          <w:rFonts w:cs="Arial"/>
          <w:color w:val="FF0000"/>
        </w:rPr>
      </w:pPr>
      <w:r w:rsidRPr="007E1BBC">
        <w:rPr>
          <w:rFonts w:cs="Arial"/>
          <w:color w:val="FF0000"/>
        </w:rPr>
        <w:t xml:space="preserve">Any deviation from the </w:t>
      </w:r>
      <w:proofErr w:type="gramStart"/>
      <w:r w:rsidRPr="007E1BBC">
        <w:rPr>
          <w:rFonts w:cs="Arial"/>
          <w:color w:val="FF0000"/>
        </w:rPr>
        <w:t>high level</w:t>
      </w:r>
      <w:proofErr w:type="gramEnd"/>
      <w:r w:rsidRPr="007E1BBC">
        <w:rPr>
          <w:rFonts w:cs="Arial"/>
          <w:color w:val="FF0000"/>
        </w:rPr>
        <w:t xml:space="preserve"> design must be approved by trainer, mentor and solutions team</w:t>
      </w:r>
    </w:p>
    <w:p w14:paraId="30B8F4EC" w14:textId="640C143E" w:rsidR="00484955" w:rsidRDefault="00484955" w:rsidP="00484955">
      <w:pPr>
        <w:pStyle w:val="Heading1"/>
        <w:tabs>
          <w:tab w:val="clear" w:pos="3330"/>
        </w:tabs>
        <w:ind w:left="360"/>
      </w:pPr>
      <w:bookmarkStart w:id="29" w:name="_Toc116039861"/>
      <w:bookmarkStart w:id="30" w:name="_Toc81026471"/>
      <w:bookmarkStart w:id="31" w:name="_Toc246846478"/>
      <w:r>
        <w:t>Reference learning</w:t>
      </w:r>
      <w:bookmarkEnd w:id="29"/>
    </w:p>
    <w:bookmarkEnd w:id="30"/>
    <w:bookmarkEnd w:id="31"/>
    <w:p w14:paraId="168AEA9A" w14:textId="29EDA3E9" w:rsidR="007F5538" w:rsidRDefault="00484955" w:rsidP="00484955">
      <w:pPr>
        <w:pStyle w:val="ListParagraph"/>
      </w:pPr>
      <w:r>
        <w:t xml:space="preserve">Please go through </w:t>
      </w:r>
      <w:proofErr w:type="gramStart"/>
      <w:r>
        <w:t>all of</w:t>
      </w:r>
      <w:proofErr w:type="gramEnd"/>
      <w:r>
        <w:t xml:space="preserve"> these k-point videos for </w:t>
      </w:r>
    </w:p>
    <w:p w14:paraId="43008F6E" w14:textId="7F0E516A" w:rsidR="00484955" w:rsidRDefault="00484955" w:rsidP="00484955">
      <w:pPr>
        <w:pStyle w:val="ListParagraph"/>
      </w:pPr>
    </w:p>
    <w:p w14:paraId="4B6E8467" w14:textId="1421FEE9" w:rsidR="007F5538" w:rsidRDefault="007F5538" w:rsidP="007F5538">
      <w:pPr>
        <w:pStyle w:val="ListParagraph"/>
      </w:pPr>
      <w:r>
        <w:t xml:space="preserve">Microservices deployment into Azure Kubernetes Service. </w:t>
      </w:r>
    </w:p>
    <w:tbl>
      <w:tblPr>
        <w:tblW w:w="7650" w:type="dxa"/>
        <w:tblInd w:w="985" w:type="dxa"/>
        <w:tblLook w:val="04A0" w:firstRow="1" w:lastRow="0" w:firstColumn="1" w:lastColumn="0" w:noHBand="0" w:noVBand="1"/>
      </w:tblPr>
      <w:tblGrid>
        <w:gridCol w:w="7650"/>
      </w:tblGrid>
      <w:tr w:rsidR="007F5538" w:rsidRPr="000C5A45" w14:paraId="7216F98C" w14:textId="77777777" w:rsidTr="001C7A52">
        <w:trPr>
          <w:trHeight w:val="600"/>
        </w:trPr>
        <w:tc>
          <w:tcPr>
            <w:tcW w:w="7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DA2DAB" w14:textId="2AC0BAED" w:rsidR="007F5538" w:rsidRPr="00186716" w:rsidRDefault="00000000" w:rsidP="007F5538">
            <w:pPr>
              <w:widowControl/>
              <w:spacing w:before="0" w:after="0" w:line="240" w:lineRule="auto"/>
              <w:ind w:right="0"/>
              <w:rPr>
                <w:rFonts w:ascii="Calibri" w:hAnsi="Calibri" w:cs="Calibri"/>
                <w:color w:val="0563C1"/>
              </w:rPr>
            </w:pPr>
            <w:hyperlink r:id="rId31" w:history="1">
              <w:r w:rsidR="007F5538" w:rsidRPr="00186716">
                <w:rPr>
                  <w:rFonts w:ascii="Calibri" w:hAnsi="Calibri" w:cs="Calibri"/>
                  <w:color w:val="0563C1"/>
                </w:rPr>
                <w:t>AzureWithCICD-1</w:t>
              </w:r>
            </w:hyperlink>
          </w:p>
        </w:tc>
      </w:tr>
      <w:tr w:rsidR="007F5538" w:rsidRPr="000C5A45" w14:paraId="4EB0D3CA" w14:textId="77777777" w:rsidTr="001C7A52">
        <w:trPr>
          <w:trHeight w:val="600"/>
        </w:trPr>
        <w:tc>
          <w:tcPr>
            <w:tcW w:w="76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70566F" w14:textId="48E72ADC" w:rsidR="007F5538" w:rsidRPr="00186716" w:rsidRDefault="00000000" w:rsidP="007F5538">
            <w:pPr>
              <w:widowControl/>
              <w:spacing w:before="0" w:after="0" w:line="240" w:lineRule="auto"/>
              <w:ind w:right="0"/>
              <w:rPr>
                <w:rFonts w:ascii="Calibri" w:hAnsi="Calibri" w:cs="Calibri"/>
                <w:color w:val="0563C1"/>
              </w:rPr>
            </w:pPr>
            <w:hyperlink r:id="rId32" w:history="1">
              <w:r w:rsidR="007F5538" w:rsidRPr="00186716">
                <w:rPr>
                  <w:rFonts w:ascii="Calibri" w:hAnsi="Calibri" w:cs="Calibri"/>
                  <w:color w:val="0563C1"/>
                </w:rPr>
                <w:t>AzureWithCICD-2</w:t>
              </w:r>
            </w:hyperlink>
          </w:p>
        </w:tc>
      </w:tr>
      <w:tr w:rsidR="007F5538" w:rsidRPr="000C5A45" w14:paraId="21721054" w14:textId="77777777" w:rsidTr="001C7A52">
        <w:trPr>
          <w:trHeight w:val="525"/>
        </w:trPr>
        <w:tc>
          <w:tcPr>
            <w:tcW w:w="76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B9C2C6" w14:textId="07EC13C5" w:rsidR="007F5538" w:rsidRPr="00186716" w:rsidRDefault="00000000" w:rsidP="007F5538">
            <w:pPr>
              <w:widowControl/>
              <w:spacing w:before="0" w:after="0" w:line="240" w:lineRule="auto"/>
              <w:ind w:right="0"/>
              <w:rPr>
                <w:rFonts w:ascii="Calibri" w:hAnsi="Calibri" w:cs="Calibri"/>
                <w:color w:val="0563C1"/>
              </w:rPr>
            </w:pPr>
            <w:hyperlink r:id="rId33" w:history="1">
              <w:r w:rsidR="007F5538" w:rsidRPr="00186716">
                <w:rPr>
                  <w:rFonts w:ascii="Calibri" w:hAnsi="Calibri" w:cs="Calibri"/>
                  <w:color w:val="0563C1"/>
                </w:rPr>
                <w:t>AzureWithCICD-3</w:t>
              </w:r>
            </w:hyperlink>
          </w:p>
        </w:tc>
      </w:tr>
      <w:tr w:rsidR="007F5538" w:rsidRPr="000C5A45" w14:paraId="21EF3963" w14:textId="77777777" w:rsidTr="001C7A52">
        <w:trPr>
          <w:trHeight w:val="431"/>
        </w:trPr>
        <w:tc>
          <w:tcPr>
            <w:tcW w:w="76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E93DA9" w14:textId="6EDB050B" w:rsidR="007F5538" w:rsidRPr="00186716" w:rsidRDefault="00000000" w:rsidP="007F5538">
            <w:pPr>
              <w:widowControl/>
              <w:spacing w:before="0" w:after="0" w:line="240" w:lineRule="auto"/>
              <w:ind w:right="0"/>
              <w:rPr>
                <w:rFonts w:ascii="Calibri" w:hAnsi="Calibri" w:cs="Calibri"/>
                <w:color w:val="0563C1"/>
              </w:rPr>
            </w:pPr>
            <w:hyperlink r:id="rId34" w:history="1">
              <w:r w:rsidR="007F5538" w:rsidRPr="00186716">
                <w:rPr>
                  <w:rFonts w:ascii="Calibri" w:hAnsi="Calibri" w:cs="Calibri"/>
                  <w:color w:val="0563C1"/>
                </w:rPr>
                <w:t>AzureWithCICD-4</w:t>
              </w:r>
            </w:hyperlink>
          </w:p>
        </w:tc>
      </w:tr>
    </w:tbl>
    <w:p w14:paraId="63563A0E" w14:textId="7DFE1050" w:rsidR="007F5538" w:rsidRDefault="007F5538" w:rsidP="00484955">
      <w:pPr>
        <w:pStyle w:val="ListParagraph"/>
      </w:pPr>
    </w:p>
    <w:p w14:paraId="16C4B61D" w14:textId="77777777" w:rsidR="007F5538" w:rsidRDefault="007F5538" w:rsidP="00484955">
      <w:pPr>
        <w:pStyle w:val="ListParagraph"/>
      </w:pPr>
    </w:p>
    <w:p w14:paraId="078B3459" w14:textId="77777777" w:rsidR="00484955" w:rsidRPr="00A12E50" w:rsidRDefault="00484955" w:rsidP="00484955">
      <w:pPr>
        <w:pStyle w:val="ListParagraph"/>
        <w:rPr>
          <w:b/>
        </w:rPr>
      </w:pPr>
      <w:r w:rsidRPr="00A12E50">
        <w:rPr>
          <w:b/>
        </w:rPr>
        <w:t>Other References:</w:t>
      </w:r>
    </w:p>
    <w:p w14:paraId="0263F574" w14:textId="77777777" w:rsidR="00484955" w:rsidRDefault="00484955" w:rsidP="00484955">
      <w:pPr>
        <w:pStyle w:val="ListParagraph"/>
      </w:pPr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1320"/>
        <w:gridCol w:w="6975"/>
      </w:tblGrid>
      <w:tr w:rsidR="52A7CAA0" w14:paraId="471DA024" w14:textId="77777777" w:rsidTr="6F099A37">
        <w:tc>
          <w:tcPr>
            <w:tcW w:w="1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4ADAC81" w14:textId="15932571" w:rsidR="52A7CAA0" w:rsidRDefault="52A7CAA0" w:rsidP="52A7CAA0">
            <w:pPr>
              <w:spacing w:line="257" w:lineRule="auto"/>
            </w:pPr>
            <w:r w:rsidRPr="52A7CAA0">
              <w:rPr>
                <w:rFonts w:ascii="Calibri" w:eastAsia="Calibri" w:hAnsi="Calibri" w:cs="Calibri"/>
              </w:rPr>
              <w:t>Java 8 Parallel Programming</w:t>
            </w:r>
          </w:p>
        </w:tc>
        <w:tc>
          <w:tcPr>
            <w:tcW w:w="69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9D3E153" w14:textId="77135A2D" w:rsidR="52A7CAA0" w:rsidRDefault="00000000" w:rsidP="52A7CAA0">
            <w:pPr>
              <w:spacing w:line="257" w:lineRule="auto"/>
            </w:pPr>
            <w:hyperlink r:id="rId35">
              <w:r w:rsidR="52A7CAA0" w:rsidRPr="52A7CAA0">
                <w:rPr>
                  <w:rStyle w:val="Hyperlink"/>
                  <w:rFonts w:ascii="Calibri" w:eastAsia="Calibri" w:hAnsi="Calibri" w:cs="Calibri"/>
                </w:rPr>
                <w:t>https://dzone.com/articles/parallel-and-asynchronous-programming-in-java-8</w:t>
              </w:r>
            </w:hyperlink>
          </w:p>
        </w:tc>
      </w:tr>
      <w:tr w:rsidR="52A7CAA0" w14:paraId="3933FAC5" w14:textId="77777777" w:rsidTr="6F099A37">
        <w:tc>
          <w:tcPr>
            <w:tcW w:w="1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1C5D18D" w14:textId="646FA76C" w:rsidR="52A7CAA0" w:rsidRDefault="52A7CAA0" w:rsidP="52A7CAA0">
            <w:pPr>
              <w:spacing w:line="257" w:lineRule="auto"/>
            </w:pPr>
            <w:r w:rsidRPr="52A7CAA0">
              <w:rPr>
                <w:rFonts w:ascii="Calibri" w:eastAsia="Calibri" w:hAnsi="Calibri" w:cs="Calibri"/>
              </w:rPr>
              <w:t>Feign client</w:t>
            </w:r>
          </w:p>
        </w:tc>
        <w:tc>
          <w:tcPr>
            <w:tcW w:w="69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2A6F93E" w14:textId="26A478FB" w:rsidR="52A7CAA0" w:rsidRDefault="00000000" w:rsidP="52A7CAA0">
            <w:pPr>
              <w:spacing w:line="257" w:lineRule="auto"/>
            </w:pPr>
            <w:hyperlink r:id="rId36">
              <w:r w:rsidR="52A7CAA0" w:rsidRPr="52A7CAA0">
                <w:rPr>
                  <w:rStyle w:val="Hyperlink"/>
                  <w:rFonts w:ascii="Calibri" w:eastAsia="Calibri" w:hAnsi="Calibri" w:cs="Calibri"/>
                </w:rPr>
                <w:t>https://dzone.com/articles/Microservices-communication-feign-as-rest-client</w:t>
              </w:r>
            </w:hyperlink>
          </w:p>
        </w:tc>
      </w:tr>
      <w:tr w:rsidR="52A7CAA0" w14:paraId="5B62104A" w14:textId="77777777" w:rsidTr="6F099A37">
        <w:tc>
          <w:tcPr>
            <w:tcW w:w="1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19881E6" w14:textId="5CDF8A23" w:rsidR="52A7CAA0" w:rsidRDefault="52A7CAA0" w:rsidP="52A7CAA0">
            <w:pPr>
              <w:spacing w:line="257" w:lineRule="auto"/>
            </w:pPr>
            <w:r w:rsidRPr="52A7CAA0">
              <w:rPr>
                <w:rFonts w:ascii="Calibri" w:eastAsia="Calibri" w:hAnsi="Calibri" w:cs="Calibri"/>
              </w:rPr>
              <w:t>Swagger (Optional)</w:t>
            </w:r>
          </w:p>
        </w:tc>
        <w:tc>
          <w:tcPr>
            <w:tcW w:w="69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C3225BA" w14:textId="69AF74A1" w:rsidR="52A7CAA0" w:rsidRDefault="00000000" w:rsidP="52A7CAA0">
            <w:pPr>
              <w:spacing w:line="257" w:lineRule="auto"/>
            </w:pPr>
            <w:hyperlink r:id="rId37">
              <w:r w:rsidR="52A7CAA0" w:rsidRPr="52A7CAA0">
                <w:rPr>
                  <w:rStyle w:val="Hyperlink"/>
                  <w:rFonts w:ascii="Calibri" w:eastAsia="Calibri" w:hAnsi="Calibri" w:cs="Calibri"/>
                </w:rPr>
                <w:t>https://dzone.com/articles/centralized-documentation-in-Microservice-spring-b</w:t>
              </w:r>
            </w:hyperlink>
          </w:p>
        </w:tc>
      </w:tr>
      <w:tr w:rsidR="52A7CAA0" w14:paraId="57FFB26B" w14:textId="77777777" w:rsidTr="6F099A37">
        <w:tc>
          <w:tcPr>
            <w:tcW w:w="1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C5FEAA5" w14:textId="6A39A548" w:rsidR="52A7CAA0" w:rsidRDefault="52A7CAA0" w:rsidP="52A7CAA0">
            <w:pPr>
              <w:spacing w:line="257" w:lineRule="auto"/>
            </w:pPr>
            <w:r w:rsidRPr="52A7CAA0">
              <w:rPr>
                <w:rFonts w:ascii="Calibri" w:eastAsia="Calibri" w:hAnsi="Calibri" w:cs="Calibri"/>
              </w:rPr>
              <w:t>ECL Emma Code Coverage</w:t>
            </w:r>
          </w:p>
        </w:tc>
        <w:tc>
          <w:tcPr>
            <w:tcW w:w="69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45F54C0" w14:textId="366ACAEB" w:rsidR="52A7CAA0" w:rsidRDefault="00000000" w:rsidP="52A7CAA0">
            <w:pPr>
              <w:spacing w:line="257" w:lineRule="auto"/>
            </w:pPr>
            <w:hyperlink r:id="rId38">
              <w:r w:rsidR="52A7CAA0" w:rsidRPr="52A7CAA0">
                <w:rPr>
                  <w:rStyle w:val="Hyperlink"/>
                  <w:rFonts w:ascii="Calibri" w:eastAsia="Calibri" w:hAnsi="Calibri" w:cs="Calibri"/>
                </w:rPr>
                <w:t>https://www.eclipse.org/community/eclipse_newsletter/2015/august/article1.php</w:t>
              </w:r>
            </w:hyperlink>
          </w:p>
        </w:tc>
      </w:tr>
      <w:tr w:rsidR="52A7CAA0" w14:paraId="7E6990E5" w14:textId="77777777" w:rsidTr="6F099A37">
        <w:tc>
          <w:tcPr>
            <w:tcW w:w="1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98C685F" w14:textId="5D6193B6" w:rsidR="52A7CAA0" w:rsidRDefault="52A7CAA0" w:rsidP="52A7CAA0">
            <w:pPr>
              <w:spacing w:line="257" w:lineRule="auto"/>
            </w:pPr>
            <w:r w:rsidRPr="52A7CAA0">
              <w:rPr>
                <w:rFonts w:ascii="Calibri" w:eastAsia="Calibri" w:hAnsi="Calibri" w:cs="Calibri"/>
              </w:rPr>
              <w:lastRenderedPageBreak/>
              <w:t>Lombok Logging</w:t>
            </w:r>
          </w:p>
        </w:tc>
        <w:tc>
          <w:tcPr>
            <w:tcW w:w="69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8C4AAC3" w14:textId="539A89C5" w:rsidR="52A7CAA0" w:rsidRDefault="00000000" w:rsidP="52A7CAA0">
            <w:pPr>
              <w:spacing w:line="257" w:lineRule="auto"/>
            </w:pPr>
            <w:hyperlink r:id="rId39">
              <w:r w:rsidR="52A7CAA0" w:rsidRPr="52A7CAA0">
                <w:rPr>
                  <w:rStyle w:val="Hyperlink"/>
                  <w:rFonts w:ascii="Calibri" w:eastAsia="Calibri" w:hAnsi="Calibri" w:cs="Calibri"/>
                </w:rPr>
                <w:t>https://javabydeveloper.com/lombok-slf4j-examples/</w:t>
              </w:r>
            </w:hyperlink>
          </w:p>
        </w:tc>
      </w:tr>
      <w:tr w:rsidR="52A7CAA0" w14:paraId="6E8FAF8E" w14:textId="77777777" w:rsidTr="6F099A37">
        <w:tc>
          <w:tcPr>
            <w:tcW w:w="1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8FD490F" w14:textId="27C97B26" w:rsidR="52A7CAA0" w:rsidRDefault="52A7CAA0" w:rsidP="52A7CAA0">
            <w:pPr>
              <w:spacing w:line="257" w:lineRule="auto"/>
            </w:pPr>
            <w:r w:rsidRPr="52A7CAA0">
              <w:rPr>
                <w:rFonts w:ascii="Calibri" w:eastAsia="Calibri" w:hAnsi="Calibri" w:cs="Calibri"/>
              </w:rPr>
              <w:t>Spring Security</w:t>
            </w:r>
          </w:p>
        </w:tc>
        <w:tc>
          <w:tcPr>
            <w:tcW w:w="69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5376D31" w14:textId="7282B120" w:rsidR="52A7CAA0" w:rsidRDefault="00000000" w:rsidP="52A7CAA0">
            <w:pPr>
              <w:spacing w:line="257" w:lineRule="auto"/>
            </w:pPr>
            <w:hyperlink r:id="rId40">
              <w:r w:rsidR="52A7CAA0" w:rsidRPr="52A7CAA0">
                <w:rPr>
                  <w:rStyle w:val="Hyperlink"/>
                  <w:rFonts w:ascii="Calibri" w:eastAsia="Calibri" w:hAnsi="Calibri" w:cs="Calibri"/>
                </w:rPr>
                <w:t>https://dzone.com/articles/spring-boot-security-json-web-tokenjwt-hello-world</w:t>
              </w:r>
            </w:hyperlink>
          </w:p>
        </w:tc>
      </w:tr>
      <w:tr w:rsidR="52A7CAA0" w14:paraId="20512F62" w14:textId="77777777" w:rsidTr="6F099A37">
        <w:tc>
          <w:tcPr>
            <w:tcW w:w="1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2A732BA" w14:textId="0BD3FF67" w:rsidR="52A7CAA0" w:rsidRDefault="52A7CAA0" w:rsidP="52A7CAA0">
            <w:pPr>
              <w:spacing w:line="257" w:lineRule="auto"/>
            </w:pPr>
            <w:r w:rsidRPr="52A7CAA0">
              <w:rPr>
                <w:rFonts w:ascii="Calibri" w:eastAsia="Calibri" w:hAnsi="Calibri" w:cs="Calibri"/>
              </w:rPr>
              <w:t>H2 In-memory Database</w:t>
            </w:r>
          </w:p>
        </w:tc>
        <w:tc>
          <w:tcPr>
            <w:tcW w:w="69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19D2C27" w14:textId="5703CB3E" w:rsidR="52A7CAA0" w:rsidRDefault="00000000" w:rsidP="52A7CAA0">
            <w:pPr>
              <w:spacing w:line="257" w:lineRule="auto"/>
            </w:pPr>
            <w:hyperlink r:id="rId41">
              <w:r w:rsidR="52A7CAA0" w:rsidRPr="52A7CAA0">
                <w:rPr>
                  <w:rStyle w:val="Hyperlink"/>
                  <w:rFonts w:ascii="Calibri" w:eastAsia="Calibri" w:hAnsi="Calibri" w:cs="Calibri"/>
                </w:rPr>
                <w:t>https://dzone.com/articles/spring-data-jpa-with-an-embedded-database-and-spring-boot</w:t>
              </w:r>
            </w:hyperlink>
          </w:p>
          <w:p w14:paraId="678145E3" w14:textId="12414F30" w:rsidR="52A7CAA0" w:rsidRDefault="00000000" w:rsidP="52A7CAA0">
            <w:pPr>
              <w:spacing w:line="257" w:lineRule="auto"/>
            </w:pPr>
            <w:hyperlink r:id="rId42">
              <w:r w:rsidR="52A7CAA0" w:rsidRPr="52A7CAA0">
                <w:rPr>
                  <w:rStyle w:val="Hyperlink"/>
                  <w:rFonts w:ascii="Calibri" w:eastAsia="Calibri" w:hAnsi="Calibri" w:cs="Calibri"/>
                </w:rPr>
                <w:t>https://www.baeldung.com/spring-boot-h2-database</w:t>
              </w:r>
            </w:hyperlink>
          </w:p>
        </w:tc>
      </w:tr>
      <w:tr w:rsidR="52A7CAA0" w14:paraId="249161D5" w14:textId="77777777" w:rsidTr="6F099A37">
        <w:tc>
          <w:tcPr>
            <w:tcW w:w="1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9A35C6F" w14:textId="0B4126D2" w:rsidR="52A7CAA0" w:rsidRDefault="52A7CAA0" w:rsidP="52A7CAA0">
            <w:pPr>
              <w:spacing w:line="257" w:lineRule="auto"/>
            </w:pPr>
            <w:r w:rsidRPr="52A7CAA0">
              <w:rPr>
                <w:rFonts w:ascii="Calibri" w:eastAsia="Calibri" w:hAnsi="Calibri" w:cs="Calibri"/>
              </w:rPr>
              <w:t>AppInsights logging</w:t>
            </w:r>
          </w:p>
        </w:tc>
        <w:tc>
          <w:tcPr>
            <w:tcW w:w="69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E39391A" w14:textId="623643FE" w:rsidR="52A7CAA0" w:rsidRDefault="00000000" w:rsidP="52A7CAA0">
            <w:pPr>
              <w:spacing w:line="257" w:lineRule="auto"/>
            </w:pPr>
            <w:hyperlink r:id="rId43">
              <w:r w:rsidR="52A7CAA0" w:rsidRPr="52A7CAA0">
                <w:rPr>
                  <w:rStyle w:val="Hyperlink"/>
                  <w:rFonts w:ascii="Calibri" w:eastAsia="Calibri" w:hAnsi="Calibri" w:cs="Calibri"/>
                </w:rPr>
                <w:t>https://www.codeproject.com/Tips/1044948/Logging-with-ApplicationInsights</w:t>
              </w:r>
            </w:hyperlink>
          </w:p>
        </w:tc>
      </w:tr>
      <w:tr w:rsidR="52A7CAA0" w14:paraId="76C529E4" w14:textId="77777777" w:rsidTr="6F099A37">
        <w:tc>
          <w:tcPr>
            <w:tcW w:w="1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BF77AF8" w14:textId="5DD0D5EA" w:rsidR="52A7CAA0" w:rsidRDefault="52A7CAA0" w:rsidP="52A7CAA0">
            <w:pPr>
              <w:spacing w:line="257" w:lineRule="auto"/>
            </w:pPr>
            <w:r w:rsidRPr="52A7CAA0">
              <w:rPr>
                <w:rFonts w:ascii="Calibri" w:eastAsia="Calibri" w:hAnsi="Calibri" w:cs="Calibri"/>
              </w:rPr>
              <w:t xml:space="preserve">Error response in </w:t>
            </w:r>
            <w:proofErr w:type="spellStart"/>
            <w:r w:rsidRPr="52A7CAA0">
              <w:rPr>
                <w:rFonts w:ascii="Calibri" w:eastAsia="Calibri" w:hAnsi="Calibri" w:cs="Calibri"/>
              </w:rPr>
              <w:t>WebApi</w:t>
            </w:r>
            <w:proofErr w:type="spellEnd"/>
          </w:p>
        </w:tc>
        <w:tc>
          <w:tcPr>
            <w:tcW w:w="69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B41017B" w14:textId="73D3EE49" w:rsidR="52A7CAA0" w:rsidRDefault="00000000" w:rsidP="52A7CAA0">
            <w:pPr>
              <w:spacing w:line="257" w:lineRule="auto"/>
            </w:pPr>
            <w:hyperlink r:id="rId44">
              <w:r w:rsidR="52A7CAA0" w:rsidRPr="52A7CAA0">
                <w:rPr>
                  <w:rStyle w:val="Hyperlink"/>
                  <w:rFonts w:ascii="Calibri" w:eastAsia="Calibri" w:hAnsi="Calibri" w:cs="Calibri"/>
                </w:rPr>
                <w:t>https://stackoverflow.com/questions/10732644/best-practice-to-return-errors-in-asp-net-web-api</w:t>
              </w:r>
            </w:hyperlink>
          </w:p>
        </w:tc>
      </w:tr>
      <w:tr w:rsidR="52A7CAA0" w14:paraId="1F31469B" w14:textId="77777777" w:rsidTr="6F099A37">
        <w:tc>
          <w:tcPr>
            <w:tcW w:w="1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8998506" w14:textId="74A4CD7E" w:rsidR="52A7CAA0" w:rsidRDefault="52A7CAA0" w:rsidP="52A7CAA0">
            <w:pPr>
              <w:spacing w:line="257" w:lineRule="auto"/>
            </w:pPr>
            <w:r w:rsidRPr="52A7CAA0">
              <w:rPr>
                <w:rFonts w:ascii="Calibri" w:eastAsia="Calibri" w:hAnsi="Calibri" w:cs="Calibri"/>
              </w:rPr>
              <w:t>Read content from CSV</w:t>
            </w:r>
          </w:p>
        </w:tc>
        <w:tc>
          <w:tcPr>
            <w:tcW w:w="69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E25318A" w14:textId="3619EEF9" w:rsidR="52A7CAA0" w:rsidRDefault="00000000" w:rsidP="52A7CAA0">
            <w:pPr>
              <w:spacing w:line="257" w:lineRule="auto"/>
            </w:pPr>
            <w:hyperlink r:id="rId45">
              <w:r w:rsidR="52A7CAA0" w:rsidRPr="6F099A37">
                <w:rPr>
                  <w:rStyle w:val="Hyperlink"/>
                  <w:rFonts w:ascii="Calibri" w:eastAsia="Calibri" w:hAnsi="Calibri" w:cs="Calibri"/>
                </w:rPr>
                <w:t>https://stackoverflow.com/questions/26790477/read-csv-to-list-of-objects</w:t>
              </w:r>
            </w:hyperlink>
          </w:p>
        </w:tc>
      </w:tr>
      <w:tr w:rsidR="6F099A37" w14:paraId="0516ACEB" w14:textId="77777777" w:rsidTr="6F099A37">
        <w:tc>
          <w:tcPr>
            <w:tcW w:w="1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0DD986F" w14:textId="4B7501E4" w:rsidR="22CF36E8" w:rsidRDefault="22CF36E8" w:rsidP="6F099A37">
            <w:pPr>
              <w:spacing w:line="257" w:lineRule="auto"/>
              <w:rPr>
                <w:rFonts w:ascii="Calibri" w:eastAsia="Calibri" w:hAnsi="Calibri" w:cs="Calibri"/>
              </w:rPr>
            </w:pPr>
            <w:r w:rsidRPr="6F099A37">
              <w:rPr>
                <w:rFonts w:ascii="Calibri" w:eastAsia="Calibri" w:hAnsi="Calibri" w:cs="Calibri"/>
              </w:rPr>
              <w:t xml:space="preserve">Access app settings key from </w:t>
            </w:r>
            <w:proofErr w:type="spellStart"/>
            <w:r w:rsidRPr="6F099A37">
              <w:rPr>
                <w:rFonts w:ascii="Calibri" w:eastAsia="Calibri" w:hAnsi="Calibri" w:cs="Calibri"/>
              </w:rPr>
              <w:t>appSettings.json</w:t>
            </w:r>
            <w:proofErr w:type="spellEnd"/>
            <w:r w:rsidRPr="6F099A37">
              <w:rPr>
                <w:rFonts w:ascii="Calibri" w:eastAsia="Calibri" w:hAnsi="Calibri" w:cs="Calibri"/>
              </w:rPr>
              <w:t xml:space="preserve"> in .Net core application</w:t>
            </w:r>
          </w:p>
        </w:tc>
        <w:tc>
          <w:tcPr>
            <w:tcW w:w="69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BD45302" w14:textId="44923FE9" w:rsidR="22CF36E8" w:rsidRDefault="00000000">
            <w:hyperlink r:id="rId46">
              <w:r w:rsidR="22CF36E8" w:rsidRPr="6F099A37">
                <w:rPr>
                  <w:rStyle w:val="Hyperlink"/>
                  <w:rFonts w:ascii="Calibri" w:eastAsia="Calibri" w:hAnsi="Calibri" w:cs="Calibri"/>
                </w:rPr>
                <w:t>https://www.c-sharpcorner.com/article/reading-values-from-appsettings-json-in-asp-net-core/</w:t>
              </w:r>
            </w:hyperlink>
          </w:p>
          <w:p w14:paraId="2C25D660" w14:textId="01D2F1E7" w:rsidR="22CF36E8" w:rsidRDefault="00000000">
            <w:hyperlink r:id="rId47">
              <w:r w:rsidR="22CF36E8" w:rsidRPr="6F099A37">
                <w:rPr>
                  <w:rStyle w:val="Hyperlink"/>
                  <w:rFonts w:ascii="Calibri" w:eastAsia="Calibri" w:hAnsi="Calibri" w:cs="Calibri"/>
                </w:rPr>
                <w:t>https://docs.microsoft.com/en-us/aspnet/core/fundamentals/configuration/?view=aspnetcore-3.1</w:t>
              </w:r>
            </w:hyperlink>
          </w:p>
        </w:tc>
      </w:tr>
    </w:tbl>
    <w:p w14:paraId="0A4ADF9C" w14:textId="448C3A97" w:rsidR="00484955" w:rsidRDefault="00484955" w:rsidP="00484955">
      <w:pPr>
        <w:pStyle w:val="ListParagraph"/>
      </w:pPr>
    </w:p>
    <w:p w14:paraId="580D9B42" w14:textId="1D0A0566" w:rsidR="00094688" w:rsidRDefault="00094688" w:rsidP="00845437">
      <w:pPr>
        <w:pStyle w:val="Heading1"/>
        <w:tabs>
          <w:tab w:val="clear" w:pos="3330"/>
          <w:tab w:val="left" w:pos="1170"/>
        </w:tabs>
        <w:ind w:left="90" w:firstLine="0"/>
      </w:pPr>
      <w:bookmarkStart w:id="32" w:name="_Toc116039862"/>
      <w:r>
        <w:t>Project Templates</w:t>
      </w:r>
      <w:bookmarkEnd w:id="32"/>
    </w:p>
    <w:p w14:paraId="331A99ED" w14:textId="003F067B" w:rsidR="00C14EC8" w:rsidRDefault="004A0D96" w:rsidP="00F26A4F">
      <w:pPr>
        <w:jc w:val="center"/>
      </w:pPr>
      <w:r>
        <w:object w:dxaOrig="1644" w:dyaOrig="816" w14:anchorId="658A4CA5">
          <v:shape id="_x0000_i1026" type="#_x0000_t75" style="width:82.2pt;height:40.8pt" o:ole="">
            <v:imagedata r:id="rId48" o:title=""/>
          </v:shape>
          <o:OLEObject Type="Embed" ProgID="Package" ShapeID="_x0000_i1026" DrawAspect="Content" ObjectID="_1730718704" r:id="rId49"/>
        </w:object>
      </w:r>
    </w:p>
    <w:p w14:paraId="0CE84F90" w14:textId="2A751494" w:rsidR="00BF02B1" w:rsidRDefault="00BF02B1" w:rsidP="00F26A4F">
      <w:pPr>
        <w:jc w:val="center"/>
      </w:pPr>
      <w:r>
        <w:object w:dxaOrig="3120" w:dyaOrig="816" w14:anchorId="68A337D2">
          <v:shape id="_x0000_i1027" type="#_x0000_t75" style="width:156pt;height:40.8pt" o:ole="">
            <v:imagedata r:id="rId50" o:title=""/>
          </v:shape>
          <o:OLEObject Type="Embed" ProgID="Package" ShapeID="_x0000_i1027" DrawAspect="Content" ObjectID="_1730718705" r:id="rId51"/>
        </w:object>
      </w:r>
    </w:p>
    <w:p w14:paraId="0DAA3DC2" w14:textId="77777777" w:rsidR="003F0454" w:rsidRDefault="000073B5" w:rsidP="00F26A4F">
      <w:pPr>
        <w:jc w:val="center"/>
      </w:pPr>
      <w:r>
        <w:object w:dxaOrig="1777" w:dyaOrig="1164" w14:anchorId="570FF372">
          <v:shape id="_x0000_i1028" type="#_x0000_t75" style="width:89.4pt;height:58.8pt" o:ole="">
            <v:imagedata r:id="rId52" o:title=""/>
          </v:shape>
          <o:OLEObject Type="Embed" ProgID="Package" ShapeID="_x0000_i1028" DrawAspect="Icon" ObjectID="_1730718706" r:id="rId53"/>
        </w:object>
      </w:r>
    </w:p>
    <w:p w14:paraId="19FB508E" w14:textId="77777777" w:rsidR="003F0454" w:rsidRPr="00C14EC8" w:rsidRDefault="004D252A" w:rsidP="00F26A4F">
      <w:pPr>
        <w:jc w:val="center"/>
      </w:pPr>
      <w:r>
        <w:object w:dxaOrig="1495" w:dyaOrig="983" w14:anchorId="63AD0A0A">
          <v:shape id="_x0000_i1029" type="#_x0000_t75" style="width:74.4pt;height:49.2pt" o:ole="">
            <v:imagedata r:id="rId54" o:title=""/>
          </v:shape>
          <o:OLEObject Type="Embed" ProgID="Package" ShapeID="_x0000_i1029" DrawAspect="Icon" ObjectID="_1730718707" r:id="rId55"/>
        </w:object>
      </w:r>
    </w:p>
    <w:p w14:paraId="29C2CAAD" w14:textId="0DFEF41E" w:rsidR="009A63CD" w:rsidRDefault="2F9456F4" w:rsidP="00845437">
      <w:pPr>
        <w:pStyle w:val="Heading1"/>
        <w:tabs>
          <w:tab w:val="clear" w:pos="3330"/>
          <w:tab w:val="left" w:pos="1170"/>
        </w:tabs>
        <w:ind w:left="90" w:firstLine="0"/>
      </w:pPr>
      <w:bookmarkStart w:id="33" w:name="_Toc116039863"/>
      <w:r>
        <w:lastRenderedPageBreak/>
        <w:t>Change Log</w:t>
      </w:r>
      <w:bookmarkEnd w:id="33"/>
    </w:p>
    <w:tbl>
      <w:tblPr>
        <w:tblW w:w="8190" w:type="dxa"/>
        <w:tblInd w:w="10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87"/>
        <w:gridCol w:w="983"/>
        <w:gridCol w:w="1087"/>
        <w:gridCol w:w="1098"/>
        <w:gridCol w:w="3935"/>
      </w:tblGrid>
      <w:tr w:rsidR="004B2804" w:rsidRPr="00106E5F" w14:paraId="2E9391AA" w14:textId="77777777" w:rsidTr="000E3ADA">
        <w:tc>
          <w:tcPr>
            <w:tcW w:w="1087" w:type="dxa"/>
            <w:shd w:val="clear" w:color="auto" w:fill="FFCC99"/>
          </w:tcPr>
          <w:p w14:paraId="777ED983" w14:textId="77777777" w:rsidR="004B2804" w:rsidRPr="00106E5F" w:rsidRDefault="004B2804" w:rsidP="000E3ADA">
            <w:pPr>
              <w:pStyle w:val="tablehead"/>
              <w:spacing w:line="240" w:lineRule="auto"/>
            </w:pPr>
          </w:p>
        </w:tc>
        <w:tc>
          <w:tcPr>
            <w:tcW w:w="7103" w:type="dxa"/>
            <w:gridSpan w:val="4"/>
            <w:shd w:val="clear" w:color="auto" w:fill="FFCC99"/>
          </w:tcPr>
          <w:p w14:paraId="586B7C7C" w14:textId="77777777" w:rsidR="004B2804" w:rsidRPr="00106E5F" w:rsidRDefault="004B2804" w:rsidP="000E3ADA">
            <w:pPr>
              <w:pStyle w:val="tablehead"/>
              <w:spacing w:line="240" w:lineRule="auto"/>
            </w:pPr>
            <w:r w:rsidRPr="00106E5F">
              <w:t>Changes Made</w:t>
            </w:r>
          </w:p>
        </w:tc>
      </w:tr>
      <w:tr w:rsidR="004B2804" w14:paraId="4EC837C0" w14:textId="77777777" w:rsidTr="000E3ADA">
        <w:tc>
          <w:tcPr>
            <w:tcW w:w="1087" w:type="dxa"/>
          </w:tcPr>
          <w:p w14:paraId="6E4800D2" w14:textId="77777777" w:rsidR="004B2804" w:rsidRPr="00106E5F" w:rsidRDefault="004B2804" w:rsidP="004B2804">
            <w:pPr>
              <w:pStyle w:val="tabletext"/>
              <w:spacing w:before="0" w:after="60"/>
              <w:ind w:left="-14" w:firstLine="14"/>
              <w:jc w:val="both"/>
              <w:rPr>
                <w:sz w:val="20"/>
              </w:rPr>
            </w:pPr>
            <w:r w:rsidRPr="00106E5F">
              <w:rPr>
                <w:sz w:val="20"/>
              </w:rPr>
              <w:t>V1.0</w:t>
            </w:r>
            <w:r>
              <w:rPr>
                <w:sz w:val="20"/>
              </w:rPr>
              <w:t>.0</w:t>
            </w:r>
          </w:p>
        </w:tc>
        <w:tc>
          <w:tcPr>
            <w:tcW w:w="7103" w:type="dxa"/>
            <w:gridSpan w:val="4"/>
          </w:tcPr>
          <w:p w14:paraId="5B545EDD" w14:textId="36D083AC" w:rsidR="004B2804" w:rsidRPr="00106E5F" w:rsidRDefault="004B2804" w:rsidP="004B2804">
            <w:pPr>
              <w:pStyle w:val="tabletext"/>
              <w:spacing w:before="0" w:after="60"/>
              <w:ind w:left="-14" w:firstLine="14"/>
              <w:jc w:val="both"/>
              <w:rPr>
                <w:sz w:val="20"/>
              </w:rPr>
            </w:pPr>
            <w:r w:rsidRPr="00106E5F">
              <w:rPr>
                <w:sz w:val="20"/>
              </w:rPr>
              <w:t xml:space="preserve">Initial baseline created on </w:t>
            </w:r>
            <w:r w:rsidR="0094288D">
              <w:rPr>
                <w:sz w:val="20"/>
              </w:rPr>
              <w:t>29</w:t>
            </w:r>
            <w:r>
              <w:rPr>
                <w:sz w:val="20"/>
              </w:rPr>
              <w:t>-</w:t>
            </w:r>
            <w:r w:rsidR="0094288D">
              <w:rPr>
                <w:sz w:val="20"/>
              </w:rPr>
              <w:t>October</w:t>
            </w:r>
            <w:r>
              <w:rPr>
                <w:sz w:val="20"/>
              </w:rPr>
              <w:t>-2022 by</w:t>
            </w:r>
            <w:r w:rsidR="0094288D">
              <w:rPr>
                <w:sz w:val="20"/>
              </w:rPr>
              <w:t xml:space="preserve"> </w:t>
            </w:r>
            <w:proofErr w:type="spellStart"/>
            <w:r w:rsidR="0094288D">
              <w:rPr>
                <w:sz w:val="20"/>
              </w:rPr>
              <w:t>Komila</w:t>
            </w:r>
            <w:proofErr w:type="spellEnd"/>
            <w:r w:rsidR="0094288D">
              <w:rPr>
                <w:sz w:val="20"/>
              </w:rPr>
              <w:t xml:space="preserve"> Kalra</w:t>
            </w:r>
          </w:p>
        </w:tc>
      </w:tr>
      <w:tr w:rsidR="004B2804" w14:paraId="6BBB41C8" w14:textId="77777777" w:rsidTr="000E3ADA">
        <w:trPr>
          <w:cantSplit/>
          <w:trHeight w:val="100"/>
        </w:trPr>
        <w:tc>
          <w:tcPr>
            <w:tcW w:w="1087" w:type="dxa"/>
            <w:vMerge w:val="restart"/>
          </w:tcPr>
          <w:p w14:paraId="6D0B8563" w14:textId="472774C8" w:rsidR="004B2804" w:rsidRPr="00106E5F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sz w:val="20"/>
              </w:rPr>
            </w:pPr>
            <w:r>
              <w:rPr>
                <w:sz w:val="20"/>
              </w:rPr>
              <w:t>V1.0.1</w:t>
            </w:r>
          </w:p>
        </w:tc>
        <w:tc>
          <w:tcPr>
            <w:tcW w:w="7103" w:type="dxa"/>
            <w:gridSpan w:val="4"/>
          </w:tcPr>
          <w:p w14:paraId="6E09096B" w14:textId="77777777" w:rsidR="004B280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sz w:val="20"/>
              </w:rPr>
            </w:pPr>
          </w:p>
        </w:tc>
      </w:tr>
      <w:tr w:rsidR="004B2804" w14:paraId="0A28190D" w14:textId="77777777" w:rsidTr="000E3ADA">
        <w:trPr>
          <w:cantSplit/>
          <w:trHeight w:val="100"/>
        </w:trPr>
        <w:tc>
          <w:tcPr>
            <w:tcW w:w="1087" w:type="dxa"/>
            <w:vMerge/>
          </w:tcPr>
          <w:p w14:paraId="09D795DD" w14:textId="77777777" w:rsidR="004B2804" w:rsidRPr="00106E5F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sz w:val="20"/>
              </w:rPr>
            </w:pPr>
          </w:p>
        </w:tc>
        <w:tc>
          <w:tcPr>
            <w:tcW w:w="983" w:type="dxa"/>
            <w:shd w:val="clear" w:color="auto" w:fill="FFCC99"/>
          </w:tcPr>
          <w:p w14:paraId="2E9CEAAC" w14:textId="77777777" w:rsidR="004B280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sz w:val="20"/>
              </w:rPr>
            </w:pPr>
            <w:r>
              <w:rPr>
                <w:b/>
                <w:bCs/>
                <w:sz w:val="20"/>
              </w:rPr>
              <w:t>Section</w:t>
            </w:r>
            <w:r w:rsidRPr="00106E5F">
              <w:rPr>
                <w:b/>
                <w:bCs/>
                <w:sz w:val="20"/>
              </w:rPr>
              <w:t xml:space="preserve"> No.</w:t>
            </w:r>
          </w:p>
        </w:tc>
        <w:tc>
          <w:tcPr>
            <w:tcW w:w="1087" w:type="dxa"/>
            <w:shd w:val="clear" w:color="auto" w:fill="FFCC99"/>
          </w:tcPr>
          <w:p w14:paraId="54E3827A" w14:textId="77777777" w:rsidR="004B280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sz w:val="20"/>
              </w:rPr>
            </w:pPr>
            <w:r w:rsidRPr="00106E5F">
              <w:rPr>
                <w:b/>
                <w:bCs/>
                <w:sz w:val="20"/>
              </w:rPr>
              <w:t>Changed By</w:t>
            </w:r>
          </w:p>
        </w:tc>
        <w:tc>
          <w:tcPr>
            <w:tcW w:w="1098" w:type="dxa"/>
            <w:shd w:val="clear" w:color="auto" w:fill="FFCC99"/>
          </w:tcPr>
          <w:p w14:paraId="371172CA" w14:textId="77777777" w:rsidR="004B280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sz w:val="20"/>
              </w:rPr>
            </w:pPr>
            <w:r w:rsidRPr="00106E5F">
              <w:rPr>
                <w:b/>
                <w:bCs/>
                <w:sz w:val="20"/>
              </w:rPr>
              <w:t>Effective Date</w:t>
            </w:r>
          </w:p>
        </w:tc>
        <w:tc>
          <w:tcPr>
            <w:tcW w:w="3935" w:type="dxa"/>
            <w:shd w:val="clear" w:color="auto" w:fill="FFCC99"/>
          </w:tcPr>
          <w:p w14:paraId="336D7B83" w14:textId="77777777" w:rsidR="004B280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sz w:val="20"/>
              </w:rPr>
            </w:pPr>
            <w:r w:rsidRPr="00106E5F">
              <w:rPr>
                <w:b/>
                <w:bCs/>
                <w:sz w:val="20"/>
              </w:rPr>
              <w:t>Changes Effected</w:t>
            </w:r>
          </w:p>
        </w:tc>
      </w:tr>
      <w:tr w:rsidR="004B2804" w14:paraId="74906927" w14:textId="77777777" w:rsidTr="000E3ADA">
        <w:trPr>
          <w:cantSplit/>
          <w:trHeight w:val="100"/>
        </w:trPr>
        <w:tc>
          <w:tcPr>
            <w:tcW w:w="1087" w:type="dxa"/>
            <w:vMerge/>
          </w:tcPr>
          <w:p w14:paraId="3F55ADA3" w14:textId="77777777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sz w:val="20"/>
              </w:rPr>
            </w:pPr>
          </w:p>
        </w:tc>
        <w:tc>
          <w:tcPr>
            <w:tcW w:w="983" w:type="dxa"/>
          </w:tcPr>
          <w:p w14:paraId="54F31C9B" w14:textId="3467A626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  <w:tc>
          <w:tcPr>
            <w:tcW w:w="1087" w:type="dxa"/>
            <w:vMerge w:val="restart"/>
          </w:tcPr>
          <w:p w14:paraId="0D9D50B6" w14:textId="5655CB5E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  <w:tc>
          <w:tcPr>
            <w:tcW w:w="1098" w:type="dxa"/>
            <w:vMerge w:val="restart"/>
          </w:tcPr>
          <w:p w14:paraId="672E06E5" w14:textId="057E38CD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  <w:tc>
          <w:tcPr>
            <w:tcW w:w="3935" w:type="dxa"/>
          </w:tcPr>
          <w:p w14:paraId="6BCB628B" w14:textId="33E223A5" w:rsidR="004B2804" w:rsidRPr="005704D4" w:rsidRDefault="004B2804" w:rsidP="00FA31F8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</w:tr>
      <w:tr w:rsidR="004B2804" w14:paraId="49E5D692" w14:textId="77777777" w:rsidTr="000E3ADA">
        <w:trPr>
          <w:cantSplit/>
          <w:trHeight w:val="100"/>
        </w:trPr>
        <w:tc>
          <w:tcPr>
            <w:tcW w:w="1087" w:type="dxa"/>
            <w:vMerge/>
          </w:tcPr>
          <w:p w14:paraId="631EE458" w14:textId="77777777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sz w:val="20"/>
              </w:rPr>
            </w:pPr>
          </w:p>
        </w:tc>
        <w:tc>
          <w:tcPr>
            <w:tcW w:w="983" w:type="dxa"/>
          </w:tcPr>
          <w:p w14:paraId="332AE274" w14:textId="32BBEB6C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  <w:tc>
          <w:tcPr>
            <w:tcW w:w="1087" w:type="dxa"/>
            <w:vMerge/>
          </w:tcPr>
          <w:p w14:paraId="0F3E57DB" w14:textId="77777777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  <w:tc>
          <w:tcPr>
            <w:tcW w:w="1098" w:type="dxa"/>
            <w:vMerge/>
          </w:tcPr>
          <w:p w14:paraId="65BD2C9F" w14:textId="77777777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  <w:tc>
          <w:tcPr>
            <w:tcW w:w="3935" w:type="dxa"/>
          </w:tcPr>
          <w:p w14:paraId="2565B537" w14:textId="075DC0D9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</w:tr>
      <w:tr w:rsidR="004B2804" w14:paraId="10A83AE8" w14:textId="77777777" w:rsidTr="000E3ADA">
        <w:trPr>
          <w:cantSplit/>
          <w:trHeight w:val="100"/>
        </w:trPr>
        <w:tc>
          <w:tcPr>
            <w:tcW w:w="1087" w:type="dxa"/>
            <w:vMerge/>
          </w:tcPr>
          <w:p w14:paraId="116585D8" w14:textId="77777777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sz w:val="20"/>
              </w:rPr>
            </w:pPr>
          </w:p>
        </w:tc>
        <w:tc>
          <w:tcPr>
            <w:tcW w:w="983" w:type="dxa"/>
          </w:tcPr>
          <w:p w14:paraId="7ECC6B09" w14:textId="285EB0B5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  <w:tc>
          <w:tcPr>
            <w:tcW w:w="1087" w:type="dxa"/>
            <w:vMerge/>
          </w:tcPr>
          <w:p w14:paraId="0333219F" w14:textId="77777777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  <w:tc>
          <w:tcPr>
            <w:tcW w:w="1098" w:type="dxa"/>
            <w:vMerge/>
          </w:tcPr>
          <w:p w14:paraId="5B9D9339" w14:textId="77777777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  <w:tc>
          <w:tcPr>
            <w:tcW w:w="3935" w:type="dxa"/>
          </w:tcPr>
          <w:p w14:paraId="4725CFF8" w14:textId="6E43569D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</w:tr>
      <w:tr w:rsidR="004B2804" w14:paraId="72595DC5" w14:textId="77777777" w:rsidTr="000E3ADA">
        <w:trPr>
          <w:cantSplit/>
          <w:trHeight w:val="100"/>
        </w:trPr>
        <w:tc>
          <w:tcPr>
            <w:tcW w:w="1087" w:type="dxa"/>
            <w:vMerge/>
          </w:tcPr>
          <w:p w14:paraId="20E899A5" w14:textId="77777777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sz w:val="20"/>
              </w:rPr>
            </w:pPr>
          </w:p>
        </w:tc>
        <w:tc>
          <w:tcPr>
            <w:tcW w:w="983" w:type="dxa"/>
          </w:tcPr>
          <w:p w14:paraId="165B0DBC" w14:textId="5203FC99" w:rsidR="004B280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  <w:tc>
          <w:tcPr>
            <w:tcW w:w="1087" w:type="dxa"/>
            <w:vMerge/>
          </w:tcPr>
          <w:p w14:paraId="3E2AA104" w14:textId="77777777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  <w:tc>
          <w:tcPr>
            <w:tcW w:w="1098" w:type="dxa"/>
            <w:vMerge/>
          </w:tcPr>
          <w:p w14:paraId="046FE761" w14:textId="77777777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  <w:tc>
          <w:tcPr>
            <w:tcW w:w="3935" w:type="dxa"/>
          </w:tcPr>
          <w:p w14:paraId="540C2E4F" w14:textId="53ADEA57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</w:tr>
      <w:tr w:rsidR="004B2804" w14:paraId="7DB53104" w14:textId="77777777" w:rsidTr="000E3ADA">
        <w:trPr>
          <w:cantSplit/>
          <w:trHeight w:val="100"/>
        </w:trPr>
        <w:tc>
          <w:tcPr>
            <w:tcW w:w="1087" w:type="dxa"/>
            <w:vMerge/>
          </w:tcPr>
          <w:p w14:paraId="696F3CEF" w14:textId="77777777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sz w:val="20"/>
              </w:rPr>
            </w:pPr>
          </w:p>
        </w:tc>
        <w:tc>
          <w:tcPr>
            <w:tcW w:w="983" w:type="dxa"/>
          </w:tcPr>
          <w:p w14:paraId="6B818C17" w14:textId="2054AD99" w:rsidR="004B280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  <w:tc>
          <w:tcPr>
            <w:tcW w:w="1087" w:type="dxa"/>
            <w:vMerge/>
          </w:tcPr>
          <w:p w14:paraId="63E84471" w14:textId="77777777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  <w:tc>
          <w:tcPr>
            <w:tcW w:w="1098" w:type="dxa"/>
            <w:vMerge/>
          </w:tcPr>
          <w:p w14:paraId="60968714" w14:textId="77777777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  <w:tc>
          <w:tcPr>
            <w:tcW w:w="3935" w:type="dxa"/>
          </w:tcPr>
          <w:p w14:paraId="09C8F6EA" w14:textId="7DFE501F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</w:tr>
      <w:tr w:rsidR="004B2804" w14:paraId="7B3A9819" w14:textId="77777777" w:rsidTr="000E3ADA">
        <w:trPr>
          <w:cantSplit/>
          <w:trHeight w:val="100"/>
        </w:trPr>
        <w:tc>
          <w:tcPr>
            <w:tcW w:w="1087" w:type="dxa"/>
            <w:vMerge/>
          </w:tcPr>
          <w:p w14:paraId="2B2667A2" w14:textId="77777777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sz w:val="20"/>
              </w:rPr>
            </w:pPr>
          </w:p>
        </w:tc>
        <w:tc>
          <w:tcPr>
            <w:tcW w:w="983" w:type="dxa"/>
          </w:tcPr>
          <w:p w14:paraId="7B626B05" w14:textId="3E3D3388" w:rsidR="004B280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  <w:tc>
          <w:tcPr>
            <w:tcW w:w="1087" w:type="dxa"/>
            <w:vMerge/>
          </w:tcPr>
          <w:p w14:paraId="09B08F5D" w14:textId="77777777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  <w:tc>
          <w:tcPr>
            <w:tcW w:w="1098" w:type="dxa"/>
            <w:vMerge/>
          </w:tcPr>
          <w:p w14:paraId="55788FAB" w14:textId="77777777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  <w:tc>
          <w:tcPr>
            <w:tcW w:w="3935" w:type="dxa"/>
          </w:tcPr>
          <w:p w14:paraId="0D2C6565" w14:textId="6B9495A1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</w:tr>
      <w:tr w:rsidR="004B2804" w14:paraId="6805CE5A" w14:textId="77777777" w:rsidTr="000E3ADA">
        <w:trPr>
          <w:cantSplit/>
          <w:trHeight w:val="100"/>
        </w:trPr>
        <w:tc>
          <w:tcPr>
            <w:tcW w:w="1087" w:type="dxa"/>
            <w:vMerge/>
          </w:tcPr>
          <w:p w14:paraId="11E9F112" w14:textId="77777777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sz w:val="20"/>
              </w:rPr>
            </w:pPr>
          </w:p>
        </w:tc>
        <w:tc>
          <w:tcPr>
            <w:tcW w:w="983" w:type="dxa"/>
          </w:tcPr>
          <w:p w14:paraId="56D1E7ED" w14:textId="7B856040" w:rsidR="004B280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  <w:tc>
          <w:tcPr>
            <w:tcW w:w="1087" w:type="dxa"/>
            <w:vMerge/>
          </w:tcPr>
          <w:p w14:paraId="4DBB4544" w14:textId="77777777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  <w:tc>
          <w:tcPr>
            <w:tcW w:w="1098" w:type="dxa"/>
            <w:vMerge/>
          </w:tcPr>
          <w:p w14:paraId="245D1733" w14:textId="77777777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  <w:tc>
          <w:tcPr>
            <w:tcW w:w="3935" w:type="dxa"/>
          </w:tcPr>
          <w:p w14:paraId="224FBCAC" w14:textId="4CEEAD91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</w:tr>
      <w:tr w:rsidR="004B2804" w14:paraId="3F1D4E92" w14:textId="77777777" w:rsidTr="000E3ADA">
        <w:trPr>
          <w:cantSplit/>
          <w:trHeight w:val="100"/>
        </w:trPr>
        <w:tc>
          <w:tcPr>
            <w:tcW w:w="1087" w:type="dxa"/>
            <w:vMerge/>
          </w:tcPr>
          <w:p w14:paraId="41CA318E" w14:textId="77777777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sz w:val="20"/>
              </w:rPr>
            </w:pPr>
          </w:p>
        </w:tc>
        <w:tc>
          <w:tcPr>
            <w:tcW w:w="983" w:type="dxa"/>
          </w:tcPr>
          <w:p w14:paraId="04DBECC8" w14:textId="5E3EC6F1" w:rsidR="004B280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  <w:tc>
          <w:tcPr>
            <w:tcW w:w="1087" w:type="dxa"/>
            <w:vMerge/>
          </w:tcPr>
          <w:p w14:paraId="0417601E" w14:textId="77777777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  <w:tc>
          <w:tcPr>
            <w:tcW w:w="1098" w:type="dxa"/>
            <w:vMerge/>
          </w:tcPr>
          <w:p w14:paraId="0FCF1FDD" w14:textId="77777777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  <w:tc>
          <w:tcPr>
            <w:tcW w:w="3935" w:type="dxa"/>
          </w:tcPr>
          <w:p w14:paraId="18062745" w14:textId="46CA6984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</w:tr>
      <w:tr w:rsidR="004B2804" w14:paraId="1804BA31" w14:textId="77777777" w:rsidTr="000E3ADA">
        <w:trPr>
          <w:cantSplit/>
          <w:trHeight w:val="100"/>
        </w:trPr>
        <w:tc>
          <w:tcPr>
            <w:tcW w:w="1087" w:type="dxa"/>
            <w:vMerge/>
          </w:tcPr>
          <w:p w14:paraId="625BFBF9" w14:textId="77777777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sz w:val="20"/>
              </w:rPr>
            </w:pPr>
          </w:p>
        </w:tc>
        <w:tc>
          <w:tcPr>
            <w:tcW w:w="983" w:type="dxa"/>
          </w:tcPr>
          <w:p w14:paraId="7DDE5D7D" w14:textId="52E4550B" w:rsidR="004B280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  <w:tc>
          <w:tcPr>
            <w:tcW w:w="1087" w:type="dxa"/>
            <w:vMerge/>
          </w:tcPr>
          <w:p w14:paraId="56B5830A" w14:textId="77777777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  <w:tc>
          <w:tcPr>
            <w:tcW w:w="1098" w:type="dxa"/>
            <w:vMerge/>
          </w:tcPr>
          <w:p w14:paraId="0C70EF93" w14:textId="77777777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  <w:tc>
          <w:tcPr>
            <w:tcW w:w="3935" w:type="dxa"/>
          </w:tcPr>
          <w:p w14:paraId="63A3A52E" w14:textId="2962EB29" w:rsidR="004B2804" w:rsidRPr="005704D4" w:rsidRDefault="004B2804" w:rsidP="000E3ADA">
            <w:pPr>
              <w:pStyle w:val="tabletext"/>
              <w:spacing w:before="0" w:after="60"/>
              <w:ind w:left="-14" w:firstLine="14"/>
              <w:jc w:val="both"/>
              <w:rPr>
                <w:bCs/>
                <w:sz w:val="20"/>
              </w:rPr>
            </w:pPr>
          </w:p>
        </w:tc>
      </w:tr>
    </w:tbl>
    <w:p w14:paraId="6C35F9BC" w14:textId="77777777" w:rsidR="004B2804" w:rsidRDefault="004B2804" w:rsidP="004B2804"/>
    <w:p w14:paraId="1CBA8962" w14:textId="77777777" w:rsidR="004B2804" w:rsidRPr="004B2804" w:rsidRDefault="004B2804" w:rsidP="004B2804"/>
    <w:bookmarkEnd w:id="1"/>
    <w:bookmarkEnd w:id="2"/>
    <w:bookmarkEnd w:id="3"/>
    <w:p w14:paraId="2BA226A1" w14:textId="4D7444FC" w:rsidR="00222F32" w:rsidRDefault="00222F32" w:rsidP="00322563">
      <w:pPr>
        <w:spacing w:line="240" w:lineRule="auto"/>
      </w:pPr>
    </w:p>
    <w:p w14:paraId="00876253" w14:textId="6D9EDE99" w:rsidR="003932DF" w:rsidRDefault="003932DF" w:rsidP="00322563">
      <w:pPr>
        <w:spacing w:line="240" w:lineRule="auto"/>
      </w:pPr>
    </w:p>
    <w:p w14:paraId="02CE9596" w14:textId="223B0C49" w:rsidR="000D7886" w:rsidRDefault="000D7886" w:rsidP="00322563">
      <w:pPr>
        <w:spacing w:line="240" w:lineRule="auto"/>
      </w:pPr>
    </w:p>
    <w:p w14:paraId="4E5321CA" w14:textId="664410FB" w:rsidR="007275AF" w:rsidRDefault="007275AF" w:rsidP="00322563">
      <w:pPr>
        <w:spacing w:line="240" w:lineRule="auto"/>
      </w:pPr>
    </w:p>
    <w:p w14:paraId="5C4C5BC7" w14:textId="77777777" w:rsidR="007275AF" w:rsidRPr="003E5C21" w:rsidRDefault="007275AF" w:rsidP="00322563">
      <w:pPr>
        <w:spacing w:line="240" w:lineRule="auto"/>
      </w:pPr>
    </w:p>
    <w:sectPr w:rsidR="007275AF" w:rsidRPr="003E5C21" w:rsidSect="00747257">
      <w:footerReference w:type="default" r:id="rId56"/>
      <w:headerReference w:type="first" r:id="rId57"/>
      <w:footerReference w:type="first" r:id="rId58"/>
      <w:pgSz w:w="11909" w:h="16834" w:code="9"/>
      <w:pgMar w:top="1440" w:right="2099" w:bottom="1170" w:left="1440" w:header="72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2DFBC3" w14:textId="77777777" w:rsidR="004C148B" w:rsidRDefault="004C148B">
      <w:r>
        <w:separator/>
      </w:r>
    </w:p>
  </w:endnote>
  <w:endnote w:type="continuationSeparator" w:id="0">
    <w:p w14:paraId="5201CBC6" w14:textId="77777777" w:rsidR="004C148B" w:rsidRDefault="004C14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204FF1" w14:textId="77777777" w:rsidR="003F0454" w:rsidRDefault="003F0454" w:rsidP="00E0476B">
    <w:pPr>
      <w:pStyle w:val="Footer"/>
      <w:tabs>
        <w:tab w:val="clear" w:pos="8640"/>
        <w:tab w:val="right" w:pos="9900"/>
      </w:tabs>
      <w:spacing w:before="0" w:after="0" w:line="240" w:lineRule="auto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F2C34E" w14:textId="77777777" w:rsidR="003F0454" w:rsidRPr="002B50D0" w:rsidRDefault="003F0454" w:rsidP="002B50D0">
    <w:pPr>
      <w:pStyle w:val="Footer"/>
      <w:spacing w:before="0" w:after="0" w:line="240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4BB52C" w14:textId="77777777" w:rsidR="004C148B" w:rsidRDefault="004C148B">
      <w:r>
        <w:separator/>
      </w:r>
    </w:p>
  </w:footnote>
  <w:footnote w:type="continuationSeparator" w:id="0">
    <w:p w14:paraId="0534E6F2" w14:textId="77777777" w:rsidR="004C148B" w:rsidRDefault="004C14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14490A" w14:textId="77777777" w:rsidR="003F0454" w:rsidRDefault="003F0454" w:rsidP="2F9456F4">
    <w:pPr>
      <w:pStyle w:val="Header"/>
      <w:tabs>
        <w:tab w:val="clear" w:pos="8640"/>
        <w:tab w:val="right" w:pos="9720"/>
      </w:tabs>
      <w:ind w:left="-630" w:right="-873"/>
      <w:rPr>
        <w:rFonts w:cs="Arial"/>
        <w:b/>
        <w:bCs/>
        <w:color w:val="7F7F7F" w:themeColor="background1" w:themeShade="7F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2FA0EC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hybridMultilevel"/>
    <w:tmpl w:val="5628923E"/>
    <w:lvl w:ilvl="0" w:tplc="40649392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  <w:lvl w:ilvl="1" w:tplc="D79AAC40">
      <w:numFmt w:val="decimal"/>
      <w:lvlText w:val=""/>
      <w:lvlJc w:val="left"/>
    </w:lvl>
    <w:lvl w:ilvl="2" w:tplc="AA4A7F12">
      <w:numFmt w:val="decimal"/>
      <w:lvlText w:val=""/>
      <w:lvlJc w:val="left"/>
    </w:lvl>
    <w:lvl w:ilvl="3" w:tplc="670C99B4">
      <w:numFmt w:val="decimal"/>
      <w:lvlText w:val=""/>
      <w:lvlJc w:val="left"/>
    </w:lvl>
    <w:lvl w:ilvl="4" w:tplc="3572AA14">
      <w:numFmt w:val="decimal"/>
      <w:lvlText w:val=""/>
      <w:lvlJc w:val="left"/>
    </w:lvl>
    <w:lvl w:ilvl="5" w:tplc="57D614D2">
      <w:numFmt w:val="decimal"/>
      <w:lvlText w:val=""/>
      <w:lvlJc w:val="left"/>
    </w:lvl>
    <w:lvl w:ilvl="6" w:tplc="10F4D894">
      <w:numFmt w:val="decimal"/>
      <w:lvlText w:val=""/>
      <w:lvlJc w:val="left"/>
    </w:lvl>
    <w:lvl w:ilvl="7" w:tplc="3EB0333A">
      <w:numFmt w:val="decimal"/>
      <w:lvlText w:val=""/>
      <w:lvlJc w:val="left"/>
    </w:lvl>
    <w:lvl w:ilvl="8" w:tplc="B9188430">
      <w:numFmt w:val="decimal"/>
      <w:lvlText w:val=""/>
      <w:lvlJc w:val="left"/>
    </w:lvl>
  </w:abstractNum>
  <w:abstractNum w:abstractNumId="2" w15:restartNumberingAfterBreak="0">
    <w:nsid w:val="FFFFFF7E"/>
    <w:multiLevelType w:val="hybridMultilevel"/>
    <w:tmpl w:val="8986837A"/>
    <w:lvl w:ilvl="0" w:tplc="ACACB738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  <w:lvl w:ilvl="1" w:tplc="95520524">
      <w:numFmt w:val="decimal"/>
      <w:lvlText w:val=""/>
      <w:lvlJc w:val="left"/>
    </w:lvl>
    <w:lvl w:ilvl="2" w:tplc="809C54A2">
      <w:numFmt w:val="decimal"/>
      <w:lvlText w:val=""/>
      <w:lvlJc w:val="left"/>
    </w:lvl>
    <w:lvl w:ilvl="3" w:tplc="26D06CA8">
      <w:numFmt w:val="decimal"/>
      <w:lvlText w:val=""/>
      <w:lvlJc w:val="left"/>
    </w:lvl>
    <w:lvl w:ilvl="4" w:tplc="FA9AB262">
      <w:numFmt w:val="decimal"/>
      <w:lvlText w:val=""/>
      <w:lvlJc w:val="left"/>
    </w:lvl>
    <w:lvl w:ilvl="5" w:tplc="E822F9DE">
      <w:numFmt w:val="decimal"/>
      <w:lvlText w:val=""/>
      <w:lvlJc w:val="left"/>
    </w:lvl>
    <w:lvl w:ilvl="6" w:tplc="563249FC">
      <w:numFmt w:val="decimal"/>
      <w:lvlText w:val=""/>
      <w:lvlJc w:val="left"/>
    </w:lvl>
    <w:lvl w:ilvl="7" w:tplc="B1860A50">
      <w:numFmt w:val="decimal"/>
      <w:lvlText w:val=""/>
      <w:lvlJc w:val="left"/>
    </w:lvl>
    <w:lvl w:ilvl="8" w:tplc="F9F86A4A">
      <w:numFmt w:val="decimal"/>
      <w:lvlText w:val=""/>
      <w:lvlJc w:val="left"/>
    </w:lvl>
  </w:abstractNum>
  <w:abstractNum w:abstractNumId="3" w15:restartNumberingAfterBreak="0">
    <w:nsid w:val="FFFFFF7F"/>
    <w:multiLevelType w:val="singleLevel"/>
    <w:tmpl w:val="B968732E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77ECCE2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A0C9F96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70FCD8B0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04CC95C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DEEAA4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1D4D63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9673E2"/>
    <w:multiLevelType w:val="hybridMultilevel"/>
    <w:tmpl w:val="2BDCFDF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2424D9B"/>
    <w:multiLevelType w:val="hybridMultilevel"/>
    <w:tmpl w:val="EA2ADF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6580295"/>
    <w:multiLevelType w:val="hybridMultilevel"/>
    <w:tmpl w:val="A4B097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115799"/>
    <w:multiLevelType w:val="hybridMultilevel"/>
    <w:tmpl w:val="479200A6"/>
    <w:lvl w:ilvl="0" w:tplc="3A8C86A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08705A25"/>
    <w:multiLevelType w:val="hybridMultilevel"/>
    <w:tmpl w:val="CE263F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8BE032F"/>
    <w:multiLevelType w:val="hybridMultilevel"/>
    <w:tmpl w:val="A4B097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9A0719B"/>
    <w:multiLevelType w:val="hybridMultilevel"/>
    <w:tmpl w:val="99BA069A"/>
    <w:lvl w:ilvl="0" w:tplc="E7F0919C">
      <w:start w:val="1"/>
      <w:numFmt w:val="bullet"/>
      <w:pStyle w:val="BodyBull2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1" w:tplc="FFFFFFFF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3" w:tplc="FFFFFFFF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0BA450BD"/>
    <w:multiLevelType w:val="hybridMultilevel"/>
    <w:tmpl w:val="4CACE9DA"/>
    <w:lvl w:ilvl="0" w:tplc="2B56E25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0DFA60D4"/>
    <w:multiLevelType w:val="hybridMultilevel"/>
    <w:tmpl w:val="EE641F8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F237502"/>
    <w:multiLevelType w:val="hybridMultilevel"/>
    <w:tmpl w:val="154684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1550D36"/>
    <w:multiLevelType w:val="hybridMultilevel"/>
    <w:tmpl w:val="A48E45E2"/>
    <w:lvl w:ilvl="0" w:tplc="671E7688">
      <w:start w:val="1"/>
      <w:numFmt w:val="bullet"/>
      <w:pStyle w:val="BodyBull1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12981016"/>
    <w:multiLevelType w:val="hybridMultilevel"/>
    <w:tmpl w:val="BF48CD86"/>
    <w:lvl w:ilvl="0" w:tplc="0409000F">
      <w:start w:val="1"/>
      <w:numFmt w:val="decimal"/>
      <w:lvlText w:val="%1."/>
      <w:lvlJc w:val="left"/>
      <w:pPr>
        <w:ind w:left="1350" w:hanging="360"/>
      </w:p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2" w15:restartNumberingAfterBreak="0">
    <w:nsid w:val="1AEB6CD9"/>
    <w:multiLevelType w:val="hybridMultilevel"/>
    <w:tmpl w:val="A4B097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B54226A"/>
    <w:multiLevelType w:val="hybridMultilevel"/>
    <w:tmpl w:val="F028C4CE"/>
    <w:lvl w:ilvl="0" w:tplc="CE9813D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1C5361AA"/>
    <w:multiLevelType w:val="hybridMultilevel"/>
    <w:tmpl w:val="480C47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E030060"/>
    <w:multiLevelType w:val="hybridMultilevel"/>
    <w:tmpl w:val="521438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EEC07C7"/>
    <w:multiLevelType w:val="multilevel"/>
    <w:tmpl w:val="40B0FF50"/>
    <w:lvl w:ilvl="0">
      <w:start w:val="1"/>
      <w:numFmt w:val="decimal"/>
      <w:pStyle w:val="Heading1"/>
      <w:lvlText w:val="%1.0"/>
      <w:lvlJc w:val="left"/>
      <w:pPr>
        <w:tabs>
          <w:tab w:val="num" w:pos="3330"/>
        </w:tabs>
        <w:ind w:left="2970" w:hanging="360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1080"/>
        </w:tabs>
        <w:ind w:left="720" w:hanging="36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931"/>
        </w:tabs>
        <w:ind w:left="1211" w:hanging="36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tabs>
          <w:tab w:val="num" w:pos="3672"/>
        </w:tabs>
        <w:ind w:left="3600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392"/>
        </w:tabs>
        <w:ind w:left="4104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752"/>
        </w:tabs>
        <w:ind w:left="4608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472"/>
        </w:tabs>
        <w:ind w:left="511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832"/>
        </w:tabs>
        <w:ind w:left="5616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552"/>
        </w:tabs>
        <w:ind w:left="6192" w:hanging="1440"/>
      </w:pPr>
      <w:rPr>
        <w:rFonts w:hint="default"/>
      </w:rPr>
    </w:lvl>
  </w:abstractNum>
  <w:abstractNum w:abstractNumId="27" w15:restartNumberingAfterBreak="0">
    <w:nsid w:val="1F123071"/>
    <w:multiLevelType w:val="hybridMultilevel"/>
    <w:tmpl w:val="A046092A"/>
    <w:lvl w:ilvl="0" w:tplc="E822240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20EE0094"/>
    <w:multiLevelType w:val="hybridMultilevel"/>
    <w:tmpl w:val="5FD611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147633E"/>
    <w:multiLevelType w:val="hybridMultilevel"/>
    <w:tmpl w:val="2BDCFDF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1EE532C"/>
    <w:multiLevelType w:val="hybridMultilevel"/>
    <w:tmpl w:val="E9F4CB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29D1267"/>
    <w:multiLevelType w:val="hybridMultilevel"/>
    <w:tmpl w:val="72A21E18"/>
    <w:lvl w:ilvl="0" w:tplc="FFFFFFFF">
      <w:start w:val="1"/>
      <w:numFmt w:val="decimal"/>
      <w:pStyle w:val="BodyNum"/>
      <w:lvlText w:val="%1."/>
      <w:lvlJc w:val="left"/>
      <w:pPr>
        <w:tabs>
          <w:tab w:val="num" w:pos="1872"/>
        </w:tabs>
        <w:ind w:left="1872" w:hanging="432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23860205"/>
    <w:multiLevelType w:val="hybridMultilevel"/>
    <w:tmpl w:val="CE263F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45D4C51"/>
    <w:multiLevelType w:val="hybridMultilevel"/>
    <w:tmpl w:val="CE263F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4CC598F"/>
    <w:multiLevelType w:val="hybridMultilevel"/>
    <w:tmpl w:val="1B38B6C2"/>
    <w:lvl w:ilvl="0" w:tplc="7CA40CE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274B2594"/>
    <w:multiLevelType w:val="hybridMultilevel"/>
    <w:tmpl w:val="A5B80744"/>
    <w:lvl w:ilvl="0" w:tplc="1FD0E9D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DA0194B"/>
    <w:multiLevelType w:val="hybridMultilevel"/>
    <w:tmpl w:val="C0A64B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05C673E"/>
    <w:multiLevelType w:val="hybridMultilevel"/>
    <w:tmpl w:val="1FBCCA6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306E26F7"/>
    <w:multiLevelType w:val="hybridMultilevel"/>
    <w:tmpl w:val="521438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3450DDC"/>
    <w:multiLevelType w:val="hybridMultilevel"/>
    <w:tmpl w:val="154684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7365849"/>
    <w:multiLevelType w:val="hybridMultilevel"/>
    <w:tmpl w:val="521438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7D814E1"/>
    <w:multiLevelType w:val="hybridMultilevel"/>
    <w:tmpl w:val="521438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7F441B6"/>
    <w:multiLevelType w:val="hybridMultilevel"/>
    <w:tmpl w:val="4FF601B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3DB1757D"/>
    <w:multiLevelType w:val="hybridMultilevel"/>
    <w:tmpl w:val="A5B80744"/>
    <w:lvl w:ilvl="0" w:tplc="1FD0E9D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FAB43F8"/>
    <w:multiLevelType w:val="hybridMultilevel"/>
    <w:tmpl w:val="8666A0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FD22CCD"/>
    <w:multiLevelType w:val="hybridMultilevel"/>
    <w:tmpl w:val="104CABC4"/>
    <w:lvl w:ilvl="0" w:tplc="78E4293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403C0462"/>
    <w:multiLevelType w:val="hybridMultilevel"/>
    <w:tmpl w:val="B24211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0442516"/>
    <w:multiLevelType w:val="hybridMultilevel"/>
    <w:tmpl w:val="E9F4CB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0FF363F"/>
    <w:multiLevelType w:val="hybridMultilevel"/>
    <w:tmpl w:val="AF26EFF0"/>
    <w:lvl w:ilvl="0" w:tplc="08B6A6B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49810EB1"/>
    <w:multiLevelType w:val="hybridMultilevel"/>
    <w:tmpl w:val="A4B097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4AF31B54"/>
    <w:multiLevelType w:val="hybridMultilevel"/>
    <w:tmpl w:val="2834AF52"/>
    <w:lvl w:ilvl="0" w:tplc="E794AE3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1" w15:restartNumberingAfterBreak="0">
    <w:nsid w:val="4B041ABB"/>
    <w:multiLevelType w:val="hybridMultilevel"/>
    <w:tmpl w:val="154684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BBC34A7"/>
    <w:multiLevelType w:val="hybridMultilevel"/>
    <w:tmpl w:val="521438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0965BC0"/>
    <w:multiLevelType w:val="hybridMultilevel"/>
    <w:tmpl w:val="2BDCFDF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0C1439B"/>
    <w:multiLevelType w:val="hybridMultilevel"/>
    <w:tmpl w:val="CE263F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2EA29F8"/>
    <w:multiLevelType w:val="hybridMultilevel"/>
    <w:tmpl w:val="154684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4ED54A2"/>
    <w:multiLevelType w:val="hybridMultilevel"/>
    <w:tmpl w:val="A5B80744"/>
    <w:lvl w:ilvl="0" w:tplc="1FD0E9D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6FC4FAB"/>
    <w:multiLevelType w:val="hybridMultilevel"/>
    <w:tmpl w:val="521438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7DA08D6"/>
    <w:multiLevelType w:val="hybridMultilevel"/>
    <w:tmpl w:val="307454A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9" w15:restartNumberingAfterBreak="0">
    <w:nsid w:val="5BA7552E"/>
    <w:multiLevelType w:val="hybridMultilevel"/>
    <w:tmpl w:val="154684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FDF3710"/>
    <w:multiLevelType w:val="hybridMultilevel"/>
    <w:tmpl w:val="5CAA4C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0BB21CB"/>
    <w:multiLevelType w:val="hybridMultilevel"/>
    <w:tmpl w:val="1E2AAB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4BB18EA"/>
    <w:multiLevelType w:val="hybridMultilevel"/>
    <w:tmpl w:val="72DCFE2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3" w15:restartNumberingAfterBreak="0">
    <w:nsid w:val="66BF784B"/>
    <w:multiLevelType w:val="hybridMultilevel"/>
    <w:tmpl w:val="B450DA2C"/>
    <w:lvl w:ilvl="0" w:tplc="FD36CCA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69B20DDB"/>
    <w:multiLevelType w:val="hybridMultilevel"/>
    <w:tmpl w:val="521438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A016CDD"/>
    <w:multiLevelType w:val="hybridMultilevel"/>
    <w:tmpl w:val="850A3766"/>
    <w:lvl w:ilvl="0" w:tplc="7CA4179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 w15:restartNumberingAfterBreak="0">
    <w:nsid w:val="6D7D1CAE"/>
    <w:multiLevelType w:val="hybridMultilevel"/>
    <w:tmpl w:val="2BDCFDF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49D69A7"/>
    <w:multiLevelType w:val="hybridMultilevel"/>
    <w:tmpl w:val="E9F4CB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4A1176A"/>
    <w:multiLevelType w:val="hybridMultilevel"/>
    <w:tmpl w:val="937ECB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7ABF3E07"/>
    <w:multiLevelType w:val="hybridMultilevel"/>
    <w:tmpl w:val="9D963504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0" w15:restartNumberingAfterBreak="0">
    <w:nsid w:val="7B9A123C"/>
    <w:multiLevelType w:val="hybridMultilevel"/>
    <w:tmpl w:val="E9F4CB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E863EA1"/>
    <w:multiLevelType w:val="hybridMultilevel"/>
    <w:tmpl w:val="A5B80744"/>
    <w:lvl w:ilvl="0" w:tplc="1FD0E9D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84210834">
    <w:abstractNumId w:val="20"/>
  </w:num>
  <w:num w:numId="2" w16cid:durableId="643971573">
    <w:abstractNumId w:val="16"/>
  </w:num>
  <w:num w:numId="3" w16cid:durableId="2026974058">
    <w:abstractNumId w:val="9"/>
  </w:num>
  <w:num w:numId="4" w16cid:durableId="959721018">
    <w:abstractNumId w:val="7"/>
  </w:num>
  <w:num w:numId="5" w16cid:durableId="1572426754">
    <w:abstractNumId w:val="6"/>
  </w:num>
  <w:num w:numId="6" w16cid:durableId="1308122073">
    <w:abstractNumId w:val="5"/>
  </w:num>
  <w:num w:numId="7" w16cid:durableId="343242921">
    <w:abstractNumId w:val="4"/>
  </w:num>
  <w:num w:numId="8" w16cid:durableId="462160710">
    <w:abstractNumId w:val="8"/>
  </w:num>
  <w:num w:numId="9" w16cid:durableId="167444747">
    <w:abstractNumId w:val="3"/>
  </w:num>
  <w:num w:numId="10" w16cid:durableId="358238997">
    <w:abstractNumId w:val="2"/>
  </w:num>
  <w:num w:numId="11" w16cid:durableId="1930309677">
    <w:abstractNumId w:val="1"/>
  </w:num>
  <w:num w:numId="12" w16cid:durableId="812790404">
    <w:abstractNumId w:val="0"/>
  </w:num>
  <w:num w:numId="13" w16cid:durableId="1560896718">
    <w:abstractNumId w:val="31"/>
  </w:num>
  <w:num w:numId="14" w16cid:durableId="183786157">
    <w:abstractNumId w:val="26"/>
  </w:num>
  <w:num w:numId="15" w16cid:durableId="78406859">
    <w:abstractNumId w:val="21"/>
  </w:num>
  <w:num w:numId="16" w16cid:durableId="2010326532">
    <w:abstractNumId w:val="58"/>
  </w:num>
  <w:num w:numId="17" w16cid:durableId="781849472">
    <w:abstractNumId w:val="42"/>
  </w:num>
  <w:num w:numId="18" w16cid:durableId="718557579">
    <w:abstractNumId w:val="37"/>
  </w:num>
  <w:num w:numId="19" w16cid:durableId="446697268">
    <w:abstractNumId w:val="11"/>
  </w:num>
  <w:num w:numId="20" w16cid:durableId="1438522491">
    <w:abstractNumId w:val="19"/>
  </w:num>
  <w:num w:numId="21" w16cid:durableId="913779011">
    <w:abstractNumId w:val="66"/>
  </w:num>
  <w:num w:numId="22" w16cid:durableId="472215987">
    <w:abstractNumId w:val="32"/>
  </w:num>
  <w:num w:numId="23" w16cid:durableId="1260259367">
    <w:abstractNumId w:val="70"/>
  </w:num>
  <w:num w:numId="24" w16cid:durableId="1586760494">
    <w:abstractNumId w:val="38"/>
  </w:num>
  <w:num w:numId="25" w16cid:durableId="882984093">
    <w:abstractNumId w:val="22"/>
  </w:num>
  <w:num w:numId="26" w16cid:durableId="738016380">
    <w:abstractNumId w:val="56"/>
  </w:num>
  <w:num w:numId="27" w16cid:durableId="1235974378">
    <w:abstractNumId w:val="51"/>
  </w:num>
  <w:num w:numId="28" w16cid:durableId="615481281">
    <w:abstractNumId w:val="29"/>
  </w:num>
  <w:num w:numId="29" w16cid:durableId="136647602">
    <w:abstractNumId w:val="14"/>
  </w:num>
  <w:num w:numId="30" w16cid:durableId="173618434">
    <w:abstractNumId w:val="67"/>
  </w:num>
  <w:num w:numId="31" w16cid:durableId="1333682141">
    <w:abstractNumId w:val="57"/>
  </w:num>
  <w:num w:numId="32" w16cid:durableId="236480289">
    <w:abstractNumId w:val="71"/>
  </w:num>
  <w:num w:numId="33" w16cid:durableId="1852521802">
    <w:abstractNumId w:val="55"/>
  </w:num>
  <w:num w:numId="34" w16cid:durableId="1641962597">
    <w:abstractNumId w:val="33"/>
  </w:num>
  <w:num w:numId="35" w16cid:durableId="1544440991">
    <w:abstractNumId w:val="25"/>
  </w:num>
  <w:num w:numId="36" w16cid:durableId="1173491614">
    <w:abstractNumId w:val="15"/>
  </w:num>
  <w:num w:numId="37" w16cid:durableId="2144342248">
    <w:abstractNumId w:val="43"/>
  </w:num>
  <w:num w:numId="38" w16cid:durableId="1551574080">
    <w:abstractNumId w:val="39"/>
  </w:num>
  <w:num w:numId="39" w16cid:durableId="1511485261">
    <w:abstractNumId w:val="10"/>
  </w:num>
  <w:num w:numId="40" w16cid:durableId="666130982">
    <w:abstractNumId w:val="54"/>
  </w:num>
  <w:num w:numId="41" w16cid:durableId="784664782">
    <w:abstractNumId w:val="47"/>
  </w:num>
  <w:num w:numId="42" w16cid:durableId="1229806853">
    <w:abstractNumId w:val="64"/>
  </w:num>
  <w:num w:numId="43" w16cid:durableId="1315180654">
    <w:abstractNumId w:val="35"/>
  </w:num>
  <w:num w:numId="44" w16cid:durableId="1316379129">
    <w:abstractNumId w:val="53"/>
  </w:num>
  <w:num w:numId="45" w16cid:durableId="1611931513">
    <w:abstractNumId w:val="30"/>
  </w:num>
  <w:num w:numId="46" w16cid:durableId="1017076704">
    <w:abstractNumId w:val="12"/>
  </w:num>
  <w:num w:numId="47" w16cid:durableId="299311499">
    <w:abstractNumId w:val="49"/>
  </w:num>
  <w:num w:numId="48" w16cid:durableId="372383865">
    <w:abstractNumId w:val="44"/>
  </w:num>
  <w:num w:numId="49" w16cid:durableId="2116706774">
    <w:abstractNumId w:val="62"/>
  </w:num>
  <w:num w:numId="50" w16cid:durableId="896009263">
    <w:abstractNumId w:val="28"/>
  </w:num>
  <w:num w:numId="51" w16cid:durableId="444007293">
    <w:abstractNumId w:val="36"/>
  </w:num>
  <w:num w:numId="52" w16cid:durableId="56445087">
    <w:abstractNumId w:val="48"/>
  </w:num>
  <w:num w:numId="53" w16cid:durableId="524095143">
    <w:abstractNumId w:val="34"/>
  </w:num>
  <w:num w:numId="54" w16cid:durableId="1003512769">
    <w:abstractNumId w:val="23"/>
  </w:num>
  <w:num w:numId="55" w16cid:durableId="713044161">
    <w:abstractNumId w:val="68"/>
  </w:num>
  <w:num w:numId="56" w16cid:durableId="944577995">
    <w:abstractNumId w:val="61"/>
  </w:num>
  <w:num w:numId="57" w16cid:durableId="1175027142">
    <w:abstractNumId w:val="24"/>
  </w:num>
  <w:num w:numId="58" w16cid:durableId="1155074381">
    <w:abstractNumId w:val="45"/>
  </w:num>
  <w:num w:numId="59" w16cid:durableId="46225950">
    <w:abstractNumId w:val="18"/>
  </w:num>
  <w:num w:numId="60" w16cid:durableId="1526091974">
    <w:abstractNumId w:val="50"/>
  </w:num>
  <w:num w:numId="61" w16cid:durableId="1136726193">
    <w:abstractNumId w:val="13"/>
  </w:num>
  <w:num w:numId="62" w16cid:durableId="853347283">
    <w:abstractNumId w:val="46"/>
  </w:num>
  <w:num w:numId="63" w16cid:durableId="490561259">
    <w:abstractNumId w:val="60"/>
  </w:num>
  <w:num w:numId="64" w16cid:durableId="2001274938">
    <w:abstractNumId w:val="17"/>
  </w:num>
  <w:num w:numId="65" w16cid:durableId="799228999">
    <w:abstractNumId w:val="65"/>
  </w:num>
  <w:num w:numId="66" w16cid:durableId="313805328">
    <w:abstractNumId w:val="27"/>
  </w:num>
  <w:num w:numId="67" w16cid:durableId="955217529">
    <w:abstractNumId w:val="63"/>
  </w:num>
  <w:num w:numId="68" w16cid:durableId="1701543743">
    <w:abstractNumId w:val="69"/>
  </w:num>
  <w:num w:numId="69" w16cid:durableId="680745990">
    <w:abstractNumId w:val="41"/>
  </w:num>
  <w:num w:numId="70" w16cid:durableId="986125131">
    <w:abstractNumId w:val="40"/>
  </w:num>
  <w:num w:numId="71" w16cid:durableId="767698848">
    <w:abstractNumId w:val="52"/>
  </w:num>
  <w:num w:numId="72" w16cid:durableId="235281524">
    <w:abstractNumId w:val="59"/>
  </w:num>
  <w:numIdMacAtCleanup w:val="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Formatting/>
  <w:defaultTabStop w:val="720"/>
  <w:drawingGridHorizontalSpacing w:val="100"/>
  <w:displayHorizont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0B83"/>
    <w:rsid w:val="000014AB"/>
    <w:rsid w:val="00003207"/>
    <w:rsid w:val="0000322C"/>
    <w:rsid w:val="000038B2"/>
    <w:rsid w:val="00003961"/>
    <w:rsid w:val="00003B07"/>
    <w:rsid w:val="00003B58"/>
    <w:rsid w:val="00004470"/>
    <w:rsid w:val="00004A4D"/>
    <w:rsid w:val="00005177"/>
    <w:rsid w:val="00005689"/>
    <w:rsid w:val="00005F6D"/>
    <w:rsid w:val="0000613E"/>
    <w:rsid w:val="00006482"/>
    <w:rsid w:val="000073B5"/>
    <w:rsid w:val="00007AA1"/>
    <w:rsid w:val="00010ECE"/>
    <w:rsid w:val="000111EF"/>
    <w:rsid w:val="00013FC2"/>
    <w:rsid w:val="00014342"/>
    <w:rsid w:val="0001439D"/>
    <w:rsid w:val="00015AAF"/>
    <w:rsid w:val="0001672A"/>
    <w:rsid w:val="00017A02"/>
    <w:rsid w:val="00017E6F"/>
    <w:rsid w:val="00020990"/>
    <w:rsid w:val="0002183E"/>
    <w:rsid w:val="00021DCB"/>
    <w:rsid w:val="00021DF0"/>
    <w:rsid w:val="000232C2"/>
    <w:rsid w:val="00026767"/>
    <w:rsid w:val="0002735A"/>
    <w:rsid w:val="00031C78"/>
    <w:rsid w:val="00034065"/>
    <w:rsid w:val="00035742"/>
    <w:rsid w:val="00041F34"/>
    <w:rsid w:val="00042C57"/>
    <w:rsid w:val="000433D2"/>
    <w:rsid w:val="00043499"/>
    <w:rsid w:val="000448EB"/>
    <w:rsid w:val="00044B10"/>
    <w:rsid w:val="00044EB7"/>
    <w:rsid w:val="00045FD3"/>
    <w:rsid w:val="000462FB"/>
    <w:rsid w:val="00046E53"/>
    <w:rsid w:val="00046EC8"/>
    <w:rsid w:val="00047802"/>
    <w:rsid w:val="00047E3E"/>
    <w:rsid w:val="00050C81"/>
    <w:rsid w:val="00051119"/>
    <w:rsid w:val="00051C5B"/>
    <w:rsid w:val="00051F16"/>
    <w:rsid w:val="00052BE3"/>
    <w:rsid w:val="000543F6"/>
    <w:rsid w:val="0005473A"/>
    <w:rsid w:val="00054890"/>
    <w:rsid w:val="000569CD"/>
    <w:rsid w:val="000577D5"/>
    <w:rsid w:val="00057DCB"/>
    <w:rsid w:val="00060FD2"/>
    <w:rsid w:val="00062CB6"/>
    <w:rsid w:val="00063567"/>
    <w:rsid w:val="000636F3"/>
    <w:rsid w:val="00063D7C"/>
    <w:rsid w:val="0006424B"/>
    <w:rsid w:val="000652EA"/>
    <w:rsid w:val="0006592A"/>
    <w:rsid w:val="00065C60"/>
    <w:rsid w:val="000678F8"/>
    <w:rsid w:val="00071ABA"/>
    <w:rsid w:val="00071B85"/>
    <w:rsid w:val="00071B86"/>
    <w:rsid w:val="00072FDD"/>
    <w:rsid w:val="0007301C"/>
    <w:rsid w:val="00073CE0"/>
    <w:rsid w:val="00074F0A"/>
    <w:rsid w:val="0007523F"/>
    <w:rsid w:val="0007562B"/>
    <w:rsid w:val="00076035"/>
    <w:rsid w:val="00076889"/>
    <w:rsid w:val="00077C7E"/>
    <w:rsid w:val="000803ED"/>
    <w:rsid w:val="0008108C"/>
    <w:rsid w:val="0008369A"/>
    <w:rsid w:val="00083885"/>
    <w:rsid w:val="00083DEF"/>
    <w:rsid w:val="000841A7"/>
    <w:rsid w:val="000850D6"/>
    <w:rsid w:val="00093AB7"/>
    <w:rsid w:val="00093D87"/>
    <w:rsid w:val="00093E20"/>
    <w:rsid w:val="00093F14"/>
    <w:rsid w:val="00094688"/>
    <w:rsid w:val="00095523"/>
    <w:rsid w:val="00095A4F"/>
    <w:rsid w:val="00096491"/>
    <w:rsid w:val="0009673E"/>
    <w:rsid w:val="000970C7"/>
    <w:rsid w:val="0009735E"/>
    <w:rsid w:val="000A1891"/>
    <w:rsid w:val="000A2D24"/>
    <w:rsid w:val="000A3067"/>
    <w:rsid w:val="000A352C"/>
    <w:rsid w:val="000A4091"/>
    <w:rsid w:val="000A57ED"/>
    <w:rsid w:val="000A57F0"/>
    <w:rsid w:val="000A5E8A"/>
    <w:rsid w:val="000A61A5"/>
    <w:rsid w:val="000A6213"/>
    <w:rsid w:val="000A67F4"/>
    <w:rsid w:val="000A79A6"/>
    <w:rsid w:val="000B0B67"/>
    <w:rsid w:val="000B0CB1"/>
    <w:rsid w:val="000B237F"/>
    <w:rsid w:val="000B2C83"/>
    <w:rsid w:val="000B354B"/>
    <w:rsid w:val="000B485C"/>
    <w:rsid w:val="000B574F"/>
    <w:rsid w:val="000B68E7"/>
    <w:rsid w:val="000C04CF"/>
    <w:rsid w:val="000C12CF"/>
    <w:rsid w:val="000C191E"/>
    <w:rsid w:val="000C1E28"/>
    <w:rsid w:val="000C2205"/>
    <w:rsid w:val="000C3E37"/>
    <w:rsid w:val="000C4856"/>
    <w:rsid w:val="000C4F35"/>
    <w:rsid w:val="000C5A45"/>
    <w:rsid w:val="000C5CAA"/>
    <w:rsid w:val="000C6186"/>
    <w:rsid w:val="000C7FB6"/>
    <w:rsid w:val="000D0731"/>
    <w:rsid w:val="000D24D2"/>
    <w:rsid w:val="000D3C30"/>
    <w:rsid w:val="000D5370"/>
    <w:rsid w:val="000D58DF"/>
    <w:rsid w:val="000D5E29"/>
    <w:rsid w:val="000D6671"/>
    <w:rsid w:val="000D76F3"/>
    <w:rsid w:val="000D7886"/>
    <w:rsid w:val="000D7C2C"/>
    <w:rsid w:val="000E211A"/>
    <w:rsid w:val="000E2295"/>
    <w:rsid w:val="000E2713"/>
    <w:rsid w:val="000E2E69"/>
    <w:rsid w:val="000E3ADA"/>
    <w:rsid w:val="000E48F5"/>
    <w:rsid w:val="000E69B3"/>
    <w:rsid w:val="000E722E"/>
    <w:rsid w:val="000E7D4A"/>
    <w:rsid w:val="000F09E0"/>
    <w:rsid w:val="000F2173"/>
    <w:rsid w:val="000F2E59"/>
    <w:rsid w:val="000F44E0"/>
    <w:rsid w:val="000F5EE1"/>
    <w:rsid w:val="000F6961"/>
    <w:rsid w:val="000F741C"/>
    <w:rsid w:val="00100FE7"/>
    <w:rsid w:val="00102F54"/>
    <w:rsid w:val="00102FD2"/>
    <w:rsid w:val="00103C24"/>
    <w:rsid w:val="001045EF"/>
    <w:rsid w:val="001047C9"/>
    <w:rsid w:val="00105A27"/>
    <w:rsid w:val="00105A60"/>
    <w:rsid w:val="00105A98"/>
    <w:rsid w:val="0010641F"/>
    <w:rsid w:val="00106EA2"/>
    <w:rsid w:val="00107502"/>
    <w:rsid w:val="00110008"/>
    <w:rsid w:val="00111C7C"/>
    <w:rsid w:val="0011614A"/>
    <w:rsid w:val="00120DA4"/>
    <w:rsid w:val="001217F8"/>
    <w:rsid w:val="0012196E"/>
    <w:rsid w:val="001222D6"/>
    <w:rsid w:val="001225F7"/>
    <w:rsid w:val="001237B2"/>
    <w:rsid w:val="00124882"/>
    <w:rsid w:val="00124D86"/>
    <w:rsid w:val="00125E65"/>
    <w:rsid w:val="001302CD"/>
    <w:rsid w:val="00130783"/>
    <w:rsid w:val="0013185C"/>
    <w:rsid w:val="00132BE0"/>
    <w:rsid w:val="00132F0A"/>
    <w:rsid w:val="001330F5"/>
    <w:rsid w:val="00133AE9"/>
    <w:rsid w:val="001351E0"/>
    <w:rsid w:val="00135941"/>
    <w:rsid w:val="001363C4"/>
    <w:rsid w:val="001402CB"/>
    <w:rsid w:val="00140E0B"/>
    <w:rsid w:val="00144333"/>
    <w:rsid w:val="00145B1E"/>
    <w:rsid w:val="00145F15"/>
    <w:rsid w:val="00146A1B"/>
    <w:rsid w:val="00147626"/>
    <w:rsid w:val="00147BB6"/>
    <w:rsid w:val="0015168D"/>
    <w:rsid w:val="00151AED"/>
    <w:rsid w:val="00151B7C"/>
    <w:rsid w:val="001520E8"/>
    <w:rsid w:val="0015210F"/>
    <w:rsid w:val="001524E7"/>
    <w:rsid w:val="00152886"/>
    <w:rsid w:val="00152F05"/>
    <w:rsid w:val="00153BF0"/>
    <w:rsid w:val="0015417D"/>
    <w:rsid w:val="0015700A"/>
    <w:rsid w:val="00157E31"/>
    <w:rsid w:val="00157E5E"/>
    <w:rsid w:val="001602D1"/>
    <w:rsid w:val="001610F0"/>
    <w:rsid w:val="00163134"/>
    <w:rsid w:val="001635F0"/>
    <w:rsid w:val="001639AD"/>
    <w:rsid w:val="001659F2"/>
    <w:rsid w:val="001662F7"/>
    <w:rsid w:val="00166937"/>
    <w:rsid w:val="0016698C"/>
    <w:rsid w:val="001671F2"/>
    <w:rsid w:val="00167BF3"/>
    <w:rsid w:val="001704B8"/>
    <w:rsid w:val="00171BAD"/>
    <w:rsid w:val="00172248"/>
    <w:rsid w:val="0017259C"/>
    <w:rsid w:val="00173720"/>
    <w:rsid w:val="00176505"/>
    <w:rsid w:val="00176882"/>
    <w:rsid w:val="00176A19"/>
    <w:rsid w:val="0017769D"/>
    <w:rsid w:val="00181AAE"/>
    <w:rsid w:val="00182E40"/>
    <w:rsid w:val="00183A59"/>
    <w:rsid w:val="0018475F"/>
    <w:rsid w:val="001850B2"/>
    <w:rsid w:val="00186716"/>
    <w:rsid w:val="00186CAE"/>
    <w:rsid w:val="00186F47"/>
    <w:rsid w:val="001877D0"/>
    <w:rsid w:val="00187987"/>
    <w:rsid w:val="00187E28"/>
    <w:rsid w:val="0019108F"/>
    <w:rsid w:val="00191437"/>
    <w:rsid w:val="00191444"/>
    <w:rsid w:val="001919A4"/>
    <w:rsid w:val="00192A9C"/>
    <w:rsid w:val="00192AE2"/>
    <w:rsid w:val="0019384E"/>
    <w:rsid w:val="0019483F"/>
    <w:rsid w:val="0019589D"/>
    <w:rsid w:val="00195CB1"/>
    <w:rsid w:val="00196044"/>
    <w:rsid w:val="00196338"/>
    <w:rsid w:val="00197EF5"/>
    <w:rsid w:val="001A2467"/>
    <w:rsid w:val="001A3778"/>
    <w:rsid w:val="001A5347"/>
    <w:rsid w:val="001A55F4"/>
    <w:rsid w:val="001A6454"/>
    <w:rsid w:val="001A6D81"/>
    <w:rsid w:val="001A787E"/>
    <w:rsid w:val="001A7B21"/>
    <w:rsid w:val="001A7FCD"/>
    <w:rsid w:val="001B0C9F"/>
    <w:rsid w:val="001B17B2"/>
    <w:rsid w:val="001B2BFB"/>
    <w:rsid w:val="001B3754"/>
    <w:rsid w:val="001B3A35"/>
    <w:rsid w:val="001B3B98"/>
    <w:rsid w:val="001B3C9D"/>
    <w:rsid w:val="001B4558"/>
    <w:rsid w:val="001B4721"/>
    <w:rsid w:val="001B7536"/>
    <w:rsid w:val="001C11A1"/>
    <w:rsid w:val="001C1A1A"/>
    <w:rsid w:val="001C2907"/>
    <w:rsid w:val="001C32F4"/>
    <w:rsid w:val="001C4489"/>
    <w:rsid w:val="001C478C"/>
    <w:rsid w:val="001C4B87"/>
    <w:rsid w:val="001C5944"/>
    <w:rsid w:val="001C5F11"/>
    <w:rsid w:val="001C792E"/>
    <w:rsid w:val="001C7A52"/>
    <w:rsid w:val="001D0709"/>
    <w:rsid w:val="001D0B1F"/>
    <w:rsid w:val="001D2B30"/>
    <w:rsid w:val="001D66B3"/>
    <w:rsid w:val="001D7BF4"/>
    <w:rsid w:val="001E07DF"/>
    <w:rsid w:val="001E0D51"/>
    <w:rsid w:val="001E2105"/>
    <w:rsid w:val="001E2106"/>
    <w:rsid w:val="001E253B"/>
    <w:rsid w:val="001E2F09"/>
    <w:rsid w:val="001E3159"/>
    <w:rsid w:val="001E3252"/>
    <w:rsid w:val="001E64F7"/>
    <w:rsid w:val="001E6934"/>
    <w:rsid w:val="001E78A7"/>
    <w:rsid w:val="001F0002"/>
    <w:rsid w:val="001F0CCA"/>
    <w:rsid w:val="001F21E9"/>
    <w:rsid w:val="001F3992"/>
    <w:rsid w:val="001F3CD7"/>
    <w:rsid w:val="001F439B"/>
    <w:rsid w:val="001F469F"/>
    <w:rsid w:val="001F4950"/>
    <w:rsid w:val="001F6184"/>
    <w:rsid w:val="001F6220"/>
    <w:rsid w:val="001F6AF7"/>
    <w:rsid w:val="001F6F36"/>
    <w:rsid w:val="001F74E6"/>
    <w:rsid w:val="00200442"/>
    <w:rsid w:val="00200615"/>
    <w:rsid w:val="00200638"/>
    <w:rsid w:val="00201A65"/>
    <w:rsid w:val="00202B41"/>
    <w:rsid w:val="00204538"/>
    <w:rsid w:val="00204963"/>
    <w:rsid w:val="00205909"/>
    <w:rsid w:val="00205AFA"/>
    <w:rsid w:val="00205D4C"/>
    <w:rsid w:val="00205F9E"/>
    <w:rsid w:val="0020695B"/>
    <w:rsid w:val="00207B82"/>
    <w:rsid w:val="002104E6"/>
    <w:rsid w:val="002105AC"/>
    <w:rsid w:val="00210956"/>
    <w:rsid w:val="00212171"/>
    <w:rsid w:val="00215E62"/>
    <w:rsid w:val="00220B47"/>
    <w:rsid w:val="00221252"/>
    <w:rsid w:val="00222B62"/>
    <w:rsid w:val="00222F32"/>
    <w:rsid w:val="00223D65"/>
    <w:rsid w:val="00224318"/>
    <w:rsid w:val="00225399"/>
    <w:rsid w:val="002255D2"/>
    <w:rsid w:val="00230887"/>
    <w:rsid w:val="00230D92"/>
    <w:rsid w:val="0023206C"/>
    <w:rsid w:val="00233360"/>
    <w:rsid w:val="00234644"/>
    <w:rsid w:val="0023538D"/>
    <w:rsid w:val="002354C9"/>
    <w:rsid w:val="00236460"/>
    <w:rsid w:val="00241E10"/>
    <w:rsid w:val="002423CC"/>
    <w:rsid w:val="00242620"/>
    <w:rsid w:val="002428F2"/>
    <w:rsid w:val="00244953"/>
    <w:rsid w:val="00245738"/>
    <w:rsid w:val="00246673"/>
    <w:rsid w:val="00246A63"/>
    <w:rsid w:val="002526EE"/>
    <w:rsid w:val="00253454"/>
    <w:rsid w:val="0025398C"/>
    <w:rsid w:val="002547B9"/>
    <w:rsid w:val="00254811"/>
    <w:rsid w:val="0025511C"/>
    <w:rsid w:val="0025575E"/>
    <w:rsid w:val="002560AE"/>
    <w:rsid w:val="002566BF"/>
    <w:rsid w:val="00260855"/>
    <w:rsid w:val="00263E3E"/>
    <w:rsid w:val="00264E5A"/>
    <w:rsid w:val="00265BC4"/>
    <w:rsid w:val="002675C3"/>
    <w:rsid w:val="00267CE2"/>
    <w:rsid w:val="002714B3"/>
    <w:rsid w:val="00271AE1"/>
    <w:rsid w:val="00271F8D"/>
    <w:rsid w:val="0027261C"/>
    <w:rsid w:val="002730A5"/>
    <w:rsid w:val="0027338D"/>
    <w:rsid w:val="0027393C"/>
    <w:rsid w:val="002742C9"/>
    <w:rsid w:val="00274BB5"/>
    <w:rsid w:val="0027565C"/>
    <w:rsid w:val="00275D0F"/>
    <w:rsid w:val="0027608C"/>
    <w:rsid w:val="00276285"/>
    <w:rsid w:val="002776E0"/>
    <w:rsid w:val="00277B6D"/>
    <w:rsid w:val="00280FFE"/>
    <w:rsid w:val="002813A8"/>
    <w:rsid w:val="002814A6"/>
    <w:rsid w:val="002825B3"/>
    <w:rsid w:val="0028401D"/>
    <w:rsid w:val="0028543D"/>
    <w:rsid w:val="002861E4"/>
    <w:rsid w:val="00287836"/>
    <w:rsid w:val="00287913"/>
    <w:rsid w:val="00287B08"/>
    <w:rsid w:val="002904B7"/>
    <w:rsid w:val="00290C05"/>
    <w:rsid w:val="00291118"/>
    <w:rsid w:val="0029182E"/>
    <w:rsid w:val="002920DF"/>
    <w:rsid w:val="00292119"/>
    <w:rsid w:val="0029272C"/>
    <w:rsid w:val="00292D55"/>
    <w:rsid w:val="00293DCA"/>
    <w:rsid w:val="002944A1"/>
    <w:rsid w:val="002A1A3E"/>
    <w:rsid w:val="002A2310"/>
    <w:rsid w:val="002A2B7A"/>
    <w:rsid w:val="002A34A6"/>
    <w:rsid w:val="002A352B"/>
    <w:rsid w:val="002A3B0F"/>
    <w:rsid w:val="002A47BB"/>
    <w:rsid w:val="002A49E3"/>
    <w:rsid w:val="002A4A6E"/>
    <w:rsid w:val="002A53F5"/>
    <w:rsid w:val="002A5899"/>
    <w:rsid w:val="002A6748"/>
    <w:rsid w:val="002A6DDF"/>
    <w:rsid w:val="002B042D"/>
    <w:rsid w:val="002B0826"/>
    <w:rsid w:val="002B1336"/>
    <w:rsid w:val="002B24AC"/>
    <w:rsid w:val="002B24F2"/>
    <w:rsid w:val="002B24FF"/>
    <w:rsid w:val="002B252E"/>
    <w:rsid w:val="002B4414"/>
    <w:rsid w:val="002B50D0"/>
    <w:rsid w:val="002C081B"/>
    <w:rsid w:val="002C1589"/>
    <w:rsid w:val="002C1E01"/>
    <w:rsid w:val="002C2BC9"/>
    <w:rsid w:val="002C2CFB"/>
    <w:rsid w:val="002C2E3A"/>
    <w:rsid w:val="002C3293"/>
    <w:rsid w:val="002C42DD"/>
    <w:rsid w:val="002C4ED8"/>
    <w:rsid w:val="002C527B"/>
    <w:rsid w:val="002C56E7"/>
    <w:rsid w:val="002C60B9"/>
    <w:rsid w:val="002C6E4C"/>
    <w:rsid w:val="002C7BDA"/>
    <w:rsid w:val="002D0915"/>
    <w:rsid w:val="002D2B5F"/>
    <w:rsid w:val="002D4CDE"/>
    <w:rsid w:val="002D5F62"/>
    <w:rsid w:val="002D6936"/>
    <w:rsid w:val="002D7C71"/>
    <w:rsid w:val="002D7C8C"/>
    <w:rsid w:val="002E07D2"/>
    <w:rsid w:val="002E1CA5"/>
    <w:rsid w:val="002E23AF"/>
    <w:rsid w:val="002E2932"/>
    <w:rsid w:val="002E314A"/>
    <w:rsid w:val="002E37BB"/>
    <w:rsid w:val="002E4267"/>
    <w:rsid w:val="002E4713"/>
    <w:rsid w:val="002F1F7B"/>
    <w:rsid w:val="002F1FC8"/>
    <w:rsid w:val="002F29A4"/>
    <w:rsid w:val="002F5208"/>
    <w:rsid w:val="002F5C6B"/>
    <w:rsid w:val="002F61FE"/>
    <w:rsid w:val="002F702D"/>
    <w:rsid w:val="003009AD"/>
    <w:rsid w:val="003012A1"/>
    <w:rsid w:val="0030146F"/>
    <w:rsid w:val="0030147D"/>
    <w:rsid w:val="003015E9"/>
    <w:rsid w:val="003029E2"/>
    <w:rsid w:val="00302D91"/>
    <w:rsid w:val="00303669"/>
    <w:rsid w:val="0030413F"/>
    <w:rsid w:val="00304D07"/>
    <w:rsid w:val="0030638F"/>
    <w:rsid w:val="00306BF2"/>
    <w:rsid w:val="003077E3"/>
    <w:rsid w:val="00310B30"/>
    <w:rsid w:val="00310E69"/>
    <w:rsid w:val="00311886"/>
    <w:rsid w:val="00314632"/>
    <w:rsid w:val="00314B50"/>
    <w:rsid w:val="003151ED"/>
    <w:rsid w:val="00316248"/>
    <w:rsid w:val="0032012B"/>
    <w:rsid w:val="00320140"/>
    <w:rsid w:val="003214B3"/>
    <w:rsid w:val="0032222C"/>
    <w:rsid w:val="00322563"/>
    <w:rsid w:val="003229D3"/>
    <w:rsid w:val="00322D15"/>
    <w:rsid w:val="00326D0C"/>
    <w:rsid w:val="0033036B"/>
    <w:rsid w:val="0033072B"/>
    <w:rsid w:val="0033236C"/>
    <w:rsid w:val="00332666"/>
    <w:rsid w:val="0033399D"/>
    <w:rsid w:val="00333E79"/>
    <w:rsid w:val="00333EF7"/>
    <w:rsid w:val="00334D36"/>
    <w:rsid w:val="00335642"/>
    <w:rsid w:val="003361CD"/>
    <w:rsid w:val="0033627E"/>
    <w:rsid w:val="00336A28"/>
    <w:rsid w:val="00340463"/>
    <w:rsid w:val="00341132"/>
    <w:rsid w:val="00341AEF"/>
    <w:rsid w:val="00341D20"/>
    <w:rsid w:val="003421E3"/>
    <w:rsid w:val="003423FA"/>
    <w:rsid w:val="0034252F"/>
    <w:rsid w:val="003425B0"/>
    <w:rsid w:val="003433C4"/>
    <w:rsid w:val="003439EA"/>
    <w:rsid w:val="0034433D"/>
    <w:rsid w:val="00345C62"/>
    <w:rsid w:val="0034602A"/>
    <w:rsid w:val="00346C72"/>
    <w:rsid w:val="0035051C"/>
    <w:rsid w:val="00351A78"/>
    <w:rsid w:val="0035218E"/>
    <w:rsid w:val="00354DB2"/>
    <w:rsid w:val="003556C4"/>
    <w:rsid w:val="00355731"/>
    <w:rsid w:val="00356853"/>
    <w:rsid w:val="00356BDB"/>
    <w:rsid w:val="00356CEA"/>
    <w:rsid w:val="0036070C"/>
    <w:rsid w:val="003608AD"/>
    <w:rsid w:val="00361D69"/>
    <w:rsid w:val="00363851"/>
    <w:rsid w:val="0036475B"/>
    <w:rsid w:val="0036580C"/>
    <w:rsid w:val="003662D1"/>
    <w:rsid w:val="00367EAE"/>
    <w:rsid w:val="003705B6"/>
    <w:rsid w:val="00372A54"/>
    <w:rsid w:val="00372E88"/>
    <w:rsid w:val="00380718"/>
    <w:rsid w:val="0038093F"/>
    <w:rsid w:val="00380BBA"/>
    <w:rsid w:val="00381E4E"/>
    <w:rsid w:val="00382790"/>
    <w:rsid w:val="0038337E"/>
    <w:rsid w:val="00383835"/>
    <w:rsid w:val="00383D2C"/>
    <w:rsid w:val="003854F8"/>
    <w:rsid w:val="003855F4"/>
    <w:rsid w:val="00385EAD"/>
    <w:rsid w:val="00387517"/>
    <w:rsid w:val="00387CD5"/>
    <w:rsid w:val="00387EDD"/>
    <w:rsid w:val="00387FC7"/>
    <w:rsid w:val="00390263"/>
    <w:rsid w:val="00390C96"/>
    <w:rsid w:val="00390DE6"/>
    <w:rsid w:val="003914B1"/>
    <w:rsid w:val="0039163D"/>
    <w:rsid w:val="00391918"/>
    <w:rsid w:val="003919A5"/>
    <w:rsid w:val="003919F5"/>
    <w:rsid w:val="003932D5"/>
    <w:rsid w:val="003932DF"/>
    <w:rsid w:val="0039423D"/>
    <w:rsid w:val="00395FDC"/>
    <w:rsid w:val="0039689C"/>
    <w:rsid w:val="00396C94"/>
    <w:rsid w:val="003972DB"/>
    <w:rsid w:val="003A1077"/>
    <w:rsid w:val="003A21C4"/>
    <w:rsid w:val="003A22F2"/>
    <w:rsid w:val="003A3D78"/>
    <w:rsid w:val="003A5D57"/>
    <w:rsid w:val="003B05FD"/>
    <w:rsid w:val="003B0F20"/>
    <w:rsid w:val="003B125A"/>
    <w:rsid w:val="003B2C6C"/>
    <w:rsid w:val="003B2CD1"/>
    <w:rsid w:val="003B33AF"/>
    <w:rsid w:val="003B39A3"/>
    <w:rsid w:val="003B4C84"/>
    <w:rsid w:val="003B4CAD"/>
    <w:rsid w:val="003B4E18"/>
    <w:rsid w:val="003B5714"/>
    <w:rsid w:val="003B6FCF"/>
    <w:rsid w:val="003B7EEF"/>
    <w:rsid w:val="003C1167"/>
    <w:rsid w:val="003C11B4"/>
    <w:rsid w:val="003C12E2"/>
    <w:rsid w:val="003C33C9"/>
    <w:rsid w:val="003C3EC0"/>
    <w:rsid w:val="003C48F6"/>
    <w:rsid w:val="003C6582"/>
    <w:rsid w:val="003D05FF"/>
    <w:rsid w:val="003D061C"/>
    <w:rsid w:val="003D30C1"/>
    <w:rsid w:val="003D4B40"/>
    <w:rsid w:val="003D6653"/>
    <w:rsid w:val="003D6B83"/>
    <w:rsid w:val="003D6CF5"/>
    <w:rsid w:val="003D7501"/>
    <w:rsid w:val="003D7D4D"/>
    <w:rsid w:val="003E0691"/>
    <w:rsid w:val="003E0CDB"/>
    <w:rsid w:val="003E0DA6"/>
    <w:rsid w:val="003E1421"/>
    <w:rsid w:val="003E14CA"/>
    <w:rsid w:val="003E2382"/>
    <w:rsid w:val="003E353D"/>
    <w:rsid w:val="003E3BF6"/>
    <w:rsid w:val="003E5C21"/>
    <w:rsid w:val="003E6CA9"/>
    <w:rsid w:val="003F01FB"/>
    <w:rsid w:val="003F0454"/>
    <w:rsid w:val="003F0BF1"/>
    <w:rsid w:val="003F176B"/>
    <w:rsid w:val="003F1933"/>
    <w:rsid w:val="003F1C58"/>
    <w:rsid w:val="003F1C83"/>
    <w:rsid w:val="003F1D47"/>
    <w:rsid w:val="003F223A"/>
    <w:rsid w:val="003F2ABF"/>
    <w:rsid w:val="003F2BB7"/>
    <w:rsid w:val="003F4FCF"/>
    <w:rsid w:val="003F5067"/>
    <w:rsid w:val="003F543A"/>
    <w:rsid w:val="003F58C7"/>
    <w:rsid w:val="003F6329"/>
    <w:rsid w:val="003F67F5"/>
    <w:rsid w:val="00400FE2"/>
    <w:rsid w:val="004012E0"/>
    <w:rsid w:val="0040158D"/>
    <w:rsid w:val="00401C14"/>
    <w:rsid w:val="0040332A"/>
    <w:rsid w:val="00403F6A"/>
    <w:rsid w:val="00404371"/>
    <w:rsid w:val="004054A7"/>
    <w:rsid w:val="0040691B"/>
    <w:rsid w:val="00407C27"/>
    <w:rsid w:val="004129E5"/>
    <w:rsid w:val="00413402"/>
    <w:rsid w:val="00414CAA"/>
    <w:rsid w:val="00415297"/>
    <w:rsid w:val="004161ED"/>
    <w:rsid w:val="00417538"/>
    <w:rsid w:val="00420A19"/>
    <w:rsid w:val="00420AF5"/>
    <w:rsid w:val="00420B3E"/>
    <w:rsid w:val="00420BE8"/>
    <w:rsid w:val="00421A93"/>
    <w:rsid w:val="004221E0"/>
    <w:rsid w:val="004231A4"/>
    <w:rsid w:val="00423475"/>
    <w:rsid w:val="00423E6D"/>
    <w:rsid w:val="004249B8"/>
    <w:rsid w:val="00424A40"/>
    <w:rsid w:val="00424B72"/>
    <w:rsid w:val="00425662"/>
    <w:rsid w:val="00425747"/>
    <w:rsid w:val="00426347"/>
    <w:rsid w:val="00426858"/>
    <w:rsid w:val="00426880"/>
    <w:rsid w:val="0042698C"/>
    <w:rsid w:val="00426F53"/>
    <w:rsid w:val="004270AE"/>
    <w:rsid w:val="004310F1"/>
    <w:rsid w:val="00433032"/>
    <w:rsid w:val="0043361A"/>
    <w:rsid w:val="00433967"/>
    <w:rsid w:val="0043653C"/>
    <w:rsid w:val="004367E0"/>
    <w:rsid w:val="004368CA"/>
    <w:rsid w:val="00437195"/>
    <w:rsid w:val="0044049D"/>
    <w:rsid w:val="00441518"/>
    <w:rsid w:val="00444966"/>
    <w:rsid w:val="00444B0D"/>
    <w:rsid w:val="00447037"/>
    <w:rsid w:val="0045004E"/>
    <w:rsid w:val="00452F96"/>
    <w:rsid w:val="00453844"/>
    <w:rsid w:val="00453F42"/>
    <w:rsid w:val="004544F8"/>
    <w:rsid w:val="00454B7A"/>
    <w:rsid w:val="00456503"/>
    <w:rsid w:val="00457085"/>
    <w:rsid w:val="004573A0"/>
    <w:rsid w:val="0045754D"/>
    <w:rsid w:val="004648C3"/>
    <w:rsid w:val="00464ABE"/>
    <w:rsid w:val="00464E6B"/>
    <w:rsid w:val="00465533"/>
    <w:rsid w:val="00465725"/>
    <w:rsid w:val="00466580"/>
    <w:rsid w:val="00466A91"/>
    <w:rsid w:val="00467088"/>
    <w:rsid w:val="00473B55"/>
    <w:rsid w:val="0047415D"/>
    <w:rsid w:val="004748BD"/>
    <w:rsid w:val="00474A71"/>
    <w:rsid w:val="00477693"/>
    <w:rsid w:val="004778FD"/>
    <w:rsid w:val="00480269"/>
    <w:rsid w:val="004803D1"/>
    <w:rsid w:val="00480512"/>
    <w:rsid w:val="004805EF"/>
    <w:rsid w:val="00481826"/>
    <w:rsid w:val="00481927"/>
    <w:rsid w:val="00482B4D"/>
    <w:rsid w:val="00483530"/>
    <w:rsid w:val="00484955"/>
    <w:rsid w:val="0048513C"/>
    <w:rsid w:val="004853C3"/>
    <w:rsid w:val="0048579F"/>
    <w:rsid w:val="004865BF"/>
    <w:rsid w:val="00487A34"/>
    <w:rsid w:val="00490379"/>
    <w:rsid w:val="004903EA"/>
    <w:rsid w:val="0049123A"/>
    <w:rsid w:val="00492617"/>
    <w:rsid w:val="00492B89"/>
    <w:rsid w:val="00492D39"/>
    <w:rsid w:val="00494113"/>
    <w:rsid w:val="004974CB"/>
    <w:rsid w:val="0049792A"/>
    <w:rsid w:val="004A0D96"/>
    <w:rsid w:val="004A14A3"/>
    <w:rsid w:val="004A18BC"/>
    <w:rsid w:val="004A19D4"/>
    <w:rsid w:val="004A37C2"/>
    <w:rsid w:val="004A5294"/>
    <w:rsid w:val="004A6449"/>
    <w:rsid w:val="004A646E"/>
    <w:rsid w:val="004A700A"/>
    <w:rsid w:val="004A73D3"/>
    <w:rsid w:val="004A7E0B"/>
    <w:rsid w:val="004A7F40"/>
    <w:rsid w:val="004B10E7"/>
    <w:rsid w:val="004B2804"/>
    <w:rsid w:val="004B38CC"/>
    <w:rsid w:val="004B39F8"/>
    <w:rsid w:val="004B416F"/>
    <w:rsid w:val="004B600D"/>
    <w:rsid w:val="004B79BF"/>
    <w:rsid w:val="004B7EDD"/>
    <w:rsid w:val="004C148B"/>
    <w:rsid w:val="004C1491"/>
    <w:rsid w:val="004C3CDB"/>
    <w:rsid w:val="004C3E05"/>
    <w:rsid w:val="004C4675"/>
    <w:rsid w:val="004C5423"/>
    <w:rsid w:val="004C69FF"/>
    <w:rsid w:val="004C6CFD"/>
    <w:rsid w:val="004C73E7"/>
    <w:rsid w:val="004D044E"/>
    <w:rsid w:val="004D0860"/>
    <w:rsid w:val="004D0B1E"/>
    <w:rsid w:val="004D0E8F"/>
    <w:rsid w:val="004D0EC7"/>
    <w:rsid w:val="004D1164"/>
    <w:rsid w:val="004D1A7D"/>
    <w:rsid w:val="004D252A"/>
    <w:rsid w:val="004D3219"/>
    <w:rsid w:val="004D660A"/>
    <w:rsid w:val="004D6911"/>
    <w:rsid w:val="004D69B3"/>
    <w:rsid w:val="004D6CF8"/>
    <w:rsid w:val="004D6E38"/>
    <w:rsid w:val="004D713C"/>
    <w:rsid w:val="004D733F"/>
    <w:rsid w:val="004E139C"/>
    <w:rsid w:val="004E306D"/>
    <w:rsid w:val="004E3FDA"/>
    <w:rsid w:val="004E40A6"/>
    <w:rsid w:val="004E482F"/>
    <w:rsid w:val="004E4996"/>
    <w:rsid w:val="004E5C2F"/>
    <w:rsid w:val="004E63C5"/>
    <w:rsid w:val="004E6B60"/>
    <w:rsid w:val="004E7A87"/>
    <w:rsid w:val="004E7BC4"/>
    <w:rsid w:val="004F03A0"/>
    <w:rsid w:val="004F07BC"/>
    <w:rsid w:val="004F1BCA"/>
    <w:rsid w:val="004F1FCD"/>
    <w:rsid w:val="004F2895"/>
    <w:rsid w:val="004F2ED6"/>
    <w:rsid w:val="004F2F10"/>
    <w:rsid w:val="004F3273"/>
    <w:rsid w:val="004F35C0"/>
    <w:rsid w:val="004F3F8E"/>
    <w:rsid w:val="004F589C"/>
    <w:rsid w:val="004F6720"/>
    <w:rsid w:val="004F6D82"/>
    <w:rsid w:val="00500A1B"/>
    <w:rsid w:val="00500ABB"/>
    <w:rsid w:val="00502785"/>
    <w:rsid w:val="00502D60"/>
    <w:rsid w:val="00502D66"/>
    <w:rsid w:val="00503881"/>
    <w:rsid w:val="00504BFC"/>
    <w:rsid w:val="005055A9"/>
    <w:rsid w:val="005055AC"/>
    <w:rsid w:val="00505EE1"/>
    <w:rsid w:val="00507449"/>
    <w:rsid w:val="005102A2"/>
    <w:rsid w:val="00510C89"/>
    <w:rsid w:val="00511564"/>
    <w:rsid w:val="00512B23"/>
    <w:rsid w:val="005152CC"/>
    <w:rsid w:val="005158E7"/>
    <w:rsid w:val="00516FB7"/>
    <w:rsid w:val="00520C07"/>
    <w:rsid w:val="00521353"/>
    <w:rsid w:val="00521459"/>
    <w:rsid w:val="005221E1"/>
    <w:rsid w:val="005222D6"/>
    <w:rsid w:val="005236BD"/>
    <w:rsid w:val="00523B04"/>
    <w:rsid w:val="00523C48"/>
    <w:rsid w:val="00523E51"/>
    <w:rsid w:val="00524F1B"/>
    <w:rsid w:val="005259E6"/>
    <w:rsid w:val="005262FA"/>
    <w:rsid w:val="0052679B"/>
    <w:rsid w:val="0053117C"/>
    <w:rsid w:val="005324FE"/>
    <w:rsid w:val="00532841"/>
    <w:rsid w:val="00532882"/>
    <w:rsid w:val="00533ADF"/>
    <w:rsid w:val="00534EC1"/>
    <w:rsid w:val="00535710"/>
    <w:rsid w:val="00535E2A"/>
    <w:rsid w:val="00536DAC"/>
    <w:rsid w:val="005379DA"/>
    <w:rsid w:val="00537A4D"/>
    <w:rsid w:val="00537CA4"/>
    <w:rsid w:val="0054013F"/>
    <w:rsid w:val="005402EF"/>
    <w:rsid w:val="00541564"/>
    <w:rsid w:val="005422B1"/>
    <w:rsid w:val="00542ACC"/>
    <w:rsid w:val="00543470"/>
    <w:rsid w:val="00543571"/>
    <w:rsid w:val="005444A5"/>
    <w:rsid w:val="00545E4B"/>
    <w:rsid w:val="005468B7"/>
    <w:rsid w:val="00547613"/>
    <w:rsid w:val="00550815"/>
    <w:rsid w:val="00550A3E"/>
    <w:rsid w:val="00550D8E"/>
    <w:rsid w:val="00552D3E"/>
    <w:rsid w:val="005534B8"/>
    <w:rsid w:val="0055362C"/>
    <w:rsid w:val="00553D79"/>
    <w:rsid w:val="00553F4A"/>
    <w:rsid w:val="00553F8C"/>
    <w:rsid w:val="00555223"/>
    <w:rsid w:val="005553DA"/>
    <w:rsid w:val="0055547C"/>
    <w:rsid w:val="00555A91"/>
    <w:rsid w:val="00556604"/>
    <w:rsid w:val="005572A0"/>
    <w:rsid w:val="00560132"/>
    <w:rsid w:val="00560834"/>
    <w:rsid w:val="00561A90"/>
    <w:rsid w:val="005627EE"/>
    <w:rsid w:val="00563563"/>
    <w:rsid w:val="0056442E"/>
    <w:rsid w:val="005669A4"/>
    <w:rsid w:val="005670B6"/>
    <w:rsid w:val="005671F1"/>
    <w:rsid w:val="00567906"/>
    <w:rsid w:val="00567CD6"/>
    <w:rsid w:val="005701B3"/>
    <w:rsid w:val="00570F85"/>
    <w:rsid w:val="005710D4"/>
    <w:rsid w:val="005726D9"/>
    <w:rsid w:val="005727D6"/>
    <w:rsid w:val="00574E22"/>
    <w:rsid w:val="00576A21"/>
    <w:rsid w:val="005809F1"/>
    <w:rsid w:val="00581F66"/>
    <w:rsid w:val="00582D15"/>
    <w:rsid w:val="00583C09"/>
    <w:rsid w:val="0058438D"/>
    <w:rsid w:val="00584520"/>
    <w:rsid w:val="00585534"/>
    <w:rsid w:val="005856AF"/>
    <w:rsid w:val="00585ACA"/>
    <w:rsid w:val="0058669F"/>
    <w:rsid w:val="00586B78"/>
    <w:rsid w:val="0059047C"/>
    <w:rsid w:val="00590902"/>
    <w:rsid w:val="00590EAB"/>
    <w:rsid w:val="005911E2"/>
    <w:rsid w:val="00591E65"/>
    <w:rsid w:val="00594719"/>
    <w:rsid w:val="00594865"/>
    <w:rsid w:val="005948A3"/>
    <w:rsid w:val="0059515C"/>
    <w:rsid w:val="00595BE0"/>
    <w:rsid w:val="00595E72"/>
    <w:rsid w:val="005965EF"/>
    <w:rsid w:val="005970DD"/>
    <w:rsid w:val="0059717D"/>
    <w:rsid w:val="005A01AB"/>
    <w:rsid w:val="005A034F"/>
    <w:rsid w:val="005A19E8"/>
    <w:rsid w:val="005A2105"/>
    <w:rsid w:val="005A2C5C"/>
    <w:rsid w:val="005A3A58"/>
    <w:rsid w:val="005A52F9"/>
    <w:rsid w:val="005A5C3E"/>
    <w:rsid w:val="005A75BD"/>
    <w:rsid w:val="005B02DA"/>
    <w:rsid w:val="005B0EAD"/>
    <w:rsid w:val="005B0EBA"/>
    <w:rsid w:val="005B1C6E"/>
    <w:rsid w:val="005B222C"/>
    <w:rsid w:val="005B29F5"/>
    <w:rsid w:val="005B32D2"/>
    <w:rsid w:val="005B3C66"/>
    <w:rsid w:val="005B3E58"/>
    <w:rsid w:val="005B4289"/>
    <w:rsid w:val="005B42D9"/>
    <w:rsid w:val="005B4576"/>
    <w:rsid w:val="005B53A4"/>
    <w:rsid w:val="005B58CA"/>
    <w:rsid w:val="005B74EA"/>
    <w:rsid w:val="005C0BF2"/>
    <w:rsid w:val="005C16B0"/>
    <w:rsid w:val="005C1BF6"/>
    <w:rsid w:val="005C3822"/>
    <w:rsid w:val="005C3940"/>
    <w:rsid w:val="005C6955"/>
    <w:rsid w:val="005C703E"/>
    <w:rsid w:val="005C76D0"/>
    <w:rsid w:val="005C7812"/>
    <w:rsid w:val="005C7918"/>
    <w:rsid w:val="005C7A28"/>
    <w:rsid w:val="005D0047"/>
    <w:rsid w:val="005D06D9"/>
    <w:rsid w:val="005D0701"/>
    <w:rsid w:val="005D0E9E"/>
    <w:rsid w:val="005D122F"/>
    <w:rsid w:val="005D19AC"/>
    <w:rsid w:val="005D235F"/>
    <w:rsid w:val="005D2A30"/>
    <w:rsid w:val="005D3302"/>
    <w:rsid w:val="005D68DE"/>
    <w:rsid w:val="005D6A02"/>
    <w:rsid w:val="005D6ABB"/>
    <w:rsid w:val="005D7267"/>
    <w:rsid w:val="005D78E0"/>
    <w:rsid w:val="005E07ED"/>
    <w:rsid w:val="005E31D5"/>
    <w:rsid w:val="005E39E2"/>
    <w:rsid w:val="005E453F"/>
    <w:rsid w:val="005E4577"/>
    <w:rsid w:val="005E5392"/>
    <w:rsid w:val="005E56F7"/>
    <w:rsid w:val="005E5A12"/>
    <w:rsid w:val="005E5DC6"/>
    <w:rsid w:val="005E6B28"/>
    <w:rsid w:val="005F0B98"/>
    <w:rsid w:val="005F102E"/>
    <w:rsid w:val="005F13FE"/>
    <w:rsid w:val="005F13FF"/>
    <w:rsid w:val="005F1BBB"/>
    <w:rsid w:val="005F1F25"/>
    <w:rsid w:val="005F2870"/>
    <w:rsid w:val="005F37D3"/>
    <w:rsid w:val="005F3B54"/>
    <w:rsid w:val="005F3BE4"/>
    <w:rsid w:val="005F489A"/>
    <w:rsid w:val="005F6CC2"/>
    <w:rsid w:val="005F793A"/>
    <w:rsid w:val="006003D0"/>
    <w:rsid w:val="00601BA3"/>
    <w:rsid w:val="006024DF"/>
    <w:rsid w:val="00603B27"/>
    <w:rsid w:val="0060449F"/>
    <w:rsid w:val="006046EF"/>
    <w:rsid w:val="00605005"/>
    <w:rsid w:val="006058D0"/>
    <w:rsid w:val="00607F89"/>
    <w:rsid w:val="00610668"/>
    <w:rsid w:val="00611041"/>
    <w:rsid w:val="0061221B"/>
    <w:rsid w:val="0061236B"/>
    <w:rsid w:val="0061302D"/>
    <w:rsid w:val="00614692"/>
    <w:rsid w:val="006147E2"/>
    <w:rsid w:val="0061612A"/>
    <w:rsid w:val="00616502"/>
    <w:rsid w:val="006209B8"/>
    <w:rsid w:val="00622978"/>
    <w:rsid w:val="00623202"/>
    <w:rsid w:val="00623673"/>
    <w:rsid w:val="00623C14"/>
    <w:rsid w:val="00623E82"/>
    <w:rsid w:val="0062451E"/>
    <w:rsid w:val="00632C72"/>
    <w:rsid w:val="00632F7C"/>
    <w:rsid w:val="006334F7"/>
    <w:rsid w:val="00633687"/>
    <w:rsid w:val="00633BDF"/>
    <w:rsid w:val="00633EE4"/>
    <w:rsid w:val="00636282"/>
    <w:rsid w:val="006362FD"/>
    <w:rsid w:val="0063638C"/>
    <w:rsid w:val="00636622"/>
    <w:rsid w:val="006379A8"/>
    <w:rsid w:val="00640D0E"/>
    <w:rsid w:val="00642832"/>
    <w:rsid w:val="00643F05"/>
    <w:rsid w:val="00644195"/>
    <w:rsid w:val="00644392"/>
    <w:rsid w:val="00645B27"/>
    <w:rsid w:val="006474DF"/>
    <w:rsid w:val="006479F5"/>
    <w:rsid w:val="00650AE7"/>
    <w:rsid w:val="00650FE2"/>
    <w:rsid w:val="00651282"/>
    <w:rsid w:val="00652EA0"/>
    <w:rsid w:val="00654133"/>
    <w:rsid w:val="006557BE"/>
    <w:rsid w:val="006557CF"/>
    <w:rsid w:val="00656432"/>
    <w:rsid w:val="00656C94"/>
    <w:rsid w:val="00660525"/>
    <w:rsid w:val="00661F9D"/>
    <w:rsid w:val="00662F1A"/>
    <w:rsid w:val="006630C7"/>
    <w:rsid w:val="0066433F"/>
    <w:rsid w:val="00664894"/>
    <w:rsid w:val="00664A7F"/>
    <w:rsid w:val="00664F0F"/>
    <w:rsid w:val="00665D06"/>
    <w:rsid w:val="00666049"/>
    <w:rsid w:val="00666796"/>
    <w:rsid w:val="006678C9"/>
    <w:rsid w:val="006708D4"/>
    <w:rsid w:val="0067379D"/>
    <w:rsid w:val="006738E2"/>
    <w:rsid w:val="00674E22"/>
    <w:rsid w:val="00676348"/>
    <w:rsid w:val="00676C32"/>
    <w:rsid w:val="006778EE"/>
    <w:rsid w:val="00677948"/>
    <w:rsid w:val="00677FF0"/>
    <w:rsid w:val="0068045C"/>
    <w:rsid w:val="00680731"/>
    <w:rsid w:val="00681265"/>
    <w:rsid w:val="006817B0"/>
    <w:rsid w:val="00682AFE"/>
    <w:rsid w:val="00683C60"/>
    <w:rsid w:val="006842DB"/>
    <w:rsid w:val="006850FA"/>
    <w:rsid w:val="0068592F"/>
    <w:rsid w:val="006867D8"/>
    <w:rsid w:val="0068717E"/>
    <w:rsid w:val="00687698"/>
    <w:rsid w:val="00687D73"/>
    <w:rsid w:val="00690958"/>
    <w:rsid w:val="0069180B"/>
    <w:rsid w:val="006924FC"/>
    <w:rsid w:val="00694F8F"/>
    <w:rsid w:val="00694FAC"/>
    <w:rsid w:val="006953FC"/>
    <w:rsid w:val="00696A49"/>
    <w:rsid w:val="00696D6F"/>
    <w:rsid w:val="00696E7C"/>
    <w:rsid w:val="00696EA5"/>
    <w:rsid w:val="00697F96"/>
    <w:rsid w:val="006A00C7"/>
    <w:rsid w:val="006A06E7"/>
    <w:rsid w:val="006A07BA"/>
    <w:rsid w:val="006A0F47"/>
    <w:rsid w:val="006A1A5C"/>
    <w:rsid w:val="006A2081"/>
    <w:rsid w:val="006A247F"/>
    <w:rsid w:val="006A27FF"/>
    <w:rsid w:val="006A5AD3"/>
    <w:rsid w:val="006A6639"/>
    <w:rsid w:val="006A777C"/>
    <w:rsid w:val="006B0222"/>
    <w:rsid w:val="006B0754"/>
    <w:rsid w:val="006B153E"/>
    <w:rsid w:val="006B19B8"/>
    <w:rsid w:val="006B1C39"/>
    <w:rsid w:val="006B2074"/>
    <w:rsid w:val="006B25F4"/>
    <w:rsid w:val="006B27E7"/>
    <w:rsid w:val="006B2B25"/>
    <w:rsid w:val="006B2FB6"/>
    <w:rsid w:val="006B3D3B"/>
    <w:rsid w:val="006B41EC"/>
    <w:rsid w:val="006B4270"/>
    <w:rsid w:val="006B42D8"/>
    <w:rsid w:val="006B50F9"/>
    <w:rsid w:val="006B63A6"/>
    <w:rsid w:val="006B749E"/>
    <w:rsid w:val="006C12CA"/>
    <w:rsid w:val="006C1C12"/>
    <w:rsid w:val="006C1E3B"/>
    <w:rsid w:val="006C35E8"/>
    <w:rsid w:val="006C40AD"/>
    <w:rsid w:val="006C4B66"/>
    <w:rsid w:val="006C4C0C"/>
    <w:rsid w:val="006C56F0"/>
    <w:rsid w:val="006C64E6"/>
    <w:rsid w:val="006C696E"/>
    <w:rsid w:val="006C7826"/>
    <w:rsid w:val="006D041E"/>
    <w:rsid w:val="006D0C02"/>
    <w:rsid w:val="006D0C05"/>
    <w:rsid w:val="006D0C84"/>
    <w:rsid w:val="006D1468"/>
    <w:rsid w:val="006D3340"/>
    <w:rsid w:val="006D479E"/>
    <w:rsid w:val="006D497A"/>
    <w:rsid w:val="006D5142"/>
    <w:rsid w:val="006D53AD"/>
    <w:rsid w:val="006D7A94"/>
    <w:rsid w:val="006E0826"/>
    <w:rsid w:val="006E0C9D"/>
    <w:rsid w:val="006E20AC"/>
    <w:rsid w:val="006E2ACA"/>
    <w:rsid w:val="006E314B"/>
    <w:rsid w:val="006E36A0"/>
    <w:rsid w:val="006E47D3"/>
    <w:rsid w:val="006E4C11"/>
    <w:rsid w:val="006E5BB0"/>
    <w:rsid w:val="006E63CE"/>
    <w:rsid w:val="006E7650"/>
    <w:rsid w:val="006E7BB8"/>
    <w:rsid w:val="006F0044"/>
    <w:rsid w:val="006F2C68"/>
    <w:rsid w:val="006F30D7"/>
    <w:rsid w:val="006F40C4"/>
    <w:rsid w:val="006F4A78"/>
    <w:rsid w:val="006F5101"/>
    <w:rsid w:val="006F5B26"/>
    <w:rsid w:val="0070027C"/>
    <w:rsid w:val="0070083F"/>
    <w:rsid w:val="00700D1D"/>
    <w:rsid w:val="00701B9D"/>
    <w:rsid w:val="00703B0C"/>
    <w:rsid w:val="00703B64"/>
    <w:rsid w:val="00704729"/>
    <w:rsid w:val="007049D0"/>
    <w:rsid w:val="0070531C"/>
    <w:rsid w:val="007054E3"/>
    <w:rsid w:val="00707AC5"/>
    <w:rsid w:val="00710BCA"/>
    <w:rsid w:val="00711AF7"/>
    <w:rsid w:val="00716775"/>
    <w:rsid w:val="00716C14"/>
    <w:rsid w:val="0072317D"/>
    <w:rsid w:val="00723AB9"/>
    <w:rsid w:val="00723D04"/>
    <w:rsid w:val="00724117"/>
    <w:rsid w:val="007241B0"/>
    <w:rsid w:val="0072461F"/>
    <w:rsid w:val="00724BA9"/>
    <w:rsid w:val="00725178"/>
    <w:rsid w:val="00725690"/>
    <w:rsid w:val="00725A99"/>
    <w:rsid w:val="00726281"/>
    <w:rsid w:val="007266F4"/>
    <w:rsid w:val="007275AF"/>
    <w:rsid w:val="00730E7F"/>
    <w:rsid w:val="007317C7"/>
    <w:rsid w:val="0073281D"/>
    <w:rsid w:val="00734B5B"/>
    <w:rsid w:val="00734BCF"/>
    <w:rsid w:val="00735287"/>
    <w:rsid w:val="007356DD"/>
    <w:rsid w:val="007358C2"/>
    <w:rsid w:val="00735AAE"/>
    <w:rsid w:val="00735D11"/>
    <w:rsid w:val="0073676A"/>
    <w:rsid w:val="0073778D"/>
    <w:rsid w:val="0074112F"/>
    <w:rsid w:val="00741881"/>
    <w:rsid w:val="00742081"/>
    <w:rsid w:val="00745FA2"/>
    <w:rsid w:val="00746B18"/>
    <w:rsid w:val="00747257"/>
    <w:rsid w:val="007472C5"/>
    <w:rsid w:val="007502ED"/>
    <w:rsid w:val="0075101C"/>
    <w:rsid w:val="0075144C"/>
    <w:rsid w:val="00751FAC"/>
    <w:rsid w:val="00752299"/>
    <w:rsid w:val="00753D40"/>
    <w:rsid w:val="00754122"/>
    <w:rsid w:val="00755317"/>
    <w:rsid w:val="00756C46"/>
    <w:rsid w:val="00760C91"/>
    <w:rsid w:val="007617B7"/>
    <w:rsid w:val="00762029"/>
    <w:rsid w:val="0076219F"/>
    <w:rsid w:val="00764176"/>
    <w:rsid w:val="00765AFE"/>
    <w:rsid w:val="00765B55"/>
    <w:rsid w:val="00765CAB"/>
    <w:rsid w:val="0077023A"/>
    <w:rsid w:val="00770276"/>
    <w:rsid w:val="007706F8"/>
    <w:rsid w:val="0077090A"/>
    <w:rsid w:val="0077342D"/>
    <w:rsid w:val="0077590D"/>
    <w:rsid w:val="00775F76"/>
    <w:rsid w:val="007762D0"/>
    <w:rsid w:val="007767E4"/>
    <w:rsid w:val="00777070"/>
    <w:rsid w:val="00777A56"/>
    <w:rsid w:val="007811BD"/>
    <w:rsid w:val="00781D2B"/>
    <w:rsid w:val="007821FF"/>
    <w:rsid w:val="00782E68"/>
    <w:rsid w:val="0078306E"/>
    <w:rsid w:val="00783E35"/>
    <w:rsid w:val="00784E22"/>
    <w:rsid w:val="007865B9"/>
    <w:rsid w:val="00790A82"/>
    <w:rsid w:val="00791880"/>
    <w:rsid w:val="00791A82"/>
    <w:rsid w:val="00792945"/>
    <w:rsid w:val="00792977"/>
    <w:rsid w:val="0079504E"/>
    <w:rsid w:val="0079518A"/>
    <w:rsid w:val="00796C7E"/>
    <w:rsid w:val="00796FAF"/>
    <w:rsid w:val="007A036A"/>
    <w:rsid w:val="007A0468"/>
    <w:rsid w:val="007A0523"/>
    <w:rsid w:val="007A08A9"/>
    <w:rsid w:val="007A15A1"/>
    <w:rsid w:val="007A1D20"/>
    <w:rsid w:val="007A1E24"/>
    <w:rsid w:val="007A32C2"/>
    <w:rsid w:val="007A338F"/>
    <w:rsid w:val="007A38E1"/>
    <w:rsid w:val="007A6E53"/>
    <w:rsid w:val="007B0402"/>
    <w:rsid w:val="007B1676"/>
    <w:rsid w:val="007B1FC0"/>
    <w:rsid w:val="007B3138"/>
    <w:rsid w:val="007B356F"/>
    <w:rsid w:val="007B6253"/>
    <w:rsid w:val="007B76BE"/>
    <w:rsid w:val="007B7E47"/>
    <w:rsid w:val="007C07A9"/>
    <w:rsid w:val="007C0A43"/>
    <w:rsid w:val="007C155F"/>
    <w:rsid w:val="007C15F2"/>
    <w:rsid w:val="007C1827"/>
    <w:rsid w:val="007C508A"/>
    <w:rsid w:val="007D095F"/>
    <w:rsid w:val="007D1504"/>
    <w:rsid w:val="007D283F"/>
    <w:rsid w:val="007D2D93"/>
    <w:rsid w:val="007D32E0"/>
    <w:rsid w:val="007D375A"/>
    <w:rsid w:val="007D41C9"/>
    <w:rsid w:val="007D4E4E"/>
    <w:rsid w:val="007D5309"/>
    <w:rsid w:val="007D766E"/>
    <w:rsid w:val="007D77AE"/>
    <w:rsid w:val="007D786B"/>
    <w:rsid w:val="007E0B50"/>
    <w:rsid w:val="007E194E"/>
    <w:rsid w:val="007E2B3A"/>
    <w:rsid w:val="007E3BE2"/>
    <w:rsid w:val="007E54B1"/>
    <w:rsid w:val="007E5A92"/>
    <w:rsid w:val="007E60C6"/>
    <w:rsid w:val="007E6EEF"/>
    <w:rsid w:val="007E6FCA"/>
    <w:rsid w:val="007E74E0"/>
    <w:rsid w:val="007F2F65"/>
    <w:rsid w:val="007F33A1"/>
    <w:rsid w:val="007F391B"/>
    <w:rsid w:val="007F5538"/>
    <w:rsid w:val="007F71AB"/>
    <w:rsid w:val="007F7C65"/>
    <w:rsid w:val="00802336"/>
    <w:rsid w:val="00803234"/>
    <w:rsid w:val="0080324E"/>
    <w:rsid w:val="00803DC8"/>
    <w:rsid w:val="00803DE0"/>
    <w:rsid w:val="0080425C"/>
    <w:rsid w:val="0080442B"/>
    <w:rsid w:val="00804561"/>
    <w:rsid w:val="00806092"/>
    <w:rsid w:val="00807975"/>
    <w:rsid w:val="008079DA"/>
    <w:rsid w:val="00807D61"/>
    <w:rsid w:val="00811842"/>
    <w:rsid w:val="00812AA8"/>
    <w:rsid w:val="008131CA"/>
    <w:rsid w:val="00813CCE"/>
    <w:rsid w:val="0081551F"/>
    <w:rsid w:val="0081562A"/>
    <w:rsid w:val="0081630C"/>
    <w:rsid w:val="00817AB2"/>
    <w:rsid w:val="00817EDA"/>
    <w:rsid w:val="00820098"/>
    <w:rsid w:val="00824205"/>
    <w:rsid w:val="00824BC3"/>
    <w:rsid w:val="00825873"/>
    <w:rsid w:val="00825D45"/>
    <w:rsid w:val="00825E94"/>
    <w:rsid w:val="008261F7"/>
    <w:rsid w:val="00826910"/>
    <w:rsid w:val="00826CFC"/>
    <w:rsid w:val="00826E55"/>
    <w:rsid w:val="00827653"/>
    <w:rsid w:val="00827F90"/>
    <w:rsid w:val="008304B7"/>
    <w:rsid w:val="00830EA5"/>
    <w:rsid w:val="008313F6"/>
    <w:rsid w:val="00833280"/>
    <w:rsid w:val="00833E5F"/>
    <w:rsid w:val="00833E82"/>
    <w:rsid w:val="00834E34"/>
    <w:rsid w:val="00835656"/>
    <w:rsid w:val="0083568D"/>
    <w:rsid w:val="00835B21"/>
    <w:rsid w:val="00836137"/>
    <w:rsid w:val="00837A33"/>
    <w:rsid w:val="00840D5C"/>
    <w:rsid w:val="00842ED6"/>
    <w:rsid w:val="008437DB"/>
    <w:rsid w:val="00843C7A"/>
    <w:rsid w:val="008442B9"/>
    <w:rsid w:val="00844925"/>
    <w:rsid w:val="00844B7B"/>
    <w:rsid w:val="00844C71"/>
    <w:rsid w:val="00844EA2"/>
    <w:rsid w:val="00845437"/>
    <w:rsid w:val="00846B86"/>
    <w:rsid w:val="00846F8D"/>
    <w:rsid w:val="00847487"/>
    <w:rsid w:val="008479F3"/>
    <w:rsid w:val="0085179C"/>
    <w:rsid w:val="00852DF4"/>
    <w:rsid w:val="00854708"/>
    <w:rsid w:val="00856153"/>
    <w:rsid w:val="00857AFF"/>
    <w:rsid w:val="00857CC8"/>
    <w:rsid w:val="00857FC0"/>
    <w:rsid w:val="0086022C"/>
    <w:rsid w:val="0086059F"/>
    <w:rsid w:val="008618AF"/>
    <w:rsid w:val="00861B7C"/>
    <w:rsid w:val="00861C32"/>
    <w:rsid w:val="00862905"/>
    <w:rsid w:val="008634D7"/>
    <w:rsid w:val="0086612F"/>
    <w:rsid w:val="00866C1C"/>
    <w:rsid w:val="0087110F"/>
    <w:rsid w:val="0087141B"/>
    <w:rsid w:val="00872463"/>
    <w:rsid w:val="008739C5"/>
    <w:rsid w:val="00873B2C"/>
    <w:rsid w:val="008750A7"/>
    <w:rsid w:val="00875E05"/>
    <w:rsid w:val="00877400"/>
    <w:rsid w:val="00880569"/>
    <w:rsid w:val="00880EC8"/>
    <w:rsid w:val="00881B8D"/>
    <w:rsid w:val="00881CB9"/>
    <w:rsid w:val="00882185"/>
    <w:rsid w:val="00884FA8"/>
    <w:rsid w:val="0088560E"/>
    <w:rsid w:val="0088589C"/>
    <w:rsid w:val="00885C43"/>
    <w:rsid w:val="00885F05"/>
    <w:rsid w:val="00886202"/>
    <w:rsid w:val="00886353"/>
    <w:rsid w:val="00886BDC"/>
    <w:rsid w:val="0088760B"/>
    <w:rsid w:val="00887F17"/>
    <w:rsid w:val="00891D50"/>
    <w:rsid w:val="008924FD"/>
    <w:rsid w:val="008942EB"/>
    <w:rsid w:val="00894DFA"/>
    <w:rsid w:val="00895B8E"/>
    <w:rsid w:val="008962B6"/>
    <w:rsid w:val="00896764"/>
    <w:rsid w:val="0089744D"/>
    <w:rsid w:val="008A0923"/>
    <w:rsid w:val="008A0AEA"/>
    <w:rsid w:val="008A1C47"/>
    <w:rsid w:val="008A2223"/>
    <w:rsid w:val="008A3B83"/>
    <w:rsid w:val="008A3DA7"/>
    <w:rsid w:val="008A5C11"/>
    <w:rsid w:val="008A6193"/>
    <w:rsid w:val="008A7AA6"/>
    <w:rsid w:val="008B16ED"/>
    <w:rsid w:val="008B2573"/>
    <w:rsid w:val="008B27DC"/>
    <w:rsid w:val="008B3CFA"/>
    <w:rsid w:val="008B4106"/>
    <w:rsid w:val="008B6113"/>
    <w:rsid w:val="008B6123"/>
    <w:rsid w:val="008B778A"/>
    <w:rsid w:val="008C0776"/>
    <w:rsid w:val="008C2068"/>
    <w:rsid w:val="008C20AE"/>
    <w:rsid w:val="008C227B"/>
    <w:rsid w:val="008C3094"/>
    <w:rsid w:val="008C34D0"/>
    <w:rsid w:val="008C5EE5"/>
    <w:rsid w:val="008C7252"/>
    <w:rsid w:val="008D0A01"/>
    <w:rsid w:val="008D290A"/>
    <w:rsid w:val="008D2EC2"/>
    <w:rsid w:val="008D318D"/>
    <w:rsid w:val="008D3598"/>
    <w:rsid w:val="008D5A9E"/>
    <w:rsid w:val="008D68C3"/>
    <w:rsid w:val="008D7506"/>
    <w:rsid w:val="008D77AB"/>
    <w:rsid w:val="008E0DAF"/>
    <w:rsid w:val="008E14CC"/>
    <w:rsid w:val="008E33F5"/>
    <w:rsid w:val="008E3881"/>
    <w:rsid w:val="008E477D"/>
    <w:rsid w:val="008E5516"/>
    <w:rsid w:val="008E5ACC"/>
    <w:rsid w:val="008E694A"/>
    <w:rsid w:val="008E7423"/>
    <w:rsid w:val="008E7E43"/>
    <w:rsid w:val="008F0708"/>
    <w:rsid w:val="008F0C23"/>
    <w:rsid w:val="008F207B"/>
    <w:rsid w:val="008F34E9"/>
    <w:rsid w:val="008F7560"/>
    <w:rsid w:val="00900298"/>
    <w:rsid w:val="0090141C"/>
    <w:rsid w:val="00901641"/>
    <w:rsid w:val="0090194A"/>
    <w:rsid w:val="00902955"/>
    <w:rsid w:val="00903CFE"/>
    <w:rsid w:val="00903FD5"/>
    <w:rsid w:val="0090687F"/>
    <w:rsid w:val="0090735F"/>
    <w:rsid w:val="00907A44"/>
    <w:rsid w:val="0091091B"/>
    <w:rsid w:val="00910BBD"/>
    <w:rsid w:val="0091138C"/>
    <w:rsid w:val="0091232D"/>
    <w:rsid w:val="00912347"/>
    <w:rsid w:val="009128FE"/>
    <w:rsid w:val="00912B59"/>
    <w:rsid w:val="009143DF"/>
    <w:rsid w:val="00914C38"/>
    <w:rsid w:val="00915128"/>
    <w:rsid w:val="00915EEE"/>
    <w:rsid w:val="0091626B"/>
    <w:rsid w:val="00916B29"/>
    <w:rsid w:val="00916D36"/>
    <w:rsid w:val="00916E4B"/>
    <w:rsid w:val="009172D6"/>
    <w:rsid w:val="00917445"/>
    <w:rsid w:val="0091793B"/>
    <w:rsid w:val="00920C2C"/>
    <w:rsid w:val="0092351A"/>
    <w:rsid w:val="00923A53"/>
    <w:rsid w:val="00925F6F"/>
    <w:rsid w:val="009273DB"/>
    <w:rsid w:val="0093035E"/>
    <w:rsid w:val="009319B9"/>
    <w:rsid w:val="00931CF4"/>
    <w:rsid w:val="0093292E"/>
    <w:rsid w:val="0093499B"/>
    <w:rsid w:val="009355A9"/>
    <w:rsid w:val="0093704E"/>
    <w:rsid w:val="00937E99"/>
    <w:rsid w:val="0094044B"/>
    <w:rsid w:val="0094059B"/>
    <w:rsid w:val="00940832"/>
    <w:rsid w:val="00940E6F"/>
    <w:rsid w:val="0094288D"/>
    <w:rsid w:val="009442AC"/>
    <w:rsid w:val="00945639"/>
    <w:rsid w:val="009457EA"/>
    <w:rsid w:val="00945B93"/>
    <w:rsid w:val="009461C2"/>
    <w:rsid w:val="009467EA"/>
    <w:rsid w:val="00947E75"/>
    <w:rsid w:val="00950044"/>
    <w:rsid w:val="00950B06"/>
    <w:rsid w:val="00950C4B"/>
    <w:rsid w:val="00951A7C"/>
    <w:rsid w:val="00952886"/>
    <w:rsid w:val="009531FA"/>
    <w:rsid w:val="00953283"/>
    <w:rsid w:val="00953A0A"/>
    <w:rsid w:val="00954116"/>
    <w:rsid w:val="00954570"/>
    <w:rsid w:val="00954F50"/>
    <w:rsid w:val="00954F6B"/>
    <w:rsid w:val="00955FB1"/>
    <w:rsid w:val="00957632"/>
    <w:rsid w:val="00957921"/>
    <w:rsid w:val="009601AE"/>
    <w:rsid w:val="00961AAA"/>
    <w:rsid w:val="00962444"/>
    <w:rsid w:val="00963008"/>
    <w:rsid w:val="00964A1A"/>
    <w:rsid w:val="00964E2C"/>
    <w:rsid w:val="009656EE"/>
    <w:rsid w:val="00966571"/>
    <w:rsid w:val="0096697C"/>
    <w:rsid w:val="009669A8"/>
    <w:rsid w:val="00966E75"/>
    <w:rsid w:val="00967616"/>
    <w:rsid w:val="009706C5"/>
    <w:rsid w:val="00970C3B"/>
    <w:rsid w:val="00971868"/>
    <w:rsid w:val="00973DB7"/>
    <w:rsid w:val="00974863"/>
    <w:rsid w:val="0097668A"/>
    <w:rsid w:val="00977135"/>
    <w:rsid w:val="009771EB"/>
    <w:rsid w:val="00977403"/>
    <w:rsid w:val="00977E1B"/>
    <w:rsid w:val="00980C2E"/>
    <w:rsid w:val="009811A5"/>
    <w:rsid w:val="009825F6"/>
    <w:rsid w:val="00982ABA"/>
    <w:rsid w:val="00983896"/>
    <w:rsid w:val="00984596"/>
    <w:rsid w:val="009846C0"/>
    <w:rsid w:val="009850C0"/>
    <w:rsid w:val="0098559D"/>
    <w:rsid w:val="00985FB4"/>
    <w:rsid w:val="009873BA"/>
    <w:rsid w:val="00987D2C"/>
    <w:rsid w:val="009915A5"/>
    <w:rsid w:val="00993C85"/>
    <w:rsid w:val="009944FD"/>
    <w:rsid w:val="009947DF"/>
    <w:rsid w:val="0099743A"/>
    <w:rsid w:val="009A0775"/>
    <w:rsid w:val="009A0863"/>
    <w:rsid w:val="009A1070"/>
    <w:rsid w:val="009A12EC"/>
    <w:rsid w:val="009A2B27"/>
    <w:rsid w:val="009A31AD"/>
    <w:rsid w:val="009A46D1"/>
    <w:rsid w:val="009A583F"/>
    <w:rsid w:val="009A6155"/>
    <w:rsid w:val="009A63CD"/>
    <w:rsid w:val="009B3640"/>
    <w:rsid w:val="009B4D4F"/>
    <w:rsid w:val="009B5D37"/>
    <w:rsid w:val="009C234F"/>
    <w:rsid w:val="009C4118"/>
    <w:rsid w:val="009C5016"/>
    <w:rsid w:val="009C5359"/>
    <w:rsid w:val="009C6AED"/>
    <w:rsid w:val="009C7401"/>
    <w:rsid w:val="009C78CD"/>
    <w:rsid w:val="009D143D"/>
    <w:rsid w:val="009D19B8"/>
    <w:rsid w:val="009D2F40"/>
    <w:rsid w:val="009D2F49"/>
    <w:rsid w:val="009D343F"/>
    <w:rsid w:val="009D34E8"/>
    <w:rsid w:val="009D3517"/>
    <w:rsid w:val="009D4398"/>
    <w:rsid w:val="009D7222"/>
    <w:rsid w:val="009D763B"/>
    <w:rsid w:val="009D78DC"/>
    <w:rsid w:val="009D7CE8"/>
    <w:rsid w:val="009D7DBF"/>
    <w:rsid w:val="009E018F"/>
    <w:rsid w:val="009E1066"/>
    <w:rsid w:val="009E25A1"/>
    <w:rsid w:val="009E3B13"/>
    <w:rsid w:val="009E3E34"/>
    <w:rsid w:val="009E5661"/>
    <w:rsid w:val="009E6784"/>
    <w:rsid w:val="009F0164"/>
    <w:rsid w:val="009F02B3"/>
    <w:rsid w:val="009F0923"/>
    <w:rsid w:val="009F1039"/>
    <w:rsid w:val="009F1964"/>
    <w:rsid w:val="009F1E74"/>
    <w:rsid w:val="009F21F7"/>
    <w:rsid w:val="009F238B"/>
    <w:rsid w:val="009F33C4"/>
    <w:rsid w:val="009F3646"/>
    <w:rsid w:val="009F4BAC"/>
    <w:rsid w:val="009F4FEB"/>
    <w:rsid w:val="009F505E"/>
    <w:rsid w:val="009F69A3"/>
    <w:rsid w:val="009F718E"/>
    <w:rsid w:val="009F75FD"/>
    <w:rsid w:val="00A00692"/>
    <w:rsid w:val="00A009FD"/>
    <w:rsid w:val="00A00C02"/>
    <w:rsid w:val="00A012C2"/>
    <w:rsid w:val="00A01314"/>
    <w:rsid w:val="00A0401B"/>
    <w:rsid w:val="00A04B30"/>
    <w:rsid w:val="00A04B46"/>
    <w:rsid w:val="00A05C52"/>
    <w:rsid w:val="00A060F9"/>
    <w:rsid w:val="00A06EF2"/>
    <w:rsid w:val="00A0767E"/>
    <w:rsid w:val="00A07ADF"/>
    <w:rsid w:val="00A10E88"/>
    <w:rsid w:val="00A1132D"/>
    <w:rsid w:val="00A11AC0"/>
    <w:rsid w:val="00A12569"/>
    <w:rsid w:val="00A12E50"/>
    <w:rsid w:val="00A1365A"/>
    <w:rsid w:val="00A1393C"/>
    <w:rsid w:val="00A13C45"/>
    <w:rsid w:val="00A14A89"/>
    <w:rsid w:val="00A15AE9"/>
    <w:rsid w:val="00A162D3"/>
    <w:rsid w:val="00A16711"/>
    <w:rsid w:val="00A169F6"/>
    <w:rsid w:val="00A16B32"/>
    <w:rsid w:val="00A1701B"/>
    <w:rsid w:val="00A20430"/>
    <w:rsid w:val="00A218A9"/>
    <w:rsid w:val="00A22245"/>
    <w:rsid w:val="00A2357E"/>
    <w:rsid w:val="00A26FC4"/>
    <w:rsid w:val="00A2758C"/>
    <w:rsid w:val="00A27F0F"/>
    <w:rsid w:val="00A31D03"/>
    <w:rsid w:val="00A3216A"/>
    <w:rsid w:val="00A33689"/>
    <w:rsid w:val="00A348C5"/>
    <w:rsid w:val="00A35C07"/>
    <w:rsid w:val="00A36FEC"/>
    <w:rsid w:val="00A3755B"/>
    <w:rsid w:val="00A400C0"/>
    <w:rsid w:val="00A400FB"/>
    <w:rsid w:val="00A40563"/>
    <w:rsid w:val="00A40616"/>
    <w:rsid w:val="00A40730"/>
    <w:rsid w:val="00A4184A"/>
    <w:rsid w:val="00A419BF"/>
    <w:rsid w:val="00A426CE"/>
    <w:rsid w:val="00A44F69"/>
    <w:rsid w:val="00A45744"/>
    <w:rsid w:val="00A463B2"/>
    <w:rsid w:val="00A465E9"/>
    <w:rsid w:val="00A469D5"/>
    <w:rsid w:val="00A46E2B"/>
    <w:rsid w:val="00A47071"/>
    <w:rsid w:val="00A4717C"/>
    <w:rsid w:val="00A5060C"/>
    <w:rsid w:val="00A518FB"/>
    <w:rsid w:val="00A528C2"/>
    <w:rsid w:val="00A5312D"/>
    <w:rsid w:val="00A531DD"/>
    <w:rsid w:val="00A536DA"/>
    <w:rsid w:val="00A53D30"/>
    <w:rsid w:val="00A54121"/>
    <w:rsid w:val="00A547CF"/>
    <w:rsid w:val="00A56BE9"/>
    <w:rsid w:val="00A57A6A"/>
    <w:rsid w:val="00A57D72"/>
    <w:rsid w:val="00A57F81"/>
    <w:rsid w:val="00A6104E"/>
    <w:rsid w:val="00A6127E"/>
    <w:rsid w:val="00A6325C"/>
    <w:rsid w:val="00A64761"/>
    <w:rsid w:val="00A6580F"/>
    <w:rsid w:val="00A66C7D"/>
    <w:rsid w:val="00A66EAB"/>
    <w:rsid w:val="00A671BD"/>
    <w:rsid w:val="00A675E7"/>
    <w:rsid w:val="00A67B5B"/>
    <w:rsid w:val="00A70E78"/>
    <w:rsid w:val="00A72069"/>
    <w:rsid w:val="00A73644"/>
    <w:rsid w:val="00A76319"/>
    <w:rsid w:val="00A80B8A"/>
    <w:rsid w:val="00A817ED"/>
    <w:rsid w:val="00A82986"/>
    <w:rsid w:val="00A830FA"/>
    <w:rsid w:val="00A83838"/>
    <w:rsid w:val="00A83983"/>
    <w:rsid w:val="00A84F7E"/>
    <w:rsid w:val="00A85D11"/>
    <w:rsid w:val="00A8658E"/>
    <w:rsid w:val="00A86D28"/>
    <w:rsid w:val="00A875EC"/>
    <w:rsid w:val="00A87A18"/>
    <w:rsid w:val="00A9037A"/>
    <w:rsid w:val="00A903A2"/>
    <w:rsid w:val="00A93233"/>
    <w:rsid w:val="00A93850"/>
    <w:rsid w:val="00A93AD1"/>
    <w:rsid w:val="00A93DAB"/>
    <w:rsid w:val="00A96AF2"/>
    <w:rsid w:val="00AA0108"/>
    <w:rsid w:val="00AA17B6"/>
    <w:rsid w:val="00AA19E8"/>
    <w:rsid w:val="00AA21A9"/>
    <w:rsid w:val="00AA21B0"/>
    <w:rsid w:val="00AA4143"/>
    <w:rsid w:val="00AA45E3"/>
    <w:rsid w:val="00AA5017"/>
    <w:rsid w:val="00AA6CC2"/>
    <w:rsid w:val="00AA75DE"/>
    <w:rsid w:val="00AA77DC"/>
    <w:rsid w:val="00AB008F"/>
    <w:rsid w:val="00AB08C0"/>
    <w:rsid w:val="00AB09DD"/>
    <w:rsid w:val="00AB0E4C"/>
    <w:rsid w:val="00AB11E9"/>
    <w:rsid w:val="00AB17AA"/>
    <w:rsid w:val="00AB1B86"/>
    <w:rsid w:val="00AB24A6"/>
    <w:rsid w:val="00AB30B3"/>
    <w:rsid w:val="00AB4089"/>
    <w:rsid w:val="00AB55DF"/>
    <w:rsid w:val="00AB6552"/>
    <w:rsid w:val="00AB74C1"/>
    <w:rsid w:val="00AB7AC8"/>
    <w:rsid w:val="00AC0B83"/>
    <w:rsid w:val="00AC0CFF"/>
    <w:rsid w:val="00AC271E"/>
    <w:rsid w:val="00AC2900"/>
    <w:rsid w:val="00AC2E07"/>
    <w:rsid w:val="00AC3DED"/>
    <w:rsid w:val="00AC432A"/>
    <w:rsid w:val="00AC44DD"/>
    <w:rsid w:val="00AC5444"/>
    <w:rsid w:val="00AC6775"/>
    <w:rsid w:val="00AC67E2"/>
    <w:rsid w:val="00AC79CB"/>
    <w:rsid w:val="00AC7C91"/>
    <w:rsid w:val="00AC7E1B"/>
    <w:rsid w:val="00AD0A76"/>
    <w:rsid w:val="00AD0B3C"/>
    <w:rsid w:val="00AD0C2F"/>
    <w:rsid w:val="00AD0D91"/>
    <w:rsid w:val="00AD1046"/>
    <w:rsid w:val="00AD131F"/>
    <w:rsid w:val="00AD18A7"/>
    <w:rsid w:val="00AD2062"/>
    <w:rsid w:val="00AD2C50"/>
    <w:rsid w:val="00AD3693"/>
    <w:rsid w:val="00AD3BFC"/>
    <w:rsid w:val="00AD3D78"/>
    <w:rsid w:val="00AD3F11"/>
    <w:rsid w:val="00AD3F56"/>
    <w:rsid w:val="00AD42C5"/>
    <w:rsid w:val="00AD57B7"/>
    <w:rsid w:val="00AD5FE8"/>
    <w:rsid w:val="00AD6A63"/>
    <w:rsid w:val="00AD6B31"/>
    <w:rsid w:val="00AD714B"/>
    <w:rsid w:val="00AD7ABF"/>
    <w:rsid w:val="00AE2670"/>
    <w:rsid w:val="00AE5A6B"/>
    <w:rsid w:val="00AE636E"/>
    <w:rsid w:val="00AE63E6"/>
    <w:rsid w:val="00AE7139"/>
    <w:rsid w:val="00AF080B"/>
    <w:rsid w:val="00AF0D14"/>
    <w:rsid w:val="00AF0D68"/>
    <w:rsid w:val="00AF2944"/>
    <w:rsid w:val="00AF3916"/>
    <w:rsid w:val="00AF41BB"/>
    <w:rsid w:val="00AF4B20"/>
    <w:rsid w:val="00AF6335"/>
    <w:rsid w:val="00B01A97"/>
    <w:rsid w:val="00B03199"/>
    <w:rsid w:val="00B0462C"/>
    <w:rsid w:val="00B06BBB"/>
    <w:rsid w:val="00B06C47"/>
    <w:rsid w:val="00B0798C"/>
    <w:rsid w:val="00B107EF"/>
    <w:rsid w:val="00B10924"/>
    <w:rsid w:val="00B12432"/>
    <w:rsid w:val="00B1335B"/>
    <w:rsid w:val="00B14258"/>
    <w:rsid w:val="00B1489E"/>
    <w:rsid w:val="00B175B2"/>
    <w:rsid w:val="00B17D7D"/>
    <w:rsid w:val="00B21309"/>
    <w:rsid w:val="00B21A4E"/>
    <w:rsid w:val="00B2231B"/>
    <w:rsid w:val="00B226D9"/>
    <w:rsid w:val="00B22D1D"/>
    <w:rsid w:val="00B2346F"/>
    <w:rsid w:val="00B24108"/>
    <w:rsid w:val="00B2707E"/>
    <w:rsid w:val="00B27604"/>
    <w:rsid w:val="00B27DD0"/>
    <w:rsid w:val="00B30FBF"/>
    <w:rsid w:val="00B32812"/>
    <w:rsid w:val="00B32900"/>
    <w:rsid w:val="00B3414C"/>
    <w:rsid w:val="00B34D33"/>
    <w:rsid w:val="00B352FF"/>
    <w:rsid w:val="00B36185"/>
    <w:rsid w:val="00B3654D"/>
    <w:rsid w:val="00B37D1C"/>
    <w:rsid w:val="00B403CC"/>
    <w:rsid w:val="00B40E81"/>
    <w:rsid w:val="00B40ED8"/>
    <w:rsid w:val="00B411B4"/>
    <w:rsid w:val="00B41462"/>
    <w:rsid w:val="00B4246B"/>
    <w:rsid w:val="00B426B3"/>
    <w:rsid w:val="00B44DA0"/>
    <w:rsid w:val="00B47716"/>
    <w:rsid w:val="00B506D1"/>
    <w:rsid w:val="00B51778"/>
    <w:rsid w:val="00B525C1"/>
    <w:rsid w:val="00B52B21"/>
    <w:rsid w:val="00B53917"/>
    <w:rsid w:val="00B53C4C"/>
    <w:rsid w:val="00B549C2"/>
    <w:rsid w:val="00B54B83"/>
    <w:rsid w:val="00B5666C"/>
    <w:rsid w:val="00B56924"/>
    <w:rsid w:val="00B56976"/>
    <w:rsid w:val="00B57621"/>
    <w:rsid w:val="00B57A24"/>
    <w:rsid w:val="00B57E5F"/>
    <w:rsid w:val="00B607F4"/>
    <w:rsid w:val="00B61484"/>
    <w:rsid w:val="00B61B26"/>
    <w:rsid w:val="00B62FB9"/>
    <w:rsid w:val="00B6364E"/>
    <w:rsid w:val="00B63BFA"/>
    <w:rsid w:val="00B63C99"/>
    <w:rsid w:val="00B63CF4"/>
    <w:rsid w:val="00B64116"/>
    <w:rsid w:val="00B651E4"/>
    <w:rsid w:val="00B65478"/>
    <w:rsid w:val="00B6654D"/>
    <w:rsid w:val="00B66AC4"/>
    <w:rsid w:val="00B66B68"/>
    <w:rsid w:val="00B67C7D"/>
    <w:rsid w:val="00B7064A"/>
    <w:rsid w:val="00B717B5"/>
    <w:rsid w:val="00B72C52"/>
    <w:rsid w:val="00B74726"/>
    <w:rsid w:val="00B75EB3"/>
    <w:rsid w:val="00B76AE0"/>
    <w:rsid w:val="00B76D93"/>
    <w:rsid w:val="00B80B70"/>
    <w:rsid w:val="00B81C3E"/>
    <w:rsid w:val="00B81ED6"/>
    <w:rsid w:val="00B82D5D"/>
    <w:rsid w:val="00B82E8F"/>
    <w:rsid w:val="00B8456F"/>
    <w:rsid w:val="00B869EC"/>
    <w:rsid w:val="00B87775"/>
    <w:rsid w:val="00B87F77"/>
    <w:rsid w:val="00B9055D"/>
    <w:rsid w:val="00B91401"/>
    <w:rsid w:val="00B91E45"/>
    <w:rsid w:val="00B924AE"/>
    <w:rsid w:val="00B92D96"/>
    <w:rsid w:val="00B92E64"/>
    <w:rsid w:val="00B931EE"/>
    <w:rsid w:val="00B9372D"/>
    <w:rsid w:val="00B93812"/>
    <w:rsid w:val="00B944F4"/>
    <w:rsid w:val="00B94857"/>
    <w:rsid w:val="00B948F9"/>
    <w:rsid w:val="00B960DC"/>
    <w:rsid w:val="00B97188"/>
    <w:rsid w:val="00B97FE9"/>
    <w:rsid w:val="00BA06C1"/>
    <w:rsid w:val="00BA0E16"/>
    <w:rsid w:val="00BA1C4B"/>
    <w:rsid w:val="00BA3B04"/>
    <w:rsid w:val="00BA45B4"/>
    <w:rsid w:val="00BA4C19"/>
    <w:rsid w:val="00BA5977"/>
    <w:rsid w:val="00BA7DF2"/>
    <w:rsid w:val="00BA7FB0"/>
    <w:rsid w:val="00BB0286"/>
    <w:rsid w:val="00BB0C7D"/>
    <w:rsid w:val="00BB13F8"/>
    <w:rsid w:val="00BB23F0"/>
    <w:rsid w:val="00BB2BBD"/>
    <w:rsid w:val="00BB48E1"/>
    <w:rsid w:val="00BB4F5D"/>
    <w:rsid w:val="00BB7418"/>
    <w:rsid w:val="00BB7FAE"/>
    <w:rsid w:val="00BC0B99"/>
    <w:rsid w:val="00BC0E47"/>
    <w:rsid w:val="00BC165C"/>
    <w:rsid w:val="00BC169B"/>
    <w:rsid w:val="00BC3163"/>
    <w:rsid w:val="00BC32E3"/>
    <w:rsid w:val="00BC3AE0"/>
    <w:rsid w:val="00BC557C"/>
    <w:rsid w:val="00BC6B5C"/>
    <w:rsid w:val="00BC7869"/>
    <w:rsid w:val="00BC7D9F"/>
    <w:rsid w:val="00BD064F"/>
    <w:rsid w:val="00BD0996"/>
    <w:rsid w:val="00BD4B4F"/>
    <w:rsid w:val="00BD7101"/>
    <w:rsid w:val="00BD7D24"/>
    <w:rsid w:val="00BE078D"/>
    <w:rsid w:val="00BE230E"/>
    <w:rsid w:val="00BE3F12"/>
    <w:rsid w:val="00BE456D"/>
    <w:rsid w:val="00BE53E8"/>
    <w:rsid w:val="00BF02B1"/>
    <w:rsid w:val="00BF0512"/>
    <w:rsid w:val="00BF1016"/>
    <w:rsid w:val="00BF2649"/>
    <w:rsid w:val="00BF41DB"/>
    <w:rsid w:val="00BF4B43"/>
    <w:rsid w:val="00BF5252"/>
    <w:rsid w:val="00BF54F3"/>
    <w:rsid w:val="00BF5969"/>
    <w:rsid w:val="00C0092E"/>
    <w:rsid w:val="00C00DDC"/>
    <w:rsid w:val="00C01429"/>
    <w:rsid w:val="00C01D89"/>
    <w:rsid w:val="00C0262F"/>
    <w:rsid w:val="00C05065"/>
    <w:rsid w:val="00C05AE4"/>
    <w:rsid w:val="00C06706"/>
    <w:rsid w:val="00C06E55"/>
    <w:rsid w:val="00C07C81"/>
    <w:rsid w:val="00C10010"/>
    <w:rsid w:val="00C10C5B"/>
    <w:rsid w:val="00C121D0"/>
    <w:rsid w:val="00C12708"/>
    <w:rsid w:val="00C12CC8"/>
    <w:rsid w:val="00C1323C"/>
    <w:rsid w:val="00C13D75"/>
    <w:rsid w:val="00C14EC8"/>
    <w:rsid w:val="00C154F0"/>
    <w:rsid w:val="00C15676"/>
    <w:rsid w:val="00C15A6A"/>
    <w:rsid w:val="00C1699A"/>
    <w:rsid w:val="00C20983"/>
    <w:rsid w:val="00C22EEA"/>
    <w:rsid w:val="00C25146"/>
    <w:rsid w:val="00C25BC6"/>
    <w:rsid w:val="00C26F3E"/>
    <w:rsid w:val="00C308A7"/>
    <w:rsid w:val="00C32367"/>
    <w:rsid w:val="00C33713"/>
    <w:rsid w:val="00C35CF8"/>
    <w:rsid w:val="00C360C1"/>
    <w:rsid w:val="00C3645B"/>
    <w:rsid w:val="00C3668F"/>
    <w:rsid w:val="00C374E8"/>
    <w:rsid w:val="00C4000B"/>
    <w:rsid w:val="00C403AA"/>
    <w:rsid w:val="00C42653"/>
    <w:rsid w:val="00C42A4D"/>
    <w:rsid w:val="00C42F80"/>
    <w:rsid w:val="00C43597"/>
    <w:rsid w:val="00C44DCB"/>
    <w:rsid w:val="00C45030"/>
    <w:rsid w:val="00C45CB3"/>
    <w:rsid w:val="00C509CF"/>
    <w:rsid w:val="00C51F39"/>
    <w:rsid w:val="00C521D6"/>
    <w:rsid w:val="00C52437"/>
    <w:rsid w:val="00C52619"/>
    <w:rsid w:val="00C5309A"/>
    <w:rsid w:val="00C5380F"/>
    <w:rsid w:val="00C54301"/>
    <w:rsid w:val="00C5498D"/>
    <w:rsid w:val="00C5504F"/>
    <w:rsid w:val="00C550C5"/>
    <w:rsid w:val="00C55285"/>
    <w:rsid w:val="00C562EE"/>
    <w:rsid w:val="00C56B39"/>
    <w:rsid w:val="00C56C44"/>
    <w:rsid w:val="00C57092"/>
    <w:rsid w:val="00C6091E"/>
    <w:rsid w:val="00C61399"/>
    <w:rsid w:val="00C62614"/>
    <w:rsid w:val="00C62628"/>
    <w:rsid w:val="00C63056"/>
    <w:rsid w:val="00C633A9"/>
    <w:rsid w:val="00C63BA4"/>
    <w:rsid w:val="00C657D7"/>
    <w:rsid w:val="00C66582"/>
    <w:rsid w:val="00C66990"/>
    <w:rsid w:val="00C66ED9"/>
    <w:rsid w:val="00C67FD7"/>
    <w:rsid w:val="00C71624"/>
    <w:rsid w:val="00C717DB"/>
    <w:rsid w:val="00C71B6A"/>
    <w:rsid w:val="00C71F07"/>
    <w:rsid w:val="00C73A8A"/>
    <w:rsid w:val="00C749EE"/>
    <w:rsid w:val="00C759CB"/>
    <w:rsid w:val="00C77678"/>
    <w:rsid w:val="00C80429"/>
    <w:rsid w:val="00C81127"/>
    <w:rsid w:val="00C81450"/>
    <w:rsid w:val="00C82B8B"/>
    <w:rsid w:val="00C831D8"/>
    <w:rsid w:val="00C85194"/>
    <w:rsid w:val="00C85626"/>
    <w:rsid w:val="00C87498"/>
    <w:rsid w:val="00C9075C"/>
    <w:rsid w:val="00C9084F"/>
    <w:rsid w:val="00C90889"/>
    <w:rsid w:val="00C9099B"/>
    <w:rsid w:val="00C91E63"/>
    <w:rsid w:val="00C92C55"/>
    <w:rsid w:val="00C93153"/>
    <w:rsid w:val="00C93A58"/>
    <w:rsid w:val="00C9419B"/>
    <w:rsid w:val="00C95726"/>
    <w:rsid w:val="00C9624C"/>
    <w:rsid w:val="00C974FC"/>
    <w:rsid w:val="00C97DC0"/>
    <w:rsid w:val="00CA0983"/>
    <w:rsid w:val="00CA0F29"/>
    <w:rsid w:val="00CA1C18"/>
    <w:rsid w:val="00CA38AA"/>
    <w:rsid w:val="00CA45CE"/>
    <w:rsid w:val="00CA57F3"/>
    <w:rsid w:val="00CA6D45"/>
    <w:rsid w:val="00CA72FE"/>
    <w:rsid w:val="00CA732C"/>
    <w:rsid w:val="00CB021F"/>
    <w:rsid w:val="00CB0846"/>
    <w:rsid w:val="00CB1171"/>
    <w:rsid w:val="00CB19FD"/>
    <w:rsid w:val="00CB26EE"/>
    <w:rsid w:val="00CB295D"/>
    <w:rsid w:val="00CB46AC"/>
    <w:rsid w:val="00CB57A2"/>
    <w:rsid w:val="00CB62BF"/>
    <w:rsid w:val="00CB6DE3"/>
    <w:rsid w:val="00CB7982"/>
    <w:rsid w:val="00CB7DAF"/>
    <w:rsid w:val="00CC0252"/>
    <w:rsid w:val="00CC0ACD"/>
    <w:rsid w:val="00CC16A6"/>
    <w:rsid w:val="00CC16E5"/>
    <w:rsid w:val="00CC7B38"/>
    <w:rsid w:val="00CD02E1"/>
    <w:rsid w:val="00CD069C"/>
    <w:rsid w:val="00CD29C1"/>
    <w:rsid w:val="00CD3857"/>
    <w:rsid w:val="00CD3B20"/>
    <w:rsid w:val="00CD437B"/>
    <w:rsid w:val="00CD5851"/>
    <w:rsid w:val="00CD6A18"/>
    <w:rsid w:val="00CE01D1"/>
    <w:rsid w:val="00CE0702"/>
    <w:rsid w:val="00CE07C5"/>
    <w:rsid w:val="00CE132D"/>
    <w:rsid w:val="00CE28CE"/>
    <w:rsid w:val="00CE3050"/>
    <w:rsid w:val="00CE4BE1"/>
    <w:rsid w:val="00CE7877"/>
    <w:rsid w:val="00CE7988"/>
    <w:rsid w:val="00CE7A2C"/>
    <w:rsid w:val="00CF14A3"/>
    <w:rsid w:val="00CF3084"/>
    <w:rsid w:val="00CF3209"/>
    <w:rsid w:val="00CF43DA"/>
    <w:rsid w:val="00CF4AC6"/>
    <w:rsid w:val="00CF548F"/>
    <w:rsid w:val="00CF67C7"/>
    <w:rsid w:val="00CF7245"/>
    <w:rsid w:val="00CF74FE"/>
    <w:rsid w:val="00D00824"/>
    <w:rsid w:val="00D01AC4"/>
    <w:rsid w:val="00D021A5"/>
    <w:rsid w:val="00D02688"/>
    <w:rsid w:val="00D051D3"/>
    <w:rsid w:val="00D053E8"/>
    <w:rsid w:val="00D059BB"/>
    <w:rsid w:val="00D05BD7"/>
    <w:rsid w:val="00D06268"/>
    <w:rsid w:val="00D07BBC"/>
    <w:rsid w:val="00D07D20"/>
    <w:rsid w:val="00D1234A"/>
    <w:rsid w:val="00D12670"/>
    <w:rsid w:val="00D16E24"/>
    <w:rsid w:val="00D1706B"/>
    <w:rsid w:val="00D1765D"/>
    <w:rsid w:val="00D20740"/>
    <w:rsid w:val="00D20A31"/>
    <w:rsid w:val="00D20D76"/>
    <w:rsid w:val="00D21762"/>
    <w:rsid w:val="00D23845"/>
    <w:rsid w:val="00D23D37"/>
    <w:rsid w:val="00D23E8F"/>
    <w:rsid w:val="00D24432"/>
    <w:rsid w:val="00D24D72"/>
    <w:rsid w:val="00D26685"/>
    <w:rsid w:val="00D27007"/>
    <w:rsid w:val="00D31F1E"/>
    <w:rsid w:val="00D33978"/>
    <w:rsid w:val="00D342B2"/>
    <w:rsid w:val="00D3448D"/>
    <w:rsid w:val="00D367A5"/>
    <w:rsid w:val="00D370D7"/>
    <w:rsid w:val="00D377A7"/>
    <w:rsid w:val="00D37C1B"/>
    <w:rsid w:val="00D41254"/>
    <w:rsid w:val="00D41DC6"/>
    <w:rsid w:val="00D4264A"/>
    <w:rsid w:val="00D427FE"/>
    <w:rsid w:val="00D4323A"/>
    <w:rsid w:val="00D436A3"/>
    <w:rsid w:val="00D44441"/>
    <w:rsid w:val="00D44619"/>
    <w:rsid w:val="00D452A4"/>
    <w:rsid w:val="00D45DE6"/>
    <w:rsid w:val="00D46527"/>
    <w:rsid w:val="00D46706"/>
    <w:rsid w:val="00D471C4"/>
    <w:rsid w:val="00D474FC"/>
    <w:rsid w:val="00D50020"/>
    <w:rsid w:val="00D5065D"/>
    <w:rsid w:val="00D53881"/>
    <w:rsid w:val="00D53E12"/>
    <w:rsid w:val="00D55C91"/>
    <w:rsid w:val="00D55F46"/>
    <w:rsid w:val="00D56278"/>
    <w:rsid w:val="00D56D2E"/>
    <w:rsid w:val="00D57188"/>
    <w:rsid w:val="00D60122"/>
    <w:rsid w:val="00D6259A"/>
    <w:rsid w:val="00D629E5"/>
    <w:rsid w:val="00D6483B"/>
    <w:rsid w:val="00D6616A"/>
    <w:rsid w:val="00D6632A"/>
    <w:rsid w:val="00D670BD"/>
    <w:rsid w:val="00D67352"/>
    <w:rsid w:val="00D67668"/>
    <w:rsid w:val="00D70116"/>
    <w:rsid w:val="00D74643"/>
    <w:rsid w:val="00D7529A"/>
    <w:rsid w:val="00D75EE7"/>
    <w:rsid w:val="00D75F16"/>
    <w:rsid w:val="00D7622F"/>
    <w:rsid w:val="00D76497"/>
    <w:rsid w:val="00D76A32"/>
    <w:rsid w:val="00D77967"/>
    <w:rsid w:val="00D77D0C"/>
    <w:rsid w:val="00D820EF"/>
    <w:rsid w:val="00D82A11"/>
    <w:rsid w:val="00D82D04"/>
    <w:rsid w:val="00D835B1"/>
    <w:rsid w:val="00D84C3A"/>
    <w:rsid w:val="00D8513B"/>
    <w:rsid w:val="00D8564A"/>
    <w:rsid w:val="00D85B63"/>
    <w:rsid w:val="00D86A27"/>
    <w:rsid w:val="00D86B25"/>
    <w:rsid w:val="00D87A22"/>
    <w:rsid w:val="00D9081C"/>
    <w:rsid w:val="00D926C1"/>
    <w:rsid w:val="00D9331E"/>
    <w:rsid w:val="00D9357E"/>
    <w:rsid w:val="00D93840"/>
    <w:rsid w:val="00D93972"/>
    <w:rsid w:val="00D93EDB"/>
    <w:rsid w:val="00D94AD3"/>
    <w:rsid w:val="00D966FE"/>
    <w:rsid w:val="00D978BA"/>
    <w:rsid w:val="00D97FAB"/>
    <w:rsid w:val="00DA1013"/>
    <w:rsid w:val="00DA15EA"/>
    <w:rsid w:val="00DA360F"/>
    <w:rsid w:val="00DA5F3B"/>
    <w:rsid w:val="00DA66E8"/>
    <w:rsid w:val="00DA673B"/>
    <w:rsid w:val="00DA6D48"/>
    <w:rsid w:val="00DA70FE"/>
    <w:rsid w:val="00DA7FC8"/>
    <w:rsid w:val="00DB07A9"/>
    <w:rsid w:val="00DB0EE8"/>
    <w:rsid w:val="00DB38F4"/>
    <w:rsid w:val="00DB406E"/>
    <w:rsid w:val="00DB4A66"/>
    <w:rsid w:val="00DB6A90"/>
    <w:rsid w:val="00DB71E9"/>
    <w:rsid w:val="00DB72C5"/>
    <w:rsid w:val="00DB78A3"/>
    <w:rsid w:val="00DB7EF6"/>
    <w:rsid w:val="00DC1A39"/>
    <w:rsid w:val="00DC1C67"/>
    <w:rsid w:val="00DC217C"/>
    <w:rsid w:val="00DC2C0E"/>
    <w:rsid w:val="00DC3B41"/>
    <w:rsid w:val="00DC4181"/>
    <w:rsid w:val="00DC4CA1"/>
    <w:rsid w:val="00DC4DEB"/>
    <w:rsid w:val="00DC6828"/>
    <w:rsid w:val="00DC69AE"/>
    <w:rsid w:val="00DC6E4E"/>
    <w:rsid w:val="00DC7957"/>
    <w:rsid w:val="00DC7AAF"/>
    <w:rsid w:val="00DD1837"/>
    <w:rsid w:val="00DD1F25"/>
    <w:rsid w:val="00DD21F2"/>
    <w:rsid w:val="00DD2943"/>
    <w:rsid w:val="00DD30B9"/>
    <w:rsid w:val="00DD3902"/>
    <w:rsid w:val="00DD4062"/>
    <w:rsid w:val="00DD547B"/>
    <w:rsid w:val="00DD643F"/>
    <w:rsid w:val="00DD7485"/>
    <w:rsid w:val="00DD7A1F"/>
    <w:rsid w:val="00DD7B4F"/>
    <w:rsid w:val="00DE131F"/>
    <w:rsid w:val="00DE1DD5"/>
    <w:rsid w:val="00DE3005"/>
    <w:rsid w:val="00DE3266"/>
    <w:rsid w:val="00DE4028"/>
    <w:rsid w:val="00DE43AB"/>
    <w:rsid w:val="00DE50B9"/>
    <w:rsid w:val="00DE5685"/>
    <w:rsid w:val="00DE569C"/>
    <w:rsid w:val="00DE6179"/>
    <w:rsid w:val="00DE6C25"/>
    <w:rsid w:val="00DE6C8D"/>
    <w:rsid w:val="00DF1037"/>
    <w:rsid w:val="00DF12B1"/>
    <w:rsid w:val="00DF1347"/>
    <w:rsid w:val="00DF14FD"/>
    <w:rsid w:val="00DF3C9A"/>
    <w:rsid w:val="00DF3DF2"/>
    <w:rsid w:val="00DF3EF6"/>
    <w:rsid w:val="00DF43F1"/>
    <w:rsid w:val="00DF4A92"/>
    <w:rsid w:val="00DF4E80"/>
    <w:rsid w:val="00DF69B4"/>
    <w:rsid w:val="00DF6C2E"/>
    <w:rsid w:val="00DF770A"/>
    <w:rsid w:val="00DF7A1F"/>
    <w:rsid w:val="00E009BB"/>
    <w:rsid w:val="00E00CE1"/>
    <w:rsid w:val="00E00FEF"/>
    <w:rsid w:val="00E020D7"/>
    <w:rsid w:val="00E02DDE"/>
    <w:rsid w:val="00E0361F"/>
    <w:rsid w:val="00E0411D"/>
    <w:rsid w:val="00E04698"/>
    <w:rsid w:val="00E0476B"/>
    <w:rsid w:val="00E0550A"/>
    <w:rsid w:val="00E05A27"/>
    <w:rsid w:val="00E06272"/>
    <w:rsid w:val="00E07792"/>
    <w:rsid w:val="00E10972"/>
    <w:rsid w:val="00E109A1"/>
    <w:rsid w:val="00E110CF"/>
    <w:rsid w:val="00E12E27"/>
    <w:rsid w:val="00E14F44"/>
    <w:rsid w:val="00E16817"/>
    <w:rsid w:val="00E17326"/>
    <w:rsid w:val="00E1751F"/>
    <w:rsid w:val="00E176DF"/>
    <w:rsid w:val="00E207C7"/>
    <w:rsid w:val="00E23F39"/>
    <w:rsid w:val="00E23F6B"/>
    <w:rsid w:val="00E23FE5"/>
    <w:rsid w:val="00E24F84"/>
    <w:rsid w:val="00E253F4"/>
    <w:rsid w:val="00E2684F"/>
    <w:rsid w:val="00E306FB"/>
    <w:rsid w:val="00E30BF4"/>
    <w:rsid w:val="00E3184C"/>
    <w:rsid w:val="00E32719"/>
    <w:rsid w:val="00E3277B"/>
    <w:rsid w:val="00E32D21"/>
    <w:rsid w:val="00E33FED"/>
    <w:rsid w:val="00E3457B"/>
    <w:rsid w:val="00E34C6B"/>
    <w:rsid w:val="00E34C9B"/>
    <w:rsid w:val="00E364BD"/>
    <w:rsid w:val="00E3650E"/>
    <w:rsid w:val="00E367E8"/>
    <w:rsid w:val="00E3680D"/>
    <w:rsid w:val="00E37335"/>
    <w:rsid w:val="00E373A0"/>
    <w:rsid w:val="00E4187F"/>
    <w:rsid w:val="00E42186"/>
    <w:rsid w:val="00E4221D"/>
    <w:rsid w:val="00E42E42"/>
    <w:rsid w:val="00E42E64"/>
    <w:rsid w:val="00E44335"/>
    <w:rsid w:val="00E4542A"/>
    <w:rsid w:val="00E50513"/>
    <w:rsid w:val="00E51169"/>
    <w:rsid w:val="00E517DD"/>
    <w:rsid w:val="00E52B7B"/>
    <w:rsid w:val="00E543F9"/>
    <w:rsid w:val="00E54CE9"/>
    <w:rsid w:val="00E55B57"/>
    <w:rsid w:val="00E56E55"/>
    <w:rsid w:val="00E57162"/>
    <w:rsid w:val="00E60942"/>
    <w:rsid w:val="00E60A71"/>
    <w:rsid w:val="00E6184A"/>
    <w:rsid w:val="00E6195E"/>
    <w:rsid w:val="00E6271C"/>
    <w:rsid w:val="00E656C3"/>
    <w:rsid w:val="00E6670A"/>
    <w:rsid w:val="00E67EBB"/>
    <w:rsid w:val="00E70354"/>
    <w:rsid w:val="00E70720"/>
    <w:rsid w:val="00E70B33"/>
    <w:rsid w:val="00E71171"/>
    <w:rsid w:val="00E7278D"/>
    <w:rsid w:val="00E7282E"/>
    <w:rsid w:val="00E735E6"/>
    <w:rsid w:val="00E748BD"/>
    <w:rsid w:val="00E74AFB"/>
    <w:rsid w:val="00E755A3"/>
    <w:rsid w:val="00E75B9E"/>
    <w:rsid w:val="00E76BDA"/>
    <w:rsid w:val="00E76FC0"/>
    <w:rsid w:val="00E77505"/>
    <w:rsid w:val="00E77A3A"/>
    <w:rsid w:val="00E77AC4"/>
    <w:rsid w:val="00E80042"/>
    <w:rsid w:val="00E80792"/>
    <w:rsid w:val="00E8204F"/>
    <w:rsid w:val="00E823B4"/>
    <w:rsid w:val="00E8245B"/>
    <w:rsid w:val="00E82D8C"/>
    <w:rsid w:val="00E8322E"/>
    <w:rsid w:val="00E84F6B"/>
    <w:rsid w:val="00E8629C"/>
    <w:rsid w:val="00E86CA6"/>
    <w:rsid w:val="00E90A7F"/>
    <w:rsid w:val="00E91487"/>
    <w:rsid w:val="00E9171E"/>
    <w:rsid w:val="00E92869"/>
    <w:rsid w:val="00E952A3"/>
    <w:rsid w:val="00E975DF"/>
    <w:rsid w:val="00E975E7"/>
    <w:rsid w:val="00EA02A6"/>
    <w:rsid w:val="00EA0DEB"/>
    <w:rsid w:val="00EA1233"/>
    <w:rsid w:val="00EA1B45"/>
    <w:rsid w:val="00EA2A3C"/>
    <w:rsid w:val="00EA3095"/>
    <w:rsid w:val="00EA520C"/>
    <w:rsid w:val="00EA5F7B"/>
    <w:rsid w:val="00EA6E92"/>
    <w:rsid w:val="00EB0AA9"/>
    <w:rsid w:val="00EB1835"/>
    <w:rsid w:val="00EB1BE0"/>
    <w:rsid w:val="00EB2583"/>
    <w:rsid w:val="00EB39F1"/>
    <w:rsid w:val="00EB3B5B"/>
    <w:rsid w:val="00EB41B3"/>
    <w:rsid w:val="00EB5027"/>
    <w:rsid w:val="00EB58E2"/>
    <w:rsid w:val="00EB7735"/>
    <w:rsid w:val="00EB7DCB"/>
    <w:rsid w:val="00EC031E"/>
    <w:rsid w:val="00EC0804"/>
    <w:rsid w:val="00EC09F9"/>
    <w:rsid w:val="00EC1C8C"/>
    <w:rsid w:val="00EC29C9"/>
    <w:rsid w:val="00EC2BBC"/>
    <w:rsid w:val="00EC3A3C"/>
    <w:rsid w:val="00EC40F6"/>
    <w:rsid w:val="00EC49BC"/>
    <w:rsid w:val="00EC5B02"/>
    <w:rsid w:val="00EC77B8"/>
    <w:rsid w:val="00ED0AE1"/>
    <w:rsid w:val="00ED10E3"/>
    <w:rsid w:val="00ED15A4"/>
    <w:rsid w:val="00ED1F01"/>
    <w:rsid w:val="00ED5E23"/>
    <w:rsid w:val="00ED6EED"/>
    <w:rsid w:val="00ED72BC"/>
    <w:rsid w:val="00ED757B"/>
    <w:rsid w:val="00ED7A56"/>
    <w:rsid w:val="00EE1068"/>
    <w:rsid w:val="00EE1EFB"/>
    <w:rsid w:val="00EE267A"/>
    <w:rsid w:val="00EE33CF"/>
    <w:rsid w:val="00EE36D6"/>
    <w:rsid w:val="00EE4189"/>
    <w:rsid w:val="00EE41C2"/>
    <w:rsid w:val="00EE4D2B"/>
    <w:rsid w:val="00EE4F22"/>
    <w:rsid w:val="00EE5B1B"/>
    <w:rsid w:val="00EE6510"/>
    <w:rsid w:val="00EF08F8"/>
    <w:rsid w:val="00EF161A"/>
    <w:rsid w:val="00EF2B01"/>
    <w:rsid w:val="00EF2CCF"/>
    <w:rsid w:val="00EF3096"/>
    <w:rsid w:val="00EF4CD8"/>
    <w:rsid w:val="00EF5590"/>
    <w:rsid w:val="00EF5A6C"/>
    <w:rsid w:val="00EF5BE6"/>
    <w:rsid w:val="00EF5E34"/>
    <w:rsid w:val="00EF629D"/>
    <w:rsid w:val="00EF6634"/>
    <w:rsid w:val="00EF6BD8"/>
    <w:rsid w:val="00EF71F7"/>
    <w:rsid w:val="00F04E5A"/>
    <w:rsid w:val="00F055B9"/>
    <w:rsid w:val="00F05745"/>
    <w:rsid w:val="00F06E62"/>
    <w:rsid w:val="00F07A3E"/>
    <w:rsid w:val="00F1122F"/>
    <w:rsid w:val="00F11B26"/>
    <w:rsid w:val="00F121FE"/>
    <w:rsid w:val="00F129CF"/>
    <w:rsid w:val="00F13F7A"/>
    <w:rsid w:val="00F14734"/>
    <w:rsid w:val="00F16303"/>
    <w:rsid w:val="00F16EE0"/>
    <w:rsid w:val="00F1733B"/>
    <w:rsid w:val="00F17424"/>
    <w:rsid w:val="00F2160F"/>
    <w:rsid w:val="00F2185F"/>
    <w:rsid w:val="00F22619"/>
    <w:rsid w:val="00F23C88"/>
    <w:rsid w:val="00F25276"/>
    <w:rsid w:val="00F265B1"/>
    <w:rsid w:val="00F26A4F"/>
    <w:rsid w:val="00F26A5F"/>
    <w:rsid w:val="00F27383"/>
    <w:rsid w:val="00F27607"/>
    <w:rsid w:val="00F302D9"/>
    <w:rsid w:val="00F317B0"/>
    <w:rsid w:val="00F31A1D"/>
    <w:rsid w:val="00F32543"/>
    <w:rsid w:val="00F3360C"/>
    <w:rsid w:val="00F33990"/>
    <w:rsid w:val="00F34005"/>
    <w:rsid w:val="00F3411D"/>
    <w:rsid w:val="00F34320"/>
    <w:rsid w:val="00F344A0"/>
    <w:rsid w:val="00F34933"/>
    <w:rsid w:val="00F35575"/>
    <w:rsid w:val="00F36025"/>
    <w:rsid w:val="00F361DE"/>
    <w:rsid w:val="00F3730D"/>
    <w:rsid w:val="00F40127"/>
    <w:rsid w:val="00F40ABD"/>
    <w:rsid w:val="00F41F6E"/>
    <w:rsid w:val="00F4218F"/>
    <w:rsid w:val="00F43156"/>
    <w:rsid w:val="00F45988"/>
    <w:rsid w:val="00F46302"/>
    <w:rsid w:val="00F46603"/>
    <w:rsid w:val="00F46784"/>
    <w:rsid w:val="00F46B47"/>
    <w:rsid w:val="00F4705D"/>
    <w:rsid w:val="00F50E73"/>
    <w:rsid w:val="00F51431"/>
    <w:rsid w:val="00F51E12"/>
    <w:rsid w:val="00F523D0"/>
    <w:rsid w:val="00F52BD7"/>
    <w:rsid w:val="00F544FA"/>
    <w:rsid w:val="00F54596"/>
    <w:rsid w:val="00F55752"/>
    <w:rsid w:val="00F55866"/>
    <w:rsid w:val="00F558EA"/>
    <w:rsid w:val="00F575DF"/>
    <w:rsid w:val="00F600A4"/>
    <w:rsid w:val="00F60959"/>
    <w:rsid w:val="00F61D70"/>
    <w:rsid w:val="00F652D5"/>
    <w:rsid w:val="00F700A8"/>
    <w:rsid w:val="00F74966"/>
    <w:rsid w:val="00F77DD8"/>
    <w:rsid w:val="00F80EBB"/>
    <w:rsid w:val="00F81000"/>
    <w:rsid w:val="00F827C4"/>
    <w:rsid w:val="00F829D4"/>
    <w:rsid w:val="00F82A60"/>
    <w:rsid w:val="00F849CB"/>
    <w:rsid w:val="00F84E2A"/>
    <w:rsid w:val="00F86173"/>
    <w:rsid w:val="00F862E2"/>
    <w:rsid w:val="00F86559"/>
    <w:rsid w:val="00F868D1"/>
    <w:rsid w:val="00F87E14"/>
    <w:rsid w:val="00F92101"/>
    <w:rsid w:val="00F92523"/>
    <w:rsid w:val="00F92A25"/>
    <w:rsid w:val="00F9364E"/>
    <w:rsid w:val="00F93D37"/>
    <w:rsid w:val="00F9432C"/>
    <w:rsid w:val="00F9443E"/>
    <w:rsid w:val="00F94A2C"/>
    <w:rsid w:val="00F9570A"/>
    <w:rsid w:val="00F95F28"/>
    <w:rsid w:val="00F97993"/>
    <w:rsid w:val="00FA0649"/>
    <w:rsid w:val="00FA0902"/>
    <w:rsid w:val="00FA0C43"/>
    <w:rsid w:val="00FA18D8"/>
    <w:rsid w:val="00FA2FDA"/>
    <w:rsid w:val="00FA3029"/>
    <w:rsid w:val="00FA31F8"/>
    <w:rsid w:val="00FA4836"/>
    <w:rsid w:val="00FA4EC3"/>
    <w:rsid w:val="00FA5304"/>
    <w:rsid w:val="00FA54D5"/>
    <w:rsid w:val="00FA5B49"/>
    <w:rsid w:val="00FA7AE1"/>
    <w:rsid w:val="00FB046E"/>
    <w:rsid w:val="00FB0683"/>
    <w:rsid w:val="00FB0906"/>
    <w:rsid w:val="00FB0F03"/>
    <w:rsid w:val="00FB193C"/>
    <w:rsid w:val="00FB2C88"/>
    <w:rsid w:val="00FB300E"/>
    <w:rsid w:val="00FB31E9"/>
    <w:rsid w:val="00FB4C02"/>
    <w:rsid w:val="00FB52AA"/>
    <w:rsid w:val="00FC0B6A"/>
    <w:rsid w:val="00FC22EC"/>
    <w:rsid w:val="00FC2312"/>
    <w:rsid w:val="00FC3B84"/>
    <w:rsid w:val="00FC4E14"/>
    <w:rsid w:val="00FC6036"/>
    <w:rsid w:val="00FC609A"/>
    <w:rsid w:val="00FC690A"/>
    <w:rsid w:val="00FC6A4C"/>
    <w:rsid w:val="00FC6E75"/>
    <w:rsid w:val="00FD0227"/>
    <w:rsid w:val="00FD0764"/>
    <w:rsid w:val="00FD14CB"/>
    <w:rsid w:val="00FD1639"/>
    <w:rsid w:val="00FD2532"/>
    <w:rsid w:val="00FD4069"/>
    <w:rsid w:val="00FD438B"/>
    <w:rsid w:val="00FD56B3"/>
    <w:rsid w:val="00FD70B3"/>
    <w:rsid w:val="00FD7354"/>
    <w:rsid w:val="00FE0944"/>
    <w:rsid w:val="00FE099B"/>
    <w:rsid w:val="00FE1009"/>
    <w:rsid w:val="00FE1F96"/>
    <w:rsid w:val="00FE278F"/>
    <w:rsid w:val="00FE3F2B"/>
    <w:rsid w:val="00FE44FC"/>
    <w:rsid w:val="00FF03EB"/>
    <w:rsid w:val="00FF1D83"/>
    <w:rsid w:val="00FF2056"/>
    <w:rsid w:val="00FF2EE0"/>
    <w:rsid w:val="00FF2F6B"/>
    <w:rsid w:val="00FF34D3"/>
    <w:rsid w:val="00FF3526"/>
    <w:rsid w:val="00FF5AE6"/>
    <w:rsid w:val="00FF6D6A"/>
    <w:rsid w:val="02C4C84B"/>
    <w:rsid w:val="069AEB0F"/>
    <w:rsid w:val="12590E86"/>
    <w:rsid w:val="12890155"/>
    <w:rsid w:val="22CF36E8"/>
    <w:rsid w:val="23C2143A"/>
    <w:rsid w:val="2981AC4F"/>
    <w:rsid w:val="2A0E6836"/>
    <w:rsid w:val="2F9456F4"/>
    <w:rsid w:val="3C9AF6F7"/>
    <w:rsid w:val="4769081B"/>
    <w:rsid w:val="4A7AAA2B"/>
    <w:rsid w:val="4D69A175"/>
    <w:rsid w:val="52A7CAA0"/>
    <w:rsid w:val="565FEA8D"/>
    <w:rsid w:val="56A3B28C"/>
    <w:rsid w:val="5E0B5281"/>
    <w:rsid w:val="5E9C62A0"/>
    <w:rsid w:val="670CE0EE"/>
    <w:rsid w:val="6C904D05"/>
    <w:rsid w:val="6CBB8C57"/>
    <w:rsid w:val="6CC2BCB5"/>
    <w:rsid w:val="6E6E307F"/>
    <w:rsid w:val="6F099A37"/>
    <w:rsid w:val="70BF24F9"/>
    <w:rsid w:val="72935B94"/>
    <w:rsid w:val="72E6662C"/>
    <w:rsid w:val="763C4664"/>
    <w:rsid w:val="788CB6BD"/>
    <w:rsid w:val="79B9F22D"/>
    <w:rsid w:val="7BA54BDA"/>
    <w:rsid w:val="7DEB71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2B4692A"/>
  <w15:chartTrackingRefBased/>
  <w15:docId w15:val="{69E68B1E-993A-4434-9227-EC6E47350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footer" w:uiPriority="9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Definition" w:semiHidden="1" w:unhideWhenUsed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73B2C"/>
    <w:pPr>
      <w:widowControl w:val="0"/>
      <w:spacing w:before="26" w:after="240" w:line="240" w:lineRule="atLeast"/>
      <w:ind w:right="115"/>
    </w:pPr>
    <w:rPr>
      <w:rFonts w:ascii="Arial" w:hAnsi="Arial"/>
    </w:rPr>
  </w:style>
  <w:style w:type="paragraph" w:styleId="Heading1">
    <w:name w:val="heading 1"/>
    <w:basedOn w:val="Normal"/>
    <w:next w:val="Normal"/>
    <w:qFormat/>
    <w:rsid w:val="009442AC"/>
    <w:pPr>
      <w:keepNext/>
      <w:numPr>
        <w:numId w:val="14"/>
      </w:numPr>
      <w:spacing w:before="360" w:after="360"/>
      <w:jc w:val="both"/>
      <w:outlineLvl w:val="0"/>
    </w:pPr>
    <w:rPr>
      <w:color w:val="EFA800"/>
      <w:sz w:val="44"/>
      <w:szCs w:val="44"/>
    </w:rPr>
  </w:style>
  <w:style w:type="paragraph" w:styleId="Heading2">
    <w:name w:val="heading 2"/>
    <w:aliases w:val="ClassHeading"/>
    <w:basedOn w:val="Heading1"/>
    <w:next w:val="Bodytext"/>
    <w:link w:val="Heading2Char"/>
    <w:qFormat/>
    <w:rsid w:val="009442AC"/>
    <w:pPr>
      <w:numPr>
        <w:ilvl w:val="1"/>
      </w:numPr>
      <w:spacing w:before="160" w:after="240"/>
      <w:outlineLvl w:val="1"/>
    </w:pPr>
    <w:rPr>
      <w:color w:val="479DB3"/>
      <w:sz w:val="32"/>
    </w:rPr>
  </w:style>
  <w:style w:type="paragraph" w:styleId="Heading3">
    <w:name w:val="heading 3"/>
    <w:basedOn w:val="Heading1"/>
    <w:next w:val="Normal"/>
    <w:qFormat/>
    <w:rsid w:val="009442AC"/>
    <w:pPr>
      <w:numPr>
        <w:ilvl w:val="2"/>
      </w:numPr>
      <w:spacing w:before="120" w:after="240"/>
      <w:outlineLvl w:val="2"/>
    </w:pPr>
    <w:rPr>
      <w:bCs/>
      <w:color w:val="008000"/>
      <w:sz w:val="28"/>
    </w:rPr>
  </w:style>
  <w:style w:type="paragraph" w:styleId="Heading4">
    <w:name w:val="heading 4"/>
    <w:basedOn w:val="Heading3"/>
    <w:next w:val="Bodytext"/>
    <w:link w:val="Heading4Char"/>
    <w:qFormat/>
    <w:rsid w:val="009442AC"/>
    <w:pPr>
      <w:numPr>
        <w:ilvl w:val="3"/>
      </w:numPr>
      <w:tabs>
        <w:tab w:val="clear" w:pos="3672"/>
        <w:tab w:val="left" w:pos="1800"/>
      </w:tabs>
      <w:outlineLvl w:val="3"/>
    </w:pPr>
    <w:rPr>
      <w:color w:val="404040"/>
      <w:sz w:val="24"/>
    </w:rPr>
  </w:style>
  <w:style w:type="paragraph" w:styleId="Heading5">
    <w:name w:val="heading 5"/>
    <w:basedOn w:val="Normal"/>
    <w:next w:val="Normal"/>
    <w:qFormat/>
    <w:rsid w:val="009442AC"/>
    <w:pPr>
      <w:keepNext/>
      <w:spacing w:before="0" w:after="0"/>
      <w:ind w:right="0"/>
      <w:outlineLvl w:val="4"/>
    </w:pPr>
    <w:rPr>
      <w:b/>
      <w:color w:val="008080"/>
    </w:rPr>
  </w:style>
  <w:style w:type="paragraph" w:styleId="Heading6">
    <w:name w:val="heading 6"/>
    <w:basedOn w:val="Normal"/>
    <w:next w:val="Normal"/>
    <w:qFormat/>
    <w:rsid w:val="009442AC"/>
    <w:pPr>
      <w:keepNext/>
      <w:spacing w:after="120"/>
      <w:outlineLvl w:val="5"/>
    </w:pPr>
    <w:rPr>
      <w:b/>
      <w:color w:val="808080"/>
    </w:rPr>
  </w:style>
  <w:style w:type="paragraph" w:styleId="Heading7">
    <w:name w:val="heading 7"/>
    <w:basedOn w:val="Normal"/>
    <w:next w:val="Normal"/>
    <w:qFormat/>
    <w:rsid w:val="009442AC"/>
    <w:pPr>
      <w:framePr w:hSpace="187" w:wrap="auto" w:vAnchor="text" w:hAnchor="text" w:y="1"/>
      <w:spacing w:after="0" w:line="240" w:lineRule="auto"/>
      <w:outlineLvl w:val="6"/>
    </w:pPr>
    <w:rPr>
      <w:b/>
      <w:i/>
    </w:rPr>
  </w:style>
  <w:style w:type="paragraph" w:styleId="Heading8">
    <w:name w:val="heading 8"/>
    <w:basedOn w:val="Normal"/>
    <w:next w:val="Normal"/>
    <w:qFormat/>
    <w:rsid w:val="009442AC"/>
    <w:p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rsid w:val="009442AC"/>
    <w:p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9442AC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9442AC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9442AC"/>
  </w:style>
  <w:style w:type="character" w:styleId="Hyperlink">
    <w:name w:val="Hyperlink"/>
    <w:uiPriority w:val="99"/>
    <w:rsid w:val="009442AC"/>
    <w:rPr>
      <w:color w:val="0000FF"/>
      <w:u w:val="single"/>
    </w:rPr>
  </w:style>
  <w:style w:type="paragraph" w:styleId="NormalWeb">
    <w:name w:val="Normal (Web)"/>
    <w:basedOn w:val="Normal"/>
    <w:rsid w:val="009442AC"/>
    <w:pPr>
      <w:widowControl/>
      <w:spacing w:before="100" w:beforeAutospacing="1" w:after="100" w:afterAutospacing="1" w:line="240" w:lineRule="auto"/>
      <w:ind w:right="0"/>
    </w:pPr>
    <w:rPr>
      <w:rFonts w:ascii="Arial Unicode MS" w:eastAsia="Arial Unicode MS" w:hAnsi="Arial Unicode MS" w:cs="Arial Unicode MS"/>
      <w:sz w:val="24"/>
      <w:szCs w:val="24"/>
    </w:rPr>
  </w:style>
  <w:style w:type="character" w:styleId="FollowedHyperlink">
    <w:name w:val="FollowedHyperlink"/>
    <w:rsid w:val="009442AC"/>
    <w:rPr>
      <w:color w:val="800080"/>
      <w:u w:val="single"/>
    </w:rPr>
  </w:style>
  <w:style w:type="paragraph" w:styleId="DocumentMap">
    <w:name w:val="Document Map"/>
    <w:basedOn w:val="Normal"/>
    <w:semiHidden/>
    <w:rsid w:val="009442AC"/>
    <w:pPr>
      <w:shd w:val="clear" w:color="auto" w:fill="000080"/>
    </w:pPr>
    <w:rPr>
      <w:rFonts w:ascii="Tahoma" w:hAnsi="Tahoma"/>
    </w:rPr>
  </w:style>
  <w:style w:type="paragraph" w:customStyle="1" w:styleId="Comment">
    <w:name w:val="Comment"/>
    <w:basedOn w:val="Normal"/>
    <w:rsid w:val="009442AC"/>
    <w:rPr>
      <w:i/>
    </w:rPr>
  </w:style>
  <w:style w:type="character" w:styleId="CommentReference">
    <w:name w:val="annotation reference"/>
    <w:rsid w:val="009442AC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9442AC"/>
  </w:style>
  <w:style w:type="paragraph" w:styleId="TOC1">
    <w:name w:val="toc 1"/>
    <w:basedOn w:val="Normal"/>
    <w:next w:val="Normal"/>
    <w:uiPriority w:val="39"/>
    <w:rsid w:val="009442AC"/>
    <w:pPr>
      <w:tabs>
        <w:tab w:val="left" w:pos="600"/>
        <w:tab w:val="right" w:pos="9029"/>
      </w:tabs>
      <w:spacing w:before="120" w:after="120"/>
    </w:pPr>
    <w:rPr>
      <w:b/>
      <w:sz w:val="22"/>
    </w:rPr>
  </w:style>
  <w:style w:type="paragraph" w:styleId="TOC2">
    <w:name w:val="toc 2"/>
    <w:basedOn w:val="Normal"/>
    <w:next w:val="Normal"/>
    <w:uiPriority w:val="39"/>
    <w:rsid w:val="009442AC"/>
    <w:pPr>
      <w:tabs>
        <w:tab w:val="left" w:pos="600"/>
        <w:tab w:val="right" w:pos="9029"/>
      </w:tabs>
      <w:spacing w:before="60" w:after="60"/>
      <w:ind w:left="180"/>
    </w:pPr>
    <w:rPr>
      <w:b/>
      <w:noProof/>
    </w:rPr>
  </w:style>
  <w:style w:type="paragraph" w:styleId="TOC3">
    <w:name w:val="toc 3"/>
    <w:basedOn w:val="Normal"/>
    <w:next w:val="Normal"/>
    <w:uiPriority w:val="39"/>
    <w:rsid w:val="009442AC"/>
    <w:pPr>
      <w:tabs>
        <w:tab w:val="right" w:pos="9029"/>
      </w:tabs>
      <w:spacing w:before="0" w:after="0"/>
      <w:ind w:left="432"/>
    </w:pPr>
  </w:style>
  <w:style w:type="paragraph" w:styleId="TOC4">
    <w:name w:val="toc 4"/>
    <w:basedOn w:val="Normal"/>
    <w:next w:val="Normal"/>
    <w:uiPriority w:val="39"/>
    <w:rsid w:val="009442AC"/>
    <w:pPr>
      <w:tabs>
        <w:tab w:val="right" w:pos="9029"/>
      </w:tabs>
      <w:spacing w:before="0" w:after="0"/>
      <w:ind w:left="720"/>
    </w:pPr>
    <w:rPr>
      <w:i/>
    </w:rPr>
  </w:style>
  <w:style w:type="paragraph" w:styleId="TOC5">
    <w:name w:val="toc 5"/>
    <w:basedOn w:val="Normal"/>
    <w:next w:val="Normal"/>
    <w:semiHidden/>
    <w:rsid w:val="009442AC"/>
    <w:pPr>
      <w:tabs>
        <w:tab w:val="right" w:pos="9029"/>
      </w:tabs>
      <w:spacing w:before="0" w:after="0"/>
      <w:ind w:left="600"/>
    </w:pPr>
    <w:rPr>
      <w:rFonts w:ascii="Times New Roman" w:hAnsi="Times New Roman"/>
    </w:rPr>
  </w:style>
  <w:style w:type="paragraph" w:styleId="TOC6">
    <w:name w:val="toc 6"/>
    <w:basedOn w:val="Normal"/>
    <w:next w:val="Normal"/>
    <w:semiHidden/>
    <w:rsid w:val="009442AC"/>
    <w:pPr>
      <w:tabs>
        <w:tab w:val="right" w:pos="9029"/>
      </w:tabs>
      <w:spacing w:before="0" w:after="0"/>
      <w:ind w:left="800"/>
    </w:pPr>
    <w:rPr>
      <w:rFonts w:ascii="Times New Roman" w:hAnsi="Times New Roman"/>
    </w:rPr>
  </w:style>
  <w:style w:type="paragraph" w:styleId="TOC7">
    <w:name w:val="toc 7"/>
    <w:basedOn w:val="Normal"/>
    <w:next w:val="Normal"/>
    <w:semiHidden/>
    <w:rsid w:val="009442AC"/>
    <w:pPr>
      <w:tabs>
        <w:tab w:val="right" w:pos="9029"/>
      </w:tabs>
      <w:spacing w:before="0" w:after="0"/>
      <w:ind w:left="1000"/>
    </w:pPr>
    <w:rPr>
      <w:rFonts w:ascii="Times New Roman" w:hAnsi="Times New Roman"/>
    </w:rPr>
  </w:style>
  <w:style w:type="paragraph" w:styleId="TOC8">
    <w:name w:val="toc 8"/>
    <w:basedOn w:val="Normal"/>
    <w:next w:val="Normal"/>
    <w:semiHidden/>
    <w:rsid w:val="009442AC"/>
    <w:pPr>
      <w:tabs>
        <w:tab w:val="right" w:pos="9029"/>
      </w:tabs>
      <w:spacing w:before="0" w:after="0"/>
      <w:ind w:left="1200"/>
    </w:pPr>
    <w:rPr>
      <w:rFonts w:ascii="Times New Roman" w:hAnsi="Times New Roman"/>
    </w:rPr>
  </w:style>
  <w:style w:type="paragraph" w:styleId="TOC9">
    <w:name w:val="toc 9"/>
    <w:basedOn w:val="Normal"/>
    <w:next w:val="Normal"/>
    <w:semiHidden/>
    <w:rsid w:val="009442AC"/>
    <w:pPr>
      <w:tabs>
        <w:tab w:val="right" w:pos="9029"/>
      </w:tabs>
      <w:spacing w:before="0" w:after="0"/>
      <w:ind w:left="1400"/>
    </w:pPr>
    <w:rPr>
      <w:rFonts w:ascii="Times New Roman" w:hAnsi="Times New Roman"/>
    </w:rPr>
  </w:style>
  <w:style w:type="paragraph" w:styleId="BodyText0">
    <w:name w:val="Body Text"/>
    <w:basedOn w:val="Normal"/>
    <w:rsid w:val="009442AC"/>
    <w:pPr>
      <w:jc w:val="center"/>
    </w:pPr>
    <w:rPr>
      <w:rFonts w:eastAsia="SimSun"/>
      <w:b/>
      <w:bCs/>
      <w:color w:val="0206B0"/>
      <w:sz w:val="24"/>
    </w:rPr>
  </w:style>
  <w:style w:type="paragraph" w:styleId="BlockText">
    <w:name w:val="Block Text"/>
    <w:basedOn w:val="Normal"/>
    <w:rsid w:val="009442AC"/>
    <w:pPr>
      <w:numPr>
        <w:ilvl w:val="12"/>
      </w:numPr>
      <w:ind w:left="720"/>
    </w:pPr>
  </w:style>
  <w:style w:type="paragraph" w:styleId="BodyTextFirstIndent">
    <w:name w:val="Body Text First Indent"/>
    <w:basedOn w:val="Normal"/>
    <w:rsid w:val="009442AC"/>
    <w:pPr>
      <w:spacing w:after="120"/>
      <w:ind w:firstLine="210"/>
    </w:pPr>
  </w:style>
  <w:style w:type="paragraph" w:styleId="BodyTextIndent">
    <w:name w:val="Body Text Indent"/>
    <w:basedOn w:val="Normal"/>
    <w:rsid w:val="009442AC"/>
    <w:pPr>
      <w:spacing w:before="4"/>
      <w:ind w:right="144" w:firstLine="720"/>
      <w:jc w:val="both"/>
    </w:pPr>
    <w:rPr>
      <w:i/>
    </w:rPr>
  </w:style>
  <w:style w:type="paragraph" w:styleId="BodyTextFirstIndent2">
    <w:name w:val="Body Text First Indent 2"/>
    <w:basedOn w:val="BodyTextIndent"/>
    <w:rsid w:val="009442AC"/>
    <w:pPr>
      <w:spacing w:before="26" w:after="120"/>
      <w:ind w:left="360" w:right="115" w:firstLine="210"/>
      <w:jc w:val="left"/>
    </w:pPr>
    <w:rPr>
      <w:i w:val="0"/>
    </w:rPr>
  </w:style>
  <w:style w:type="paragraph" w:styleId="BodyTextIndent2">
    <w:name w:val="Body Text Indent 2"/>
    <w:basedOn w:val="Normal"/>
    <w:rsid w:val="009442AC"/>
    <w:pPr>
      <w:spacing w:after="120" w:line="480" w:lineRule="auto"/>
      <w:ind w:left="360"/>
    </w:pPr>
  </w:style>
  <w:style w:type="paragraph" w:styleId="BodyTextIndent3">
    <w:name w:val="Body Text Indent 3"/>
    <w:basedOn w:val="Normal"/>
    <w:rsid w:val="009442AC"/>
    <w:pPr>
      <w:spacing w:after="120"/>
      <w:ind w:left="360"/>
    </w:pPr>
    <w:rPr>
      <w:sz w:val="16"/>
    </w:rPr>
  </w:style>
  <w:style w:type="paragraph" w:customStyle="1" w:styleId="Bodytext">
    <w:name w:val="Bodytext"/>
    <w:basedOn w:val="Normal"/>
    <w:link w:val="BodytextChar"/>
    <w:rsid w:val="009442AC"/>
    <w:pPr>
      <w:ind w:left="1080"/>
      <w:jc w:val="both"/>
    </w:pPr>
  </w:style>
  <w:style w:type="paragraph" w:customStyle="1" w:styleId="BodyNum">
    <w:name w:val="BodyNum"/>
    <w:basedOn w:val="Bodytext"/>
    <w:rsid w:val="009442AC"/>
    <w:pPr>
      <w:numPr>
        <w:numId w:val="13"/>
      </w:numPr>
      <w:spacing w:before="60" w:after="60"/>
    </w:pPr>
    <w:rPr>
      <w:iCs/>
    </w:rPr>
  </w:style>
  <w:style w:type="paragraph" w:customStyle="1" w:styleId="BodyBull1">
    <w:name w:val="BodyBull1"/>
    <w:basedOn w:val="BodyNum"/>
    <w:rsid w:val="009442AC"/>
    <w:pPr>
      <w:widowControl/>
      <w:numPr>
        <w:numId w:val="1"/>
      </w:numPr>
    </w:pPr>
  </w:style>
  <w:style w:type="paragraph" w:customStyle="1" w:styleId="BodyBull2">
    <w:name w:val="BodyBull2"/>
    <w:basedOn w:val="BodyBull1"/>
    <w:rsid w:val="009442AC"/>
    <w:pPr>
      <w:numPr>
        <w:numId w:val="2"/>
      </w:numPr>
    </w:pPr>
  </w:style>
  <w:style w:type="paragraph" w:styleId="Caption">
    <w:name w:val="caption"/>
    <w:basedOn w:val="Normal"/>
    <w:next w:val="Normal"/>
    <w:qFormat/>
    <w:rsid w:val="009442AC"/>
    <w:pPr>
      <w:spacing w:before="120" w:after="120"/>
    </w:pPr>
    <w:rPr>
      <w:b/>
    </w:rPr>
  </w:style>
  <w:style w:type="paragraph" w:styleId="Closing">
    <w:name w:val="Closing"/>
    <w:basedOn w:val="Normal"/>
    <w:rsid w:val="009442AC"/>
    <w:pPr>
      <w:ind w:left="4320"/>
    </w:pPr>
  </w:style>
  <w:style w:type="paragraph" w:customStyle="1" w:styleId="coverart">
    <w:name w:val="coverart"/>
    <w:next w:val="Normal"/>
    <w:rsid w:val="009442AC"/>
    <w:pPr>
      <w:widowControl w:val="0"/>
    </w:pPr>
    <w:rPr>
      <w:rFonts w:ascii="Arial" w:hAnsi="Arial"/>
    </w:rPr>
  </w:style>
  <w:style w:type="paragraph" w:styleId="Date">
    <w:name w:val="Date"/>
    <w:basedOn w:val="Normal"/>
    <w:next w:val="Normal"/>
    <w:rsid w:val="009442AC"/>
  </w:style>
  <w:style w:type="paragraph" w:styleId="EndnoteText">
    <w:name w:val="endnote text"/>
    <w:basedOn w:val="Normal"/>
    <w:semiHidden/>
    <w:rsid w:val="009442AC"/>
  </w:style>
  <w:style w:type="paragraph" w:styleId="EnvelopeAddress">
    <w:name w:val="envelope address"/>
    <w:basedOn w:val="Normal"/>
    <w:rsid w:val="009442AC"/>
    <w:pPr>
      <w:framePr w:w="7920" w:h="1980" w:hRule="exact" w:hSpace="180" w:wrap="auto" w:hAnchor="page" w:xAlign="center" w:yAlign="bottom"/>
      <w:ind w:left="2880"/>
    </w:pPr>
    <w:rPr>
      <w:sz w:val="24"/>
    </w:rPr>
  </w:style>
  <w:style w:type="paragraph" w:styleId="EnvelopeReturn">
    <w:name w:val="envelope return"/>
    <w:basedOn w:val="Normal"/>
    <w:rsid w:val="009442AC"/>
  </w:style>
  <w:style w:type="character" w:styleId="FootnoteReference">
    <w:name w:val="footnote reference"/>
    <w:semiHidden/>
    <w:rsid w:val="009442AC"/>
    <w:rPr>
      <w:vertAlign w:val="superscript"/>
    </w:rPr>
  </w:style>
  <w:style w:type="paragraph" w:styleId="FootnoteText">
    <w:name w:val="footnote text"/>
    <w:basedOn w:val="Normal"/>
    <w:semiHidden/>
    <w:rsid w:val="009442AC"/>
  </w:style>
  <w:style w:type="paragraph" w:styleId="Index1">
    <w:name w:val="index 1"/>
    <w:basedOn w:val="Normal"/>
    <w:next w:val="Normal"/>
    <w:autoRedefine/>
    <w:semiHidden/>
    <w:rsid w:val="009442AC"/>
    <w:pPr>
      <w:ind w:left="200" w:hanging="200"/>
    </w:pPr>
  </w:style>
  <w:style w:type="paragraph" w:styleId="Index2">
    <w:name w:val="index 2"/>
    <w:basedOn w:val="Normal"/>
    <w:next w:val="Normal"/>
    <w:autoRedefine/>
    <w:semiHidden/>
    <w:rsid w:val="009442AC"/>
    <w:pPr>
      <w:ind w:left="400" w:hanging="200"/>
    </w:pPr>
  </w:style>
  <w:style w:type="paragraph" w:styleId="Index3">
    <w:name w:val="index 3"/>
    <w:basedOn w:val="Normal"/>
    <w:next w:val="Normal"/>
    <w:autoRedefine/>
    <w:semiHidden/>
    <w:rsid w:val="009442AC"/>
    <w:pPr>
      <w:ind w:left="600" w:hanging="200"/>
    </w:pPr>
  </w:style>
  <w:style w:type="paragraph" w:styleId="Index4">
    <w:name w:val="index 4"/>
    <w:basedOn w:val="Normal"/>
    <w:next w:val="Normal"/>
    <w:autoRedefine/>
    <w:semiHidden/>
    <w:rsid w:val="009442AC"/>
    <w:pPr>
      <w:ind w:left="800" w:hanging="200"/>
    </w:pPr>
  </w:style>
  <w:style w:type="paragraph" w:styleId="Index5">
    <w:name w:val="index 5"/>
    <w:basedOn w:val="Normal"/>
    <w:next w:val="Normal"/>
    <w:autoRedefine/>
    <w:semiHidden/>
    <w:rsid w:val="009442AC"/>
    <w:pPr>
      <w:ind w:left="1000" w:hanging="200"/>
    </w:pPr>
  </w:style>
  <w:style w:type="paragraph" w:styleId="Index6">
    <w:name w:val="index 6"/>
    <w:basedOn w:val="Normal"/>
    <w:next w:val="Normal"/>
    <w:autoRedefine/>
    <w:semiHidden/>
    <w:rsid w:val="009442AC"/>
    <w:pPr>
      <w:ind w:left="1200" w:hanging="200"/>
    </w:pPr>
  </w:style>
  <w:style w:type="paragraph" w:styleId="Index7">
    <w:name w:val="index 7"/>
    <w:basedOn w:val="Normal"/>
    <w:next w:val="Normal"/>
    <w:autoRedefine/>
    <w:semiHidden/>
    <w:rsid w:val="009442AC"/>
    <w:pPr>
      <w:ind w:left="1400" w:hanging="200"/>
    </w:pPr>
  </w:style>
  <w:style w:type="paragraph" w:styleId="Index8">
    <w:name w:val="index 8"/>
    <w:basedOn w:val="Normal"/>
    <w:next w:val="Normal"/>
    <w:autoRedefine/>
    <w:semiHidden/>
    <w:rsid w:val="009442AC"/>
    <w:pPr>
      <w:ind w:left="1600" w:hanging="200"/>
    </w:pPr>
  </w:style>
  <w:style w:type="paragraph" w:styleId="Index9">
    <w:name w:val="index 9"/>
    <w:basedOn w:val="Normal"/>
    <w:next w:val="Normal"/>
    <w:autoRedefine/>
    <w:semiHidden/>
    <w:rsid w:val="009442AC"/>
    <w:pPr>
      <w:ind w:left="1800" w:hanging="200"/>
    </w:pPr>
  </w:style>
  <w:style w:type="paragraph" w:styleId="IndexHeading">
    <w:name w:val="index heading"/>
    <w:basedOn w:val="Normal"/>
    <w:next w:val="Index1"/>
    <w:semiHidden/>
    <w:rsid w:val="009442AC"/>
    <w:rPr>
      <w:b/>
    </w:rPr>
  </w:style>
  <w:style w:type="paragraph" w:styleId="List">
    <w:name w:val="List"/>
    <w:basedOn w:val="Normal"/>
    <w:rsid w:val="009442AC"/>
    <w:pPr>
      <w:ind w:left="360" w:hanging="360"/>
    </w:pPr>
  </w:style>
  <w:style w:type="paragraph" w:customStyle="1" w:styleId="List1">
    <w:name w:val="List1"/>
    <w:basedOn w:val="Normal"/>
    <w:rsid w:val="009442AC"/>
    <w:pPr>
      <w:spacing w:after="120"/>
      <w:ind w:left="360" w:hanging="360"/>
    </w:pPr>
  </w:style>
  <w:style w:type="paragraph" w:styleId="List2">
    <w:name w:val="List 2"/>
    <w:basedOn w:val="Normal"/>
    <w:rsid w:val="009442AC"/>
    <w:pPr>
      <w:ind w:left="720" w:hanging="360"/>
    </w:pPr>
  </w:style>
  <w:style w:type="paragraph" w:styleId="List3">
    <w:name w:val="List 3"/>
    <w:basedOn w:val="Normal"/>
    <w:rsid w:val="009442AC"/>
    <w:pPr>
      <w:ind w:left="1080" w:hanging="360"/>
    </w:pPr>
  </w:style>
  <w:style w:type="paragraph" w:styleId="List4">
    <w:name w:val="List 4"/>
    <w:basedOn w:val="Normal"/>
    <w:rsid w:val="009442AC"/>
    <w:pPr>
      <w:ind w:left="1440" w:hanging="360"/>
    </w:pPr>
  </w:style>
  <w:style w:type="paragraph" w:styleId="List5">
    <w:name w:val="List 5"/>
    <w:basedOn w:val="Normal"/>
    <w:rsid w:val="009442AC"/>
    <w:pPr>
      <w:ind w:left="1800" w:hanging="360"/>
    </w:pPr>
  </w:style>
  <w:style w:type="paragraph" w:styleId="ListBullet">
    <w:name w:val="List Bullet"/>
    <w:basedOn w:val="Normal"/>
    <w:autoRedefine/>
    <w:rsid w:val="009442AC"/>
    <w:pPr>
      <w:numPr>
        <w:numId w:val="3"/>
      </w:numPr>
    </w:pPr>
  </w:style>
  <w:style w:type="paragraph" w:styleId="ListBullet2">
    <w:name w:val="List Bullet 2"/>
    <w:basedOn w:val="Normal"/>
    <w:autoRedefine/>
    <w:rsid w:val="009442AC"/>
    <w:pPr>
      <w:numPr>
        <w:numId w:val="4"/>
      </w:numPr>
    </w:pPr>
  </w:style>
  <w:style w:type="paragraph" w:styleId="ListBullet3">
    <w:name w:val="List Bullet 3"/>
    <w:basedOn w:val="Normal"/>
    <w:autoRedefine/>
    <w:rsid w:val="009442AC"/>
    <w:pPr>
      <w:numPr>
        <w:numId w:val="5"/>
      </w:numPr>
    </w:pPr>
  </w:style>
  <w:style w:type="paragraph" w:styleId="ListBullet4">
    <w:name w:val="List Bullet 4"/>
    <w:basedOn w:val="Normal"/>
    <w:autoRedefine/>
    <w:rsid w:val="009442AC"/>
    <w:pPr>
      <w:numPr>
        <w:numId w:val="6"/>
      </w:numPr>
    </w:pPr>
  </w:style>
  <w:style w:type="paragraph" w:styleId="ListBullet5">
    <w:name w:val="List Bullet 5"/>
    <w:basedOn w:val="Normal"/>
    <w:autoRedefine/>
    <w:rsid w:val="009442AC"/>
    <w:pPr>
      <w:numPr>
        <w:numId w:val="7"/>
      </w:numPr>
    </w:pPr>
  </w:style>
  <w:style w:type="paragraph" w:styleId="ListContinue">
    <w:name w:val="List Continue"/>
    <w:basedOn w:val="Normal"/>
    <w:rsid w:val="009442AC"/>
    <w:pPr>
      <w:spacing w:after="120"/>
      <w:ind w:left="360"/>
    </w:pPr>
  </w:style>
  <w:style w:type="paragraph" w:styleId="ListContinue2">
    <w:name w:val="List Continue 2"/>
    <w:basedOn w:val="Normal"/>
    <w:rsid w:val="009442AC"/>
    <w:pPr>
      <w:spacing w:after="120"/>
      <w:ind w:left="720"/>
    </w:pPr>
  </w:style>
  <w:style w:type="paragraph" w:styleId="ListContinue3">
    <w:name w:val="List Continue 3"/>
    <w:basedOn w:val="Normal"/>
    <w:rsid w:val="009442AC"/>
    <w:pPr>
      <w:spacing w:after="120"/>
      <w:ind w:left="1080"/>
    </w:pPr>
  </w:style>
  <w:style w:type="paragraph" w:styleId="ListContinue4">
    <w:name w:val="List Continue 4"/>
    <w:basedOn w:val="Normal"/>
    <w:rsid w:val="009442AC"/>
    <w:pPr>
      <w:spacing w:after="120"/>
      <w:ind w:left="1440"/>
    </w:pPr>
  </w:style>
  <w:style w:type="paragraph" w:styleId="ListContinue5">
    <w:name w:val="List Continue 5"/>
    <w:basedOn w:val="Normal"/>
    <w:rsid w:val="009442AC"/>
    <w:pPr>
      <w:spacing w:after="120"/>
      <w:ind w:left="1800"/>
    </w:pPr>
  </w:style>
  <w:style w:type="paragraph" w:styleId="ListNumber">
    <w:name w:val="List Number"/>
    <w:basedOn w:val="Normal"/>
    <w:rsid w:val="009442AC"/>
    <w:pPr>
      <w:numPr>
        <w:numId w:val="8"/>
      </w:numPr>
    </w:pPr>
  </w:style>
  <w:style w:type="paragraph" w:styleId="ListNumber2">
    <w:name w:val="List Number 2"/>
    <w:basedOn w:val="Normal"/>
    <w:rsid w:val="009442AC"/>
    <w:pPr>
      <w:numPr>
        <w:numId w:val="9"/>
      </w:numPr>
    </w:pPr>
  </w:style>
  <w:style w:type="paragraph" w:styleId="ListNumber3">
    <w:name w:val="List Number 3"/>
    <w:basedOn w:val="Normal"/>
    <w:rsid w:val="009442AC"/>
    <w:pPr>
      <w:numPr>
        <w:numId w:val="10"/>
      </w:numPr>
    </w:pPr>
  </w:style>
  <w:style w:type="paragraph" w:styleId="ListNumber4">
    <w:name w:val="List Number 4"/>
    <w:basedOn w:val="Normal"/>
    <w:rsid w:val="009442AC"/>
    <w:pPr>
      <w:numPr>
        <w:numId w:val="11"/>
      </w:numPr>
    </w:pPr>
  </w:style>
  <w:style w:type="paragraph" w:styleId="ListNumber5">
    <w:name w:val="List Number 5"/>
    <w:basedOn w:val="Normal"/>
    <w:rsid w:val="009442AC"/>
    <w:pPr>
      <w:numPr>
        <w:numId w:val="12"/>
      </w:numPr>
    </w:pPr>
  </w:style>
  <w:style w:type="paragraph" w:styleId="MacroText">
    <w:name w:val="macro"/>
    <w:semiHidden/>
    <w:rsid w:val="009442AC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26" w:after="240" w:line="240" w:lineRule="atLeast"/>
      <w:ind w:right="115"/>
    </w:pPr>
    <w:rPr>
      <w:rFonts w:ascii="Courier New" w:hAnsi="Courier New"/>
    </w:rPr>
  </w:style>
  <w:style w:type="paragraph" w:styleId="MessageHeader">
    <w:name w:val="Message Header"/>
    <w:basedOn w:val="Normal"/>
    <w:rsid w:val="009442AC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sz w:val="24"/>
    </w:rPr>
  </w:style>
  <w:style w:type="paragraph" w:styleId="NormalIndent">
    <w:name w:val="Normal Indent"/>
    <w:basedOn w:val="Normal"/>
    <w:rsid w:val="009442AC"/>
    <w:pPr>
      <w:ind w:left="720"/>
    </w:pPr>
  </w:style>
  <w:style w:type="paragraph" w:styleId="NoteHeading">
    <w:name w:val="Note Heading"/>
    <w:basedOn w:val="Normal"/>
    <w:next w:val="Normal"/>
    <w:rsid w:val="009442AC"/>
  </w:style>
  <w:style w:type="paragraph" w:styleId="PlainText">
    <w:name w:val="Plain Text"/>
    <w:basedOn w:val="Normal"/>
    <w:rsid w:val="009442AC"/>
    <w:rPr>
      <w:rFonts w:ascii="Courier New" w:hAnsi="Courier New"/>
    </w:rPr>
  </w:style>
  <w:style w:type="paragraph" w:styleId="Salutation">
    <w:name w:val="Salutation"/>
    <w:basedOn w:val="Normal"/>
    <w:next w:val="Normal"/>
    <w:rsid w:val="009442AC"/>
  </w:style>
  <w:style w:type="paragraph" w:styleId="Signature">
    <w:name w:val="Signature"/>
    <w:basedOn w:val="Normal"/>
    <w:rsid w:val="009442AC"/>
    <w:pPr>
      <w:ind w:left="4320"/>
    </w:pPr>
  </w:style>
  <w:style w:type="paragraph" w:customStyle="1" w:styleId="Style3">
    <w:name w:val="Style3"/>
    <w:rsid w:val="009442AC"/>
    <w:rPr>
      <w:rFonts w:ascii="Arial" w:hAnsi="Arial"/>
      <w:noProof/>
    </w:rPr>
  </w:style>
  <w:style w:type="paragraph" w:styleId="Subtitle">
    <w:name w:val="Subtitle"/>
    <w:basedOn w:val="Normal"/>
    <w:qFormat/>
    <w:rsid w:val="009442AC"/>
    <w:pPr>
      <w:spacing w:after="60"/>
      <w:jc w:val="center"/>
      <w:outlineLvl w:val="1"/>
    </w:pPr>
    <w:rPr>
      <w:sz w:val="24"/>
    </w:rPr>
  </w:style>
  <w:style w:type="paragraph" w:styleId="TableofAuthorities">
    <w:name w:val="table of authorities"/>
    <w:basedOn w:val="Normal"/>
    <w:next w:val="Normal"/>
    <w:semiHidden/>
    <w:rsid w:val="009442AC"/>
    <w:pPr>
      <w:ind w:left="200" w:hanging="200"/>
    </w:pPr>
  </w:style>
  <w:style w:type="paragraph" w:styleId="TableofFigures">
    <w:name w:val="table of figures"/>
    <w:basedOn w:val="Normal"/>
    <w:next w:val="Normal"/>
    <w:semiHidden/>
    <w:rsid w:val="009442AC"/>
    <w:pPr>
      <w:ind w:left="400" w:hanging="400"/>
    </w:pPr>
  </w:style>
  <w:style w:type="paragraph" w:customStyle="1" w:styleId="tabletext">
    <w:name w:val="table_text"/>
    <w:basedOn w:val="Normal"/>
    <w:rsid w:val="009442AC"/>
    <w:pPr>
      <w:widowControl/>
      <w:spacing w:before="40" w:after="40" w:line="240" w:lineRule="auto"/>
      <w:ind w:left="-18" w:right="0" w:firstLine="18"/>
    </w:pPr>
    <w:rPr>
      <w:color w:val="000000"/>
      <w:sz w:val="18"/>
    </w:rPr>
  </w:style>
  <w:style w:type="paragraph" w:customStyle="1" w:styleId="tabletext0">
    <w:name w:val="tabletext"/>
    <w:basedOn w:val="Bodytext"/>
    <w:rsid w:val="009442AC"/>
    <w:pPr>
      <w:spacing w:after="26"/>
    </w:pPr>
    <w:rPr>
      <w:iCs/>
    </w:rPr>
  </w:style>
  <w:style w:type="paragraph" w:customStyle="1" w:styleId="tablehead">
    <w:name w:val="tablehead"/>
    <w:basedOn w:val="tabletext0"/>
    <w:rsid w:val="009442AC"/>
    <w:pPr>
      <w:numPr>
        <w:ilvl w:val="12"/>
      </w:numPr>
      <w:ind w:left="1080"/>
      <w:jc w:val="center"/>
    </w:pPr>
    <w:rPr>
      <w:b/>
    </w:rPr>
  </w:style>
  <w:style w:type="paragraph" w:styleId="Title">
    <w:name w:val="Title"/>
    <w:basedOn w:val="Normal"/>
    <w:qFormat/>
    <w:rsid w:val="009442AC"/>
    <w:pPr>
      <w:spacing w:before="240" w:after="60"/>
      <w:jc w:val="center"/>
      <w:outlineLvl w:val="0"/>
    </w:pPr>
    <w:rPr>
      <w:b/>
      <w:kern w:val="28"/>
      <w:sz w:val="32"/>
    </w:rPr>
  </w:style>
  <w:style w:type="paragraph" w:styleId="TOAHeading">
    <w:name w:val="toa heading"/>
    <w:basedOn w:val="Normal"/>
    <w:next w:val="Normal"/>
    <w:semiHidden/>
    <w:rsid w:val="009442AC"/>
    <w:pPr>
      <w:spacing w:before="120"/>
      <w:jc w:val="center"/>
    </w:pPr>
    <w:rPr>
      <w:b/>
      <w:sz w:val="28"/>
    </w:rPr>
  </w:style>
  <w:style w:type="paragraph" w:customStyle="1" w:styleId="TOChead">
    <w:name w:val="TOChead"/>
    <w:basedOn w:val="Normal"/>
    <w:rsid w:val="009442AC"/>
    <w:pPr>
      <w:widowControl/>
      <w:spacing w:before="0" w:after="0"/>
      <w:jc w:val="center"/>
    </w:pPr>
    <w:rPr>
      <w:b/>
      <w:sz w:val="28"/>
      <w:szCs w:val="28"/>
    </w:rPr>
  </w:style>
  <w:style w:type="paragraph" w:styleId="BodyText2">
    <w:name w:val="Body Text 2"/>
    <w:basedOn w:val="Normal"/>
    <w:rsid w:val="009442AC"/>
    <w:rPr>
      <w:b/>
      <w:bCs/>
    </w:rPr>
  </w:style>
  <w:style w:type="paragraph" w:customStyle="1" w:styleId="listlast">
    <w:name w:val="listlast"/>
    <w:basedOn w:val="List1"/>
    <w:next w:val="Normal"/>
    <w:rsid w:val="009442AC"/>
    <w:pPr>
      <w:widowControl/>
      <w:spacing w:after="240"/>
    </w:pPr>
  </w:style>
  <w:style w:type="paragraph" w:styleId="BalloonText">
    <w:name w:val="Balloon Text"/>
    <w:basedOn w:val="Normal"/>
    <w:semiHidden/>
    <w:rsid w:val="009442AC"/>
    <w:rPr>
      <w:rFonts w:ascii="Tahoma" w:hAnsi="Tahoma" w:cs="Tahoma"/>
      <w:sz w:val="16"/>
      <w:szCs w:val="16"/>
    </w:rPr>
  </w:style>
  <w:style w:type="paragraph" w:styleId="BodyText3">
    <w:name w:val="Body Text 3"/>
    <w:basedOn w:val="Normal"/>
    <w:rsid w:val="009442AC"/>
    <w:pPr>
      <w:jc w:val="both"/>
    </w:pPr>
  </w:style>
  <w:style w:type="character" w:styleId="Strong">
    <w:name w:val="Strong"/>
    <w:qFormat/>
    <w:rsid w:val="009442AC"/>
    <w:rPr>
      <w:b/>
      <w:bCs/>
    </w:rPr>
  </w:style>
  <w:style w:type="paragraph" w:customStyle="1" w:styleId="Tabletext1">
    <w:name w:val="Table text"/>
    <w:basedOn w:val="Normal"/>
    <w:rsid w:val="009442AC"/>
    <w:pPr>
      <w:widowControl/>
      <w:spacing w:before="0" w:after="0" w:line="240" w:lineRule="auto"/>
      <w:ind w:right="0"/>
      <w:jc w:val="both"/>
    </w:pPr>
    <w:rPr>
      <w:rFonts w:eastAsia="MS Mincho"/>
      <w:color w:val="000000"/>
    </w:rPr>
  </w:style>
  <w:style w:type="paragraph" w:customStyle="1" w:styleId="NumberedList">
    <w:name w:val="Numbered List"/>
    <w:basedOn w:val="Body"/>
    <w:rsid w:val="009442AC"/>
    <w:pPr>
      <w:tabs>
        <w:tab w:val="num" w:pos="1800"/>
      </w:tabs>
      <w:ind w:left="1800" w:hanging="360"/>
    </w:pPr>
  </w:style>
  <w:style w:type="paragraph" w:customStyle="1" w:styleId="Body">
    <w:name w:val="Body"/>
    <w:basedOn w:val="Normal"/>
    <w:rsid w:val="009442AC"/>
    <w:pPr>
      <w:ind w:left="1080"/>
      <w:jc w:val="both"/>
    </w:pPr>
  </w:style>
  <w:style w:type="paragraph" w:customStyle="1" w:styleId="BulletedList">
    <w:name w:val="Bulleted List"/>
    <w:basedOn w:val="Body"/>
    <w:rsid w:val="009442AC"/>
    <w:pPr>
      <w:tabs>
        <w:tab w:val="num" w:pos="1800"/>
      </w:tabs>
      <w:spacing w:before="0" w:after="120"/>
      <w:ind w:left="1800" w:hanging="360"/>
    </w:pPr>
  </w:style>
  <w:style w:type="paragraph" w:styleId="HTMLPreformatted">
    <w:name w:val="HTML Preformatted"/>
    <w:basedOn w:val="Normal"/>
    <w:rsid w:val="009442A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  <w:ind w:right="0"/>
    </w:pPr>
    <w:rPr>
      <w:rFonts w:ascii="Arial Unicode MS" w:eastAsia="Arial Unicode MS" w:hAnsi="Arial Unicode MS" w:cs="Arial Unicode MS"/>
      <w:color w:val="000000"/>
    </w:rPr>
  </w:style>
  <w:style w:type="paragraph" w:customStyle="1" w:styleId="HeaderSecondLine">
    <w:name w:val="HeaderSecondLine"/>
    <w:basedOn w:val="Header"/>
    <w:rsid w:val="009442AC"/>
    <w:pPr>
      <w:spacing w:before="20"/>
    </w:pPr>
    <w:rPr>
      <w:b/>
    </w:rPr>
  </w:style>
  <w:style w:type="paragraph" w:customStyle="1" w:styleId="Formula10pt">
    <w:name w:val="Formula 10pt"/>
    <w:basedOn w:val="Normal"/>
    <w:next w:val="Normal"/>
    <w:rsid w:val="009442AC"/>
    <w:pPr>
      <w:ind w:left="360"/>
    </w:pPr>
    <w:rPr>
      <w:rFonts w:ascii="Times New Roman" w:hAnsi="Times New Roman"/>
    </w:rPr>
  </w:style>
  <w:style w:type="table" w:styleId="TableGrid">
    <w:name w:val="Table Grid"/>
    <w:basedOn w:val="TableNormal"/>
    <w:uiPriority w:val="39"/>
    <w:rsid w:val="009442AC"/>
    <w:pPr>
      <w:widowControl w:val="0"/>
      <w:spacing w:before="26" w:after="240" w:line="240" w:lineRule="atLeast"/>
      <w:ind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mmentSubject">
    <w:name w:val="annotation subject"/>
    <w:basedOn w:val="CommentText"/>
    <w:next w:val="CommentText"/>
    <w:semiHidden/>
    <w:rsid w:val="009442AC"/>
    <w:rPr>
      <w:b/>
      <w:bCs/>
    </w:rPr>
  </w:style>
  <w:style w:type="character" w:customStyle="1" w:styleId="BodytextChar">
    <w:name w:val="Bodytext Char"/>
    <w:link w:val="Bodytext"/>
    <w:rsid w:val="009442AC"/>
    <w:rPr>
      <w:rFonts w:ascii="Arial" w:hAnsi="Arial"/>
    </w:rPr>
  </w:style>
  <w:style w:type="character" w:customStyle="1" w:styleId="Heading2Char">
    <w:name w:val="Heading 2 Char"/>
    <w:aliases w:val="ClassHeading Char"/>
    <w:link w:val="Heading2"/>
    <w:rsid w:val="009442AC"/>
    <w:rPr>
      <w:rFonts w:ascii="Arial" w:hAnsi="Arial"/>
      <w:color w:val="479DB3"/>
      <w:sz w:val="32"/>
      <w:szCs w:val="44"/>
    </w:rPr>
  </w:style>
  <w:style w:type="character" w:customStyle="1" w:styleId="Heading4Char">
    <w:name w:val="Heading 4 Char"/>
    <w:link w:val="Heading4"/>
    <w:rsid w:val="009442AC"/>
    <w:rPr>
      <w:rFonts w:ascii="Arial" w:hAnsi="Arial"/>
      <w:bCs/>
      <w:color w:val="404040"/>
      <w:sz w:val="24"/>
      <w:szCs w:val="44"/>
    </w:rPr>
  </w:style>
  <w:style w:type="paragraph" w:styleId="Revision">
    <w:name w:val="Revision"/>
    <w:hidden/>
    <w:uiPriority w:val="99"/>
    <w:semiHidden/>
    <w:rsid w:val="009442AC"/>
    <w:rPr>
      <w:rFonts w:ascii="Arial" w:hAnsi="Arial"/>
    </w:rPr>
  </w:style>
  <w:style w:type="paragraph" w:customStyle="1" w:styleId="Normalt">
    <w:name w:val="Normalt"/>
    <w:basedOn w:val="Normal"/>
    <w:rsid w:val="009442AC"/>
    <w:pPr>
      <w:widowControl/>
      <w:spacing w:before="40" w:after="60"/>
      <w:ind w:left="58" w:right="29"/>
    </w:pPr>
    <w:rPr>
      <w:sz w:val="18"/>
    </w:rPr>
  </w:style>
  <w:style w:type="paragraph" w:customStyle="1" w:styleId="tablesplit">
    <w:name w:val="table_split"/>
    <w:basedOn w:val="Normal"/>
    <w:rsid w:val="009442AC"/>
    <w:pPr>
      <w:widowControl/>
      <w:spacing w:before="0" w:after="0"/>
      <w:ind w:right="310"/>
      <w:jc w:val="right"/>
    </w:pPr>
    <w:rPr>
      <w:i/>
      <w:sz w:val="18"/>
    </w:rPr>
  </w:style>
  <w:style w:type="character" w:customStyle="1" w:styleId="CommentTextChar">
    <w:name w:val="Comment Text Char"/>
    <w:link w:val="CommentText"/>
    <w:semiHidden/>
    <w:rsid w:val="009442AC"/>
    <w:rPr>
      <w:rFonts w:ascii="Arial" w:hAnsi="Arial"/>
    </w:rPr>
  </w:style>
  <w:style w:type="character" w:customStyle="1" w:styleId="FooterChar">
    <w:name w:val="Footer Char"/>
    <w:link w:val="Footer"/>
    <w:uiPriority w:val="99"/>
    <w:rsid w:val="009442AC"/>
    <w:rPr>
      <w:rFonts w:ascii="Arial" w:hAnsi="Arial"/>
    </w:rPr>
  </w:style>
  <w:style w:type="character" w:customStyle="1" w:styleId="HeaderChar">
    <w:name w:val="Header Char"/>
    <w:link w:val="Header"/>
    <w:uiPriority w:val="99"/>
    <w:rsid w:val="009442AC"/>
    <w:rPr>
      <w:rFonts w:ascii="Arial" w:hAnsi="Arial"/>
    </w:rPr>
  </w:style>
  <w:style w:type="paragraph" w:customStyle="1" w:styleId="TemplateInstructions">
    <w:name w:val="Template Instructions"/>
    <w:basedOn w:val="NoSpacing"/>
    <w:qFormat/>
    <w:rsid w:val="00807975"/>
    <w:pPr>
      <w:widowControl/>
      <w:spacing w:before="120"/>
      <w:ind w:left="720" w:right="720"/>
    </w:pPr>
    <w:rPr>
      <w:rFonts w:ascii="Calibri Light" w:eastAsia="Calibri" w:hAnsi="Calibri Light" w:cs="Tw Cen MT"/>
      <w:i/>
      <w:color w:val="000000"/>
      <w:sz w:val="22"/>
      <w:szCs w:val="23"/>
    </w:rPr>
  </w:style>
  <w:style w:type="paragraph" w:styleId="NoSpacing">
    <w:name w:val="No Spacing"/>
    <w:uiPriority w:val="1"/>
    <w:qFormat/>
    <w:rsid w:val="00807975"/>
    <w:pPr>
      <w:widowControl w:val="0"/>
      <w:ind w:right="115"/>
    </w:pPr>
    <w:rPr>
      <w:rFonts w:ascii="Arial" w:hAnsi="Arial"/>
    </w:rPr>
  </w:style>
  <w:style w:type="character" w:customStyle="1" w:styleId="tgc">
    <w:name w:val="_tgc"/>
    <w:rsid w:val="000111EF"/>
  </w:style>
  <w:style w:type="paragraph" w:customStyle="1" w:styleId="TableText2">
    <w:name w:val="Table Text"/>
    <w:basedOn w:val="BodyText0"/>
    <w:rsid w:val="00333EF7"/>
    <w:pPr>
      <w:keepLines/>
      <w:widowControl/>
      <w:spacing w:before="40" w:after="60" w:line="240" w:lineRule="auto"/>
      <w:ind w:right="0"/>
      <w:jc w:val="left"/>
    </w:pPr>
    <w:rPr>
      <w:rFonts w:eastAsia="Times New Roman" w:cs="Arial"/>
      <w:b w:val="0"/>
      <w:bCs w:val="0"/>
      <w:snapToGrid w:val="0"/>
      <w:color w:val="auto"/>
      <w:sz w:val="18"/>
    </w:rPr>
  </w:style>
  <w:style w:type="paragraph" w:styleId="ListParagraph">
    <w:name w:val="List Paragraph"/>
    <w:basedOn w:val="Normal"/>
    <w:uiPriority w:val="34"/>
    <w:qFormat/>
    <w:rsid w:val="001363C4"/>
    <w:pPr>
      <w:widowControl/>
      <w:spacing w:before="0" w:after="160" w:line="259" w:lineRule="auto"/>
      <w:ind w:left="720" w:right="0"/>
      <w:contextualSpacing/>
    </w:pPr>
    <w:rPr>
      <w:rFonts w:ascii="Calibri" w:eastAsia="Calibri" w:hAnsi="Calibri"/>
      <w:sz w:val="22"/>
      <w:szCs w:val="22"/>
    </w:rPr>
  </w:style>
  <w:style w:type="character" w:customStyle="1" w:styleId="normaltextrun">
    <w:name w:val="normaltextrun"/>
    <w:basedOn w:val="DefaultParagraphFont"/>
    <w:rsid w:val="005324FE"/>
  </w:style>
  <w:style w:type="character" w:customStyle="1" w:styleId="contextualspellingandgrammarerror">
    <w:name w:val="contextualspellingandgrammarerror"/>
    <w:basedOn w:val="DefaultParagraphFont"/>
    <w:rsid w:val="005324FE"/>
  </w:style>
  <w:style w:type="character" w:customStyle="1" w:styleId="spellingerror">
    <w:name w:val="spellingerror"/>
    <w:basedOn w:val="DefaultParagraphFont"/>
    <w:rsid w:val="005324FE"/>
  </w:style>
  <w:style w:type="paragraph" w:customStyle="1" w:styleId="xxmsonormal">
    <w:name w:val="x_xmsonormal"/>
    <w:basedOn w:val="Normal"/>
    <w:uiPriority w:val="99"/>
    <w:rsid w:val="001635F0"/>
    <w:pPr>
      <w:widowControl/>
      <w:spacing w:before="0" w:after="0" w:line="240" w:lineRule="auto"/>
      <w:ind w:right="0"/>
    </w:pPr>
    <w:rPr>
      <w:rFonts w:ascii="Times New Roman" w:eastAsiaTheme="minorHAnsi" w:hAnsi="Times New Roman"/>
      <w:sz w:val="24"/>
      <w:szCs w:val="24"/>
    </w:rPr>
  </w:style>
  <w:style w:type="paragraph" w:customStyle="1" w:styleId="paragraph">
    <w:name w:val="paragraph"/>
    <w:basedOn w:val="Normal"/>
    <w:rsid w:val="00444B0D"/>
    <w:pPr>
      <w:widowControl/>
      <w:spacing w:before="100" w:beforeAutospacing="1" w:after="100" w:afterAutospacing="1" w:line="240" w:lineRule="auto"/>
      <w:ind w:right="0"/>
    </w:pPr>
    <w:rPr>
      <w:rFonts w:ascii="Times New Roman" w:hAnsi="Times New Roman"/>
      <w:sz w:val="24"/>
      <w:szCs w:val="24"/>
    </w:rPr>
  </w:style>
  <w:style w:type="table" w:customStyle="1" w:styleId="TableGrid1">
    <w:name w:val="Table Grid1"/>
    <w:basedOn w:val="TableNormal"/>
    <w:next w:val="TableGrid"/>
    <w:uiPriority w:val="39"/>
    <w:rsid w:val="000B485C"/>
    <w:rPr>
      <w:rFonts w:ascii="Calibri" w:eastAsia="Calibri" w:hAnsi="Calibri"/>
      <w:sz w:val="22"/>
      <w:szCs w:val="22"/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6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39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71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206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01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714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4667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46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8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8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27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3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15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3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8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2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7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10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microsoft.com/office/2007/relationships/diagramDrawing" Target="diagrams/drawing1.xml"/><Relationship Id="rId26" Type="http://schemas.openxmlformats.org/officeDocument/2006/relationships/image" Target="media/image6.png"/><Relationship Id="rId39" Type="http://schemas.openxmlformats.org/officeDocument/2006/relationships/hyperlink" Target="https://javabydeveloper.com/lombok-slf4j-examples/" TargetMode="External"/><Relationship Id="rId21" Type="http://schemas.openxmlformats.org/officeDocument/2006/relationships/diagramQuickStyle" Target="diagrams/quickStyle2.xml"/><Relationship Id="rId34" Type="http://schemas.openxmlformats.org/officeDocument/2006/relationships/hyperlink" Target="https://cognizant.kpoint.com/app/video/gcc-fad7d4af-d651-4501-99c6-2785190670c2" TargetMode="External"/><Relationship Id="rId42" Type="http://schemas.openxmlformats.org/officeDocument/2006/relationships/hyperlink" Target="https://www.baeldung.com/spring-boot-h2-database" TargetMode="External"/><Relationship Id="rId47" Type="http://schemas.openxmlformats.org/officeDocument/2006/relationships/hyperlink" Target="https://docs.microsoft.com/en-us/aspnet/core/fundamentals/configuration/?view=aspnetcore-3.1" TargetMode="External"/><Relationship Id="rId50" Type="http://schemas.openxmlformats.org/officeDocument/2006/relationships/image" Target="media/image10.emf"/><Relationship Id="rId55" Type="http://schemas.openxmlformats.org/officeDocument/2006/relationships/oleObject" Target="embeddings/oleObject4.bin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diagramQuickStyle" Target="diagrams/quickStyle1.xml"/><Relationship Id="rId29" Type="http://schemas.openxmlformats.org/officeDocument/2006/relationships/package" Target="embeddings/Microsoft_PowerPoint_Presentation.pptx"/><Relationship Id="rId11" Type="http://schemas.openxmlformats.org/officeDocument/2006/relationships/image" Target="media/image1.png"/><Relationship Id="rId24" Type="http://schemas.openxmlformats.org/officeDocument/2006/relationships/image" Target="media/image4.png"/><Relationship Id="rId32" Type="http://schemas.openxmlformats.org/officeDocument/2006/relationships/hyperlink" Target="https://cognizant.kpoint.com/app/video/gcc-6633a958-ab72-4c69-b926-fe832e4b56a1" TargetMode="External"/><Relationship Id="rId37" Type="http://schemas.openxmlformats.org/officeDocument/2006/relationships/hyperlink" Target="https://dzone.com/articles/centralized-documentation-in-microservice-spring-b" TargetMode="External"/><Relationship Id="rId40" Type="http://schemas.openxmlformats.org/officeDocument/2006/relationships/hyperlink" Target="https://dzone.com/articles/spring-boot-security-json-web-tokenjwt-hello-world" TargetMode="External"/><Relationship Id="rId45" Type="http://schemas.openxmlformats.org/officeDocument/2006/relationships/hyperlink" Target="https://stackoverflow.com/questions/26790477/read-csv-to-list-of-objects" TargetMode="External"/><Relationship Id="rId53" Type="http://schemas.openxmlformats.org/officeDocument/2006/relationships/oleObject" Target="embeddings/oleObject3.bin"/><Relationship Id="rId58" Type="http://schemas.openxmlformats.org/officeDocument/2006/relationships/footer" Target="footer2.xml"/><Relationship Id="rId5" Type="http://schemas.openxmlformats.org/officeDocument/2006/relationships/numbering" Target="numbering.xml"/><Relationship Id="rId19" Type="http://schemas.openxmlformats.org/officeDocument/2006/relationships/diagramData" Target="diagrams/data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diagramData" Target="diagrams/data1.xml"/><Relationship Id="rId22" Type="http://schemas.openxmlformats.org/officeDocument/2006/relationships/diagramColors" Target="diagrams/colors2.xml"/><Relationship Id="rId27" Type="http://schemas.openxmlformats.org/officeDocument/2006/relationships/image" Target="media/image7.png"/><Relationship Id="rId30" Type="http://schemas.openxmlformats.org/officeDocument/2006/relationships/hyperlink" Target="https://cognizantonline.sharepoint.com/:w:/r/sites/GTP-Solutions/Gencsharepath/Shared%20Documents/Internship2020/FSE/Coding%20standards/Effective%20coding%20standards.docx?d=w6430574d9db5478bbbe37c25b16e68e2&amp;csf=1&amp;web=1&amp;e=84lTVf" TargetMode="External"/><Relationship Id="rId35" Type="http://schemas.openxmlformats.org/officeDocument/2006/relationships/hyperlink" Target="https://dzone.com/articles/parallel-and-asynchronous-programming-in-java-8" TargetMode="External"/><Relationship Id="rId43" Type="http://schemas.openxmlformats.org/officeDocument/2006/relationships/hyperlink" Target="https://www.codeproject.com/Tips/1044948/Logging-with-ApplicationInsights" TargetMode="External"/><Relationship Id="rId48" Type="http://schemas.openxmlformats.org/officeDocument/2006/relationships/image" Target="media/image9.emf"/><Relationship Id="rId56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oleObject" Target="embeddings/oleObject2.bin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diagramColors" Target="diagrams/colors1.xml"/><Relationship Id="rId25" Type="http://schemas.openxmlformats.org/officeDocument/2006/relationships/image" Target="media/image5.png"/><Relationship Id="rId33" Type="http://schemas.openxmlformats.org/officeDocument/2006/relationships/hyperlink" Target="https://cognizant.kpoint.com/app/video/gcc-553eb186-c1cf-448e-96fc-a96fe37b2e6a" TargetMode="External"/><Relationship Id="rId38" Type="http://schemas.openxmlformats.org/officeDocument/2006/relationships/hyperlink" Target="https://www.eclipse.org/community/eclipse_newsletter/2015/august/article1.php" TargetMode="External"/><Relationship Id="rId46" Type="http://schemas.openxmlformats.org/officeDocument/2006/relationships/hyperlink" Target="https://www.c-sharpcorner.com/article/reading-values-from-appsettings-json-in-asp-net-core/" TargetMode="External"/><Relationship Id="rId59" Type="http://schemas.openxmlformats.org/officeDocument/2006/relationships/fontTable" Target="fontTable.xml"/><Relationship Id="rId20" Type="http://schemas.openxmlformats.org/officeDocument/2006/relationships/diagramLayout" Target="diagrams/layout2.xml"/><Relationship Id="rId41" Type="http://schemas.openxmlformats.org/officeDocument/2006/relationships/hyperlink" Target="https://dzone.com/articles/spring-data-jpa-with-an-embedded-database-and-spring-boot" TargetMode="External"/><Relationship Id="rId54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diagramLayout" Target="diagrams/layout1.xml"/><Relationship Id="rId23" Type="http://schemas.microsoft.com/office/2007/relationships/diagramDrawing" Target="diagrams/drawing2.xml"/><Relationship Id="rId28" Type="http://schemas.openxmlformats.org/officeDocument/2006/relationships/image" Target="media/image8.emf"/><Relationship Id="rId36" Type="http://schemas.openxmlformats.org/officeDocument/2006/relationships/hyperlink" Target="https://dzone.com/articles/microservices-communication-feign-as-rest-client" TargetMode="External"/><Relationship Id="rId49" Type="http://schemas.openxmlformats.org/officeDocument/2006/relationships/oleObject" Target="embeddings/oleObject1.bin"/><Relationship Id="rId57" Type="http://schemas.openxmlformats.org/officeDocument/2006/relationships/header" Target="header1.xml"/><Relationship Id="rId10" Type="http://schemas.openxmlformats.org/officeDocument/2006/relationships/endnotes" Target="endnotes.xml"/><Relationship Id="rId31" Type="http://schemas.openxmlformats.org/officeDocument/2006/relationships/hyperlink" Target="https://cognizant.kpoint.com/app/video/gcc-19532393-d4e0-4fd9-8a0c-80ecbdb349d3" TargetMode="External"/><Relationship Id="rId44" Type="http://schemas.openxmlformats.org/officeDocument/2006/relationships/hyperlink" Target="https://stackoverflow.com/questions/10732644/best-practice-to-return-errors-in-asp-net-web-api" TargetMode="External"/><Relationship Id="rId52" Type="http://schemas.openxmlformats.org/officeDocument/2006/relationships/image" Target="media/image11.emf"/><Relationship Id="rId6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137258\Desktop\PMT\Important%20&amp;%20Recurring%20works\Exemplify\To%20Release\Templates%20from%20DE%20Process%20Space\QTQP-TEMPW.dot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175B7F72-47CF-48B6-8BD1-70357FEC4A04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IN"/>
        </a:p>
      </dgm:t>
    </dgm:pt>
    <dgm:pt modelId="{2F1725E0-B78E-4474-93FB-98340B670F0D}">
      <dgm:prSet phldrT="[Text]" custT="1"/>
      <dgm:spPr/>
      <dgm:t>
        <a:bodyPr/>
        <a:lstStyle/>
        <a:p>
          <a:r>
            <a:rPr lang="en-US" sz="1000" dirty="0">
              <a:latin typeface="Arial" panose="020B0604020202020204" pitchFamily="34" charset="0"/>
              <a:cs typeface="Arial" panose="020B0604020202020204" pitchFamily="34" charset="0"/>
            </a:rPr>
            <a:t>Phase -1</a:t>
          </a:r>
          <a:endParaRPr lang="en-IN" sz="1000" dirty="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7285ACED-B251-4CEC-A6EE-E0614FC57FA7}" type="parTrans" cxnId="{EA70FA6F-A989-48FA-8EEA-73AB78CCFC1C}">
      <dgm:prSet/>
      <dgm:spPr/>
      <dgm:t>
        <a:bodyPr/>
        <a:lstStyle/>
        <a:p>
          <a:endParaRPr lang="en-IN"/>
        </a:p>
      </dgm:t>
    </dgm:pt>
    <dgm:pt modelId="{D3B26DCB-C427-4F6A-848F-885CF784AD2E}" type="sibTrans" cxnId="{EA70FA6F-A989-48FA-8EEA-73AB78CCFC1C}">
      <dgm:prSet/>
      <dgm:spPr/>
      <dgm:t>
        <a:bodyPr/>
        <a:lstStyle/>
        <a:p>
          <a:endParaRPr lang="en-IN"/>
        </a:p>
      </dgm:t>
    </dgm:pt>
    <dgm:pt modelId="{29027FCC-4C27-4233-B570-CEDA13A38423}">
      <dgm:prSet phldrT="[Text]" custT="1"/>
      <dgm:spPr/>
      <dgm:t>
        <a:bodyPr/>
        <a:lstStyle/>
        <a:p>
          <a:r>
            <a:rPr lang="en-US" sz="1000" dirty="0">
              <a:latin typeface="Arial" panose="020B0604020202020204" pitchFamily="34" charset="0"/>
              <a:cs typeface="Arial" panose="020B0604020202020204" pitchFamily="34" charset="0"/>
            </a:rPr>
            <a:t>Database Implementation</a:t>
          </a:r>
          <a:endParaRPr lang="en-IN" sz="1000" dirty="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4135CF11-05C4-46B8-B62A-5251128CEAD7}" type="parTrans" cxnId="{A6DF010C-50DD-4ABE-B4AA-B30167228AF0}">
      <dgm:prSet/>
      <dgm:spPr/>
      <dgm:t>
        <a:bodyPr/>
        <a:lstStyle/>
        <a:p>
          <a:endParaRPr lang="en-IN"/>
        </a:p>
      </dgm:t>
    </dgm:pt>
    <dgm:pt modelId="{88C90670-B02F-42A6-897A-DBAB12B79CF4}" type="sibTrans" cxnId="{A6DF010C-50DD-4ABE-B4AA-B30167228AF0}">
      <dgm:prSet/>
      <dgm:spPr/>
      <dgm:t>
        <a:bodyPr/>
        <a:lstStyle/>
        <a:p>
          <a:endParaRPr lang="en-IN"/>
        </a:p>
      </dgm:t>
    </dgm:pt>
    <dgm:pt modelId="{22C5409F-07E0-40C6-A38E-CAAA33E07C50}">
      <dgm:prSet phldrT="[Text]" custT="1"/>
      <dgm:spPr/>
      <dgm:t>
        <a:bodyPr/>
        <a:lstStyle/>
        <a:p>
          <a:r>
            <a:rPr lang="en-US" sz="1000" dirty="0">
              <a:latin typeface="Arial" panose="020B0604020202020204" pitchFamily="34" charset="0"/>
              <a:cs typeface="Arial" panose="020B0604020202020204" pitchFamily="34" charset="0"/>
            </a:rPr>
            <a:t>Data Access Layer</a:t>
          </a:r>
          <a:endParaRPr lang="en-IN" sz="1000" dirty="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7743BE8-9E6F-4E94-88C2-56418F7E2809}" type="parTrans" cxnId="{5BD74D75-6389-4D32-8439-0328BA6B067A}">
      <dgm:prSet/>
      <dgm:spPr/>
      <dgm:t>
        <a:bodyPr/>
        <a:lstStyle/>
        <a:p>
          <a:endParaRPr lang="en-IN"/>
        </a:p>
      </dgm:t>
    </dgm:pt>
    <dgm:pt modelId="{1EFA45EC-A1BF-4700-930B-B8180DDF02E8}" type="sibTrans" cxnId="{5BD74D75-6389-4D32-8439-0328BA6B067A}">
      <dgm:prSet/>
      <dgm:spPr/>
      <dgm:t>
        <a:bodyPr/>
        <a:lstStyle/>
        <a:p>
          <a:endParaRPr lang="en-IN"/>
        </a:p>
      </dgm:t>
    </dgm:pt>
    <dgm:pt modelId="{A4B660CD-E8E4-4499-886A-D6E4C29C2D63}">
      <dgm:prSet phldrT="[Text]" custT="1"/>
      <dgm:spPr/>
      <dgm:t>
        <a:bodyPr/>
        <a:lstStyle/>
        <a:p>
          <a:r>
            <a:rPr lang="en-US" sz="1000" dirty="0">
              <a:latin typeface="Arial" panose="020B0604020202020204" pitchFamily="34" charset="0"/>
              <a:cs typeface="Arial" panose="020B0604020202020204" pitchFamily="34" charset="0"/>
            </a:rPr>
            <a:t>Business Logic Layer</a:t>
          </a:r>
          <a:endParaRPr lang="en-IN" sz="1000" dirty="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2FD7D734-CFFA-4FF7-93BB-981A8EF54642}" type="parTrans" cxnId="{B72DB8C2-87CB-42A3-BDAF-0742071ABEDF}">
      <dgm:prSet/>
      <dgm:spPr/>
      <dgm:t>
        <a:bodyPr/>
        <a:lstStyle/>
        <a:p>
          <a:endParaRPr lang="en-IN"/>
        </a:p>
      </dgm:t>
    </dgm:pt>
    <dgm:pt modelId="{3312B02B-3659-4563-BEB2-C6C32BE16062}" type="sibTrans" cxnId="{B72DB8C2-87CB-42A3-BDAF-0742071ABEDF}">
      <dgm:prSet/>
      <dgm:spPr/>
      <dgm:t>
        <a:bodyPr/>
        <a:lstStyle/>
        <a:p>
          <a:endParaRPr lang="en-IN"/>
        </a:p>
      </dgm:t>
    </dgm:pt>
    <dgm:pt modelId="{42F973F4-BDAD-46BE-9A32-90E31F83DAA9}">
      <dgm:prSet phldrT="[Text]" custT="1"/>
      <dgm:spPr/>
      <dgm:t>
        <a:bodyPr/>
        <a:lstStyle/>
        <a:p>
          <a:r>
            <a:rPr lang="en-US" sz="1000" dirty="0">
              <a:latin typeface="Arial" panose="020B0604020202020204" pitchFamily="34" charset="0"/>
              <a:cs typeface="Arial" panose="020B0604020202020204" pitchFamily="34" charset="0"/>
            </a:rPr>
            <a:t>Unit testing</a:t>
          </a:r>
          <a:endParaRPr lang="en-IN" sz="1000" dirty="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98A9A276-EC14-440C-AE23-0EDC9FD323DC}" type="parTrans" cxnId="{619CDFA4-702B-4D11-B4B6-D7F4BFB28BCF}">
      <dgm:prSet/>
      <dgm:spPr/>
      <dgm:t>
        <a:bodyPr/>
        <a:lstStyle/>
        <a:p>
          <a:endParaRPr lang="en-IN"/>
        </a:p>
      </dgm:t>
    </dgm:pt>
    <dgm:pt modelId="{440A73F5-8A01-465D-844B-59CD5DE4B715}" type="sibTrans" cxnId="{619CDFA4-702B-4D11-B4B6-D7F4BFB28BCF}">
      <dgm:prSet/>
      <dgm:spPr/>
      <dgm:t>
        <a:bodyPr/>
        <a:lstStyle/>
        <a:p>
          <a:endParaRPr lang="en-IN"/>
        </a:p>
      </dgm:t>
    </dgm:pt>
    <dgm:pt modelId="{2732D5B4-CB20-49AB-BFF9-D928AD0E751A}">
      <dgm:prSet phldrT="[Text]" custT="1"/>
      <dgm:spPr/>
      <dgm:t>
        <a:bodyPr/>
        <a:lstStyle/>
        <a:p>
          <a:r>
            <a:rPr lang="en-US" sz="1000" dirty="0">
              <a:latin typeface="Arial" panose="020B0604020202020204" pitchFamily="34" charset="0"/>
              <a:cs typeface="Arial" panose="020B0604020202020204" pitchFamily="34" charset="0"/>
            </a:rPr>
            <a:t>Review/Retrospect</a:t>
          </a:r>
          <a:endParaRPr lang="en-IN" sz="1000" dirty="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19A2FC5B-9E94-46C1-86F3-321247FB0CC7}" type="parTrans" cxnId="{08D2B723-4A17-4747-B075-7DF6119AB2C0}">
      <dgm:prSet/>
      <dgm:spPr/>
      <dgm:t>
        <a:bodyPr/>
        <a:lstStyle/>
        <a:p>
          <a:endParaRPr lang="en-IN"/>
        </a:p>
      </dgm:t>
    </dgm:pt>
    <dgm:pt modelId="{D604D25F-DE41-46F3-8563-ECB3BFA72807}" type="sibTrans" cxnId="{08D2B723-4A17-4747-B075-7DF6119AB2C0}">
      <dgm:prSet/>
      <dgm:spPr/>
      <dgm:t>
        <a:bodyPr/>
        <a:lstStyle/>
        <a:p>
          <a:endParaRPr lang="en-IN"/>
        </a:p>
      </dgm:t>
    </dgm:pt>
    <dgm:pt modelId="{0844BAB5-AB7C-4B8C-A146-BDB0667C2C2B}" type="pres">
      <dgm:prSet presAssocID="{175B7F72-47CF-48B6-8BD1-70357FEC4A04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29559B41-489C-4160-BF9F-C035EA3A0399}" type="pres">
      <dgm:prSet presAssocID="{2F1725E0-B78E-4474-93FB-98340B670F0D}" presName="root1" presStyleCnt="0"/>
      <dgm:spPr/>
    </dgm:pt>
    <dgm:pt modelId="{7638D007-9D1D-464A-A765-C4F1C75913D5}" type="pres">
      <dgm:prSet presAssocID="{2F1725E0-B78E-4474-93FB-98340B670F0D}" presName="LevelOneTextNode" presStyleLbl="node0" presStyleIdx="0" presStyleCnt="1" custScaleY="114143">
        <dgm:presLayoutVars>
          <dgm:chPref val="3"/>
        </dgm:presLayoutVars>
      </dgm:prSet>
      <dgm:spPr/>
    </dgm:pt>
    <dgm:pt modelId="{82872A20-85A1-4E3D-B224-F5A1481B1D18}" type="pres">
      <dgm:prSet presAssocID="{2F1725E0-B78E-4474-93FB-98340B670F0D}" presName="level2hierChild" presStyleCnt="0"/>
      <dgm:spPr/>
    </dgm:pt>
    <dgm:pt modelId="{1FB61B34-35F1-4478-A141-E029DBFCC084}" type="pres">
      <dgm:prSet presAssocID="{4135CF11-05C4-46B8-B62A-5251128CEAD7}" presName="conn2-1" presStyleLbl="parChTrans1D2" presStyleIdx="0" presStyleCnt="5"/>
      <dgm:spPr/>
    </dgm:pt>
    <dgm:pt modelId="{C06D1B5B-BF16-49FE-9FD9-FE576A94F6DD}" type="pres">
      <dgm:prSet presAssocID="{4135CF11-05C4-46B8-B62A-5251128CEAD7}" presName="connTx" presStyleLbl="parChTrans1D2" presStyleIdx="0" presStyleCnt="5"/>
      <dgm:spPr/>
    </dgm:pt>
    <dgm:pt modelId="{07F550AA-F209-4D1C-8A25-590837067042}" type="pres">
      <dgm:prSet presAssocID="{29027FCC-4C27-4233-B570-CEDA13A38423}" presName="root2" presStyleCnt="0"/>
      <dgm:spPr/>
    </dgm:pt>
    <dgm:pt modelId="{044ECC0F-7D41-41DC-81DC-FA1D3AC09903}" type="pres">
      <dgm:prSet presAssocID="{29027FCC-4C27-4233-B570-CEDA13A38423}" presName="LevelTwoTextNode" presStyleLbl="node2" presStyleIdx="0" presStyleCnt="5">
        <dgm:presLayoutVars>
          <dgm:chPref val="3"/>
        </dgm:presLayoutVars>
      </dgm:prSet>
      <dgm:spPr/>
    </dgm:pt>
    <dgm:pt modelId="{4B71F9D3-FF83-4ABE-A324-A4DE729EAC0C}" type="pres">
      <dgm:prSet presAssocID="{29027FCC-4C27-4233-B570-CEDA13A38423}" presName="level3hierChild" presStyleCnt="0"/>
      <dgm:spPr/>
    </dgm:pt>
    <dgm:pt modelId="{0D204C51-FDCE-425D-BCEB-8E4058BD3658}" type="pres">
      <dgm:prSet presAssocID="{F7743BE8-9E6F-4E94-88C2-56418F7E2809}" presName="conn2-1" presStyleLbl="parChTrans1D2" presStyleIdx="1" presStyleCnt="5"/>
      <dgm:spPr/>
    </dgm:pt>
    <dgm:pt modelId="{9E0ED0D3-C81C-4FEA-92A7-A063E4B218AB}" type="pres">
      <dgm:prSet presAssocID="{F7743BE8-9E6F-4E94-88C2-56418F7E2809}" presName="connTx" presStyleLbl="parChTrans1D2" presStyleIdx="1" presStyleCnt="5"/>
      <dgm:spPr/>
    </dgm:pt>
    <dgm:pt modelId="{62D3BBBB-2042-4C3B-81CF-4611C3DE87D1}" type="pres">
      <dgm:prSet presAssocID="{22C5409F-07E0-40C6-A38E-CAAA33E07C50}" presName="root2" presStyleCnt="0"/>
      <dgm:spPr/>
    </dgm:pt>
    <dgm:pt modelId="{63C4EC71-A849-4676-AF06-96306F6CC20C}" type="pres">
      <dgm:prSet presAssocID="{22C5409F-07E0-40C6-A38E-CAAA33E07C50}" presName="LevelTwoTextNode" presStyleLbl="node2" presStyleIdx="1" presStyleCnt="5">
        <dgm:presLayoutVars>
          <dgm:chPref val="3"/>
        </dgm:presLayoutVars>
      </dgm:prSet>
      <dgm:spPr/>
    </dgm:pt>
    <dgm:pt modelId="{1A168107-C341-4B1B-AF9F-D6A396127BC0}" type="pres">
      <dgm:prSet presAssocID="{22C5409F-07E0-40C6-A38E-CAAA33E07C50}" presName="level3hierChild" presStyleCnt="0"/>
      <dgm:spPr/>
    </dgm:pt>
    <dgm:pt modelId="{0A1AFB87-5341-4982-964D-23F18D9132A2}" type="pres">
      <dgm:prSet presAssocID="{2FD7D734-CFFA-4FF7-93BB-981A8EF54642}" presName="conn2-1" presStyleLbl="parChTrans1D2" presStyleIdx="2" presStyleCnt="5"/>
      <dgm:spPr/>
    </dgm:pt>
    <dgm:pt modelId="{E8804939-D467-4F23-9C9E-7C11181E51F6}" type="pres">
      <dgm:prSet presAssocID="{2FD7D734-CFFA-4FF7-93BB-981A8EF54642}" presName="connTx" presStyleLbl="parChTrans1D2" presStyleIdx="2" presStyleCnt="5"/>
      <dgm:spPr/>
    </dgm:pt>
    <dgm:pt modelId="{ED0FEFB7-0FAA-4824-905B-1A3FD22B6477}" type="pres">
      <dgm:prSet presAssocID="{A4B660CD-E8E4-4499-886A-D6E4C29C2D63}" presName="root2" presStyleCnt="0"/>
      <dgm:spPr/>
    </dgm:pt>
    <dgm:pt modelId="{61560B85-D3E2-4256-A06C-D4F839561197}" type="pres">
      <dgm:prSet presAssocID="{A4B660CD-E8E4-4499-886A-D6E4C29C2D63}" presName="LevelTwoTextNode" presStyleLbl="node2" presStyleIdx="2" presStyleCnt="5">
        <dgm:presLayoutVars>
          <dgm:chPref val="3"/>
        </dgm:presLayoutVars>
      </dgm:prSet>
      <dgm:spPr/>
    </dgm:pt>
    <dgm:pt modelId="{E304036F-57CE-4D88-91B6-F1B464BAFEC0}" type="pres">
      <dgm:prSet presAssocID="{A4B660CD-E8E4-4499-886A-D6E4C29C2D63}" presName="level3hierChild" presStyleCnt="0"/>
      <dgm:spPr/>
    </dgm:pt>
    <dgm:pt modelId="{EBFB9157-83B3-4353-A6D7-C2056F09437E}" type="pres">
      <dgm:prSet presAssocID="{98A9A276-EC14-440C-AE23-0EDC9FD323DC}" presName="conn2-1" presStyleLbl="parChTrans1D2" presStyleIdx="3" presStyleCnt="5"/>
      <dgm:spPr/>
    </dgm:pt>
    <dgm:pt modelId="{28D3EC45-C6E0-4976-865D-166BC6370F3B}" type="pres">
      <dgm:prSet presAssocID="{98A9A276-EC14-440C-AE23-0EDC9FD323DC}" presName="connTx" presStyleLbl="parChTrans1D2" presStyleIdx="3" presStyleCnt="5"/>
      <dgm:spPr/>
    </dgm:pt>
    <dgm:pt modelId="{E544CBD2-495F-4437-8956-BCD64F4A7330}" type="pres">
      <dgm:prSet presAssocID="{42F973F4-BDAD-46BE-9A32-90E31F83DAA9}" presName="root2" presStyleCnt="0"/>
      <dgm:spPr/>
    </dgm:pt>
    <dgm:pt modelId="{7162DB5F-1C8B-406B-84DE-A9EF12835A22}" type="pres">
      <dgm:prSet presAssocID="{42F973F4-BDAD-46BE-9A32-90E31F83DAA9}" presName="LevelTwoTextNode" presStyleLbl="node2" presStyleIdx="3" presStyleCnt="5">
        <dgm:presLayoutVars>
          <dgm:chPref val="3"/>
        </dgm:presLayoutVars>
      </dgm:prSet>
      <dgm:spPr/>
    </dgm:pt>
    <dgm:pt modelId="{90A8B4CB-46D6-407D-9CED-A5F1A4F78620}" type="pres">
      <dgm:prSet presAssocID="{42F973F4-BDAD-46BE-9A32-90E31F83DAA9}" presName="level3hierChild" presStyleCnt="0"/>
      <dgm:spPr/>
    </dgm:pt>
    <dgm:pt modelId="{F8A540CA-4EAF-44F7-A738-A9CC3601C00A}" type="pres">
      <dgm:prSet presAssocID="{19A2FC5B-9E94-46C1-86F3-321247FB0CC7}" presName="conn2-1" presStyleLbl="parChTrans1D2" presStyleIdx="4" presStyleCnt="5"/>
      <dgm:spPr/>
    </dgm:pt>
    <dgm:pt modelId="{6788FE88-204C-41DD-BAA4-C9ABEB944CA1}" type="pres">
      <dgm:prSet presAssocID="{19A2FC5B-9E94-46C1-86F3-321247FB0CC7}" presName="connTx" presStyleLbl="parChTrans1D2" presStyleIdx="4" presStyleCnt="5"/>
      <dgm:spPr/>
    </dgm:pt>
    <dgm:pt modelId="{62A2A782-9F7C-4D7E-9CB3-CD0996A87DE1}" type="pres">
      <dgm:prSet presAssocID="{2732D5B4-CB20-49AB-BFF9-D928AD0E751A}" presName="root2" presStyleCnt="0"/>
      <dgm:spPr/>
    </dgm:pt>
    <dgm:pt modelId="{A1E4AA90-3804-4C98-8C12-55AAABE88D73}" type="pres">
      <dgm:prSet presAssocID="{2732D5B4-CB20-49AB-BFF9-D928AD0E751A}" presName="LevelTwoTextNode" presStyleLbl="node2" presStyleIdx="4" presStyleCnt="5">
        <dgm:presLayoutVars>
          <dgm:chPref val="3"/>
        </dgm:presLayoutVars>
      </dgm:prSet>
      <dgm:spPr/>
    </dgm:pt>
    <dgm:pt modelId="{DEB6D0E3-61C3-4594-9F99-E2B91FD4538B}" type="pres">
      <dgm:prSet presAssocID="{2732D5B4-CB20-49AB-BFF9-D928AD0E751A}" presName="level3hierChild" presStyleCnt="0"/>
      <dgm:spPr/>
    </dgm:pt>
  </dgm:ptLst>
  <dgm:cxnLst>
    <dgm:cxn modelId="{6FA1A408-6174-496E-837C-457DFA56CC95}" type="presOf" srcId="{175B7F72-47CF-48B6-8BD1-70357FEC4A04}" destId="{0844BAB5-AB7C-4B8C-A146-BDB0667C2C2B}" srcOrd="0" destOrd="0" presId="urn:microsoft.com/office/officeart/2008/layout/HorizontalMultiLevelHierarchy"/>
    <dgm:cxn modelId="{A6DF010C-50DD-4ABE-B4AA-B30167228AF0}" srcId="{2F1725E0-B78E-4474-93FB-98340B670F0D}" destId="{29027FCC-4C27-4233-B570-CEDA13A38423}" srcOrd="0" destOrd="0" parTransId="{4135CF11-05C4-46B8-B62A-5251128CEAD7}" sibTransId="{88C90670-B02F-42A6-897A-DBAB12B79CF4}"/>
    <dgm:cxn modelId="{F25A3711-A8A4-4B4A-829C-3AB9CDED31E1}" type="presOf" srcId="{2F1725E0-B78E-4474-93FB-98340B670F0D}" destId="{7638D007-9D1D-464A-A765-C4F1C75913D5}" srcOrd="0" destOrd="0" presId="urn:microsoft.com/office/officeart/2008/layout/HorizontalMultiLevelHierarchy"/>
    <dgm:cxn modelId="{C48BD911-6CB5-496B-B9FC-30BEED4CA1F5}" type="presOf" srcId="{4135CF11-05C4-46B8-B62A-5251128CEAD7}" destId="{C06D1B5B-BF16-49FE-9FD9-FE576A94F6DD}" srcOrd="1" destOrd="0" presId="urn:microsoft.com/office/officeart/2008/layout/HorizontalMultiLevelHierarchy"/>
    <dgm:cxn modelId="{AC044319-3C91-4B8F-B66C-8F0C4B638C84}" type="presOf" srcId="{42F973F4-BDAD-46BE-9A32-90E31F83DAA9}" destId="{7162DB5F-1C8B-406B-84DE-A9EF12835A22}" srcOrd="0" destOrd="0" presId="urn:microsoft.com/office/officeart/2008/layout/HorizontalMultiLevelHierarchy"/>
    <dgm:cxn modelId="{08D2B723-4A17-4747-B075-7DF6119AB2C0}" srcId="{2F1725E0-B78E-4474-93FB-98340B670F0D}" destId="{2732D5B4-CB20-49AB-BFF9-D928AD0E751A}" srcOrd="4" destOrd="0" parTransId="{19A2FC5B-9E94-46C1-86F3-321247FB0CC7}" sibTransId="{D604D25F-DE41-46F3-8563-ECB3BFA72807}"/>
    <dgm:cxn modelId="{551DCC5C-3826-4DB2-979C-BD725AB73E31}" type="presOf" srcId="{A4B660CD-E8E4-4499-886A-D6E4C29C2D63}" destId="{61560B85-D3E2-4256-A06C-D4F839561197}" srcOrd="0" destOrd="0" presId="urn:microsoft.com/office/officeart/2008/layout/HorizontalMultiLevelHierarchy"/>
    <dgm:cxn modelId="{47558669-362C-4226-A844-15D4164E52BF}" type="presOf" srcId="{4135CF11-05C4-46B8-B62A-5251128CEAD7}" destId="{1FB61B34-35F1-4478-A141-E029DBFCC084}" srcOrd="0" destOrd="0" presId="urn:microsoft.com/office/officeart/2008/layout/HorizontalMultiLevelHierarchy"/>
    <dgm:cxn modelId="{FA33FF6B-74E4-4B55-8A77-7D09AB7D61AA}" type="presOf" srcId="{22C5409F-07E0-40C6-A38E-CAAA33E07C50}" destId="{63C4EC71-A849-4676-AF06-96306F6CC20C}" srcOrd="0" destOrd="0" presId="urn:microsoft.com/office/officeart/2008/layout/HorizontalMultiLevelHierarchy"/>
    <dgm:cxn modelId="{3FF4A56E-F46C-4D69-BE15-4F54FEF3A0B3}" type="presOf" srcId="{98A9A276-EC14-440C-AE23-0EDC9FD323DC}" destId="{28D3EC45-C6E0-4976-865D-166BC6370F3B}" srcOrd="1" destOrd="0" presId="urn:microsoft.com/office/officeart/2008/layout/HorizontalMultiLevelHierarchy"/>
    <dgm:cxn modelId="{EA70FA6F-A989-48FA-8EEA-73AB78CCFC1C}" srcId="{175B7F72-47CF-48B6-8BD1-70357FEC4A04}" destId="{2F1725E0-B78E-4474-93FB-98340B670F0D}" srcOrd="0" destOrd="0" parTransId="{7285ACED-B251-4CEC-A6EE-E0614FC57FA7}" sibTransId="{D3B26DCB-C427-4F6A-848F-885CF784AD2E}"/>
    <dgm:cxn modelId="{5BD74D75-6389-4D32-8439-0328BA6B067A}" srcId="{2F1725E0-B78E-4474-93FB-98340B670F0D}" destId="{22C5409F-07E0-40C6-A38E-CAAA33E07C50}" srcOrd="1" destOrd="0" parTransId="{F7743BE8-9E6F-4E94-88C2-56418F7E2809}" sibTransId="{1EFA45EC-A1BF-4700-930B-B8180DDF02E8}"/>
    <dgm:cxn modelId="{11616177-2A40-4D22-9CC2-6059F3942FF5}" type="presOf" srcId="{29027FCC-4C27-4233-B570-CEDA13A38423}" destId="{044ECC0F-7D41-41DC-81DC-FA1D3AC09903}" srcOrd="0" destOrd="0" presId="urn:microsoft.com/office/officeart/2008/layout/HorizontalMultiLevelHierarchy"/>
    <dgm:cxn modelId="{0520315A-8D7D-4E85-B7D7-1D69C7B2AB99}" type="presOf" srcId="{2FD7D734-CFFA-4FF7-93BB-981A8EF54642}" destId="{E8804939-D467-4F23-9C9E-7C11181E51F6}" srcOrd="1" destOrd="0" presId="urn:microsoft.com/office/officeart/2008/layout/HorizontalMultiLevelHierarchy"/>
    <dgm:cxn modelId="{C216A781-FE0E-468D-8227-CEC5B2AA1AC6}" type="presOf" srcId="{98A9A276-EC14-440C-AE23-0EDC9FD323DC}" destId="{EBFB9157-83B3-4353-A6D7-C2056F09437E}" srcOrd="0" destOrd="0" presId="urn:microsoft.com/office/officeart/2008/layout/HorizontalMultiLevelHierarchy"/>
    <dgm:cxn modelId="{EEF37E94-E5B7-4ED5-B359-124F3005B9F1}" type="presOf" srcId="{2FD7D734-CFFA-4FF7-93BB-981A8EF54642}" destId="{0A1AFB87-5341-4982-964D-23F18D9132A2}" srcOrd="0" destOrd="0" presId="urn:microsoft.com/office/officeart/2008/layout/HorizontalMultiLevelHierarchy"/>
    <dgm:cxn modelId="{619CDFA4-702B-4D11-B4B6-D7F4BFB28BCF}" srcId="{2F1725E0-B78E-4474-93FB-98340B670F0D}" destId="{42F973F4-BDAD-46BE-9A32-90E31F83DAA9}" srcOrd="3" destOrd="0" parTransId="{98A9A276-EC14-440C-AE23-0EDC9FD323DC}" sibTransId="{440A73F5-8A01-465D-844B-59CD5DE4B715}"/>
    <dgm:cxn modelId="{36CCABAF-E59A-49B1-8934-5B0CD4F5AC42}" type="presOf" srcId="{19A2FC5B-9E94-46C1-86F3-321247FB0CC7}" destId="{6788FE88-204C-41DD-BAA4-C9ABEB944CA1}" srcOrd="1" destOrd="0" presId="urn:microsoft.com/office/officeart/2008/layout/HorizontalMultiLevelHierarchy"/>
    <dgm:cxn modelId="{B72DB8C2-87CB-42A3-BDAF-0742071ABEDF}" srcId="{2F1725E0-B78E-4474-93FB-98340B670F0D}" destId="{A4B660CD-E8E4-4499-886A-D6E4C29C2D63}" srcOrd="2" destOrd="0" parTransId="{2FD7D734-CFFA-4FF7-93BB-981A8EF54642}" sibTransId="{3312B02B-3659-4563-BEB2-C6C32BE16062}"/>
    <dgm:cxn modelId="{67810BCC-59FA-4516-990D-C7A156544870}" type="presOf" srcId="{19A2FC5B-9E94-46C1-86F3-321247FB0CC7}" destId="{F8A540CA-4EAF-44F7-A738-A9CC3601C00A}" srcOrd="0" destOrd="0" presId="urn:microsoft.com/office/officeart/2008/layout/HorizontalMultiLevelHierarchy"/>
    <dgm:cxn modelId="{B9AC8FD7-F0F7-40B2-B1A4-3A0138637811}" type="presOf" srcId="{2732D5B4-CB20-49AB-BFF9-D928AD0E751A}" destId="{A1E4AA90-3804-4C98-8C12-55AAABE88D73}" srcOrd="0" destOrd="0" presId="urn:microsoft.com/office/officeart/2008/layout/HorizontalMultiLevelHierarchy"/>
    <dgm:cxn modelId="{AED201DA-19C9-4974-B3EA-6B087D3F34F8}" type="presOf" srcId="{F7743BE8-9E6F-4E94-88C2-56418F7E2809}" destId="{9E0ED0D3-C81C-4FEA-92A7-A063E4B218AB}" srcOrd="1" destOrd="0" presId="urn:microsoft.com/office/officeart/2008/layout/HorizontalMultiLevelHierarchy"/>
    <dgm:cxn modelId="{4D7C20F4-4774-4DCE-A6F6-8AEE08412CE3}" type="presOf" srcId="{F7743BE8-9E6F-4E94-88C2-56418F7E2809}" destId="{0D204C51-FDCE-425D-BCEB-8E4058BD3658}" srcOrd="0" destOrd="0" presId="urn:microsoft.com/office/officeart/2008/layout/HorizontalMultiLevelHierarchy"/>
    <dgm:cxn modelId="{900EA8DF-71FB-4B79-B293-F58247760DB9}" type="presParOf" srcId="{0844BAB5-AB7C-4B8C-A146-BDB0667C2C2B}" destId="{29559B41-489C-4160-BF9F-C035EA3A0399}" srcOrd="0" destOrd="0" presId="urn:microsoft.com/office/officeart/2008/layout/HorizontalMultiLevelHierarchy"/>
    <dgm:cxn modelId="{BDC3FB12-6435-47F2-9579-41905664B067}" type="presParOf" srcId="{29559B41-489C-4160-BF9F-C035EA3A0399}" destId="{7638D007-9D1D-464A-A765-C4F1C75913D5}" srcOrd="0" destOrd="0" presId="urn:microsoft.com/office/officeart/2008/layout/HorizontalMultiLevelHierarchy"/>
    <dgm:cxn modelId="{F2C1A001-3B8A-4B6F-AF5C-7FA5691775A3}" type="presParOf" srcId="{29559B41-489C-4160-BF9F-C035EA3A0399}" destId="{82872A20-85A1-4E3D-B224-F5A1481B1D18}" srcOrd="1" destOrd="0" presId="urn:microsoft.com/office/officeart/2008/layout/HorizontalMultiLevelHierarchy"/>
    <dgm:cxn modelId="{ADC72AB8-D35E-47CA-9397-FDB29571A042}" type="presParOf" srcId="{82872A20-85A1-4E3D-B224-F5A1481B1D18}" destId="{1FB61B34-35F1-4478-A141-E029DBFCC084}" srcOrd="0" destOrd="0" presId="urn:microsoft.com/office/officeart/2008/layout/HorizontalMultiLevelHierarchy"/>
    <dgm:cxn modelId="{05AB124A-7FD3-4FB2-800F-490047E90D89}" type="presParOf" srcId="{1FB61B34-35F1-4478-A141-E029DBFCC084}" destId="{C06D1B5B-BF16-49FE-9FD9-FE576A94F6DD}" srcOrd="0" destOrd="0" presId="urn:microsoft.com/office/officeart/2008/layout/HorizontalMultiLevelHierarchy"/>
    <dgm:cxn modelId="{37A38662-E4FC-402B-9514-516211BC3FAD}" type="presParOf" srcId="{82872A20-85A1-4E3D-B224-F5A1481B1D18}" destId="{07F550AA-F209-4D1C-8A25-590837067042}" srcOrd="1" destOrd="0" presId="urn:microsoft.com/office/officeart/2008/layout/HorizontalMultiLevelHierarchy"/>
    <dgm:cxn modelId="{B5EEA7B4-2A06-40D1-ACB5-7610DDD69427}" type="presParOf" srcId="{07F550AA-F209-4D1C-8A25-590837067042}" destId="{044ECC0F-7D41-41DC-81DC-FA1D3AC09903}" srcOrd="0" destOrd="0" presId="urn:microsoft.com/office/officeart/2008/layout/HorizontalMultiLevelHierarchy"/>
    <dgm:cxn modelId="{F5BD6392-50F5-4927-AC7A-5B65D7D01547}" type="presParOf" srcId="{07F550AA-F209-4D1C-8A25-590837067042}" destId="{4B71F9D3-FF83-4ABE-A324-A4DE729EAC0C}" srcOrd="1" destOrd="0" presId="urn:microsoft.com/office/officeart/2008/layout/HorizontalMultiLevelHierarchy"/>
    <dgm:cxn modelId="{D9943985-8B5D-4CAC-B6A2-4A6F6DE4A241}" type="presParOf" srcId="{82872A20-85A1-4E3D-B224-F5A1481B1D18}" destId="{0D204C51-FDCE-425D-BCEB-8E4058BD3658}" srcOrd="2" destOrd="0" presId="urn:microsoft.com/office/officeart/2008/layout/HorizontalMultiLevelHierarchy"/>
    <dgm:cxn modelId="{A5AEF3FC-021B-4D7E-80AE-821DEC6E0723}" type="presParOf" srcId="{0D204C51-FDCE-425D-BCEB-8E4058BD3658}" destId="{9E0ED0D3-C81C-4FEA-92A7-A063E4B218AB}" srcOrd="0" destOrd="0" presId="urn:microsoft.com/office/officeart/2008/layout/HorizontalMultiLevelHierarchy"/>
    <dgm:cxn modelId="{62966DAA-966D-4FD8-AD16-A7C7B1649899}" type="presParOf" srcId="{82872A20-85A1-4E3D-B224-F5A1481B1D18}" destId="{62D3BBBB-2042-4C3B-81CF-4611C3DE87D1}" srcOrd="3" destOrd="0" presId="urn:microsoft.com/office/officeart/2008/layout/HorizontalMultiLevelHierarchy"/>
    <dgm:cxn modelId="{12302E68-74DF-44DD-A799-11A7BB5AAF62}" type="presParOf" srcId="{62D3BBBB-2042-4C3B-81CF-4611C3DE87D1}" destId="{63C4EC71-A849-4676-AF06-96306F6CC20C}" srcOrd="0" destOrd="0" presId="urn:microsoft.com/office/officeart/2008/layout/HorizontalMultiLevelHierarchy"/>
    <dgm:cxn modelId="{894A81DE-5A13-4459-B10D-AE14D9DEFBEA}" type="presParOf" srcId="{62D3BBBB-2042-4C3B-81CF-4611C3DE87D1}" destId="{1A168107-C341-4B1B-AF9F-D6A396127BC0}" srcOrd="1" destOrd="0" presId="urn:microsoft.com/office/officeart/2008/layout/HorizontalMultiLevelHierarchy"/>
    <dgm:cxn modelId="{D4FFB551-8FEB-4C83-887D-C5ED99D9FBE4}" type="presParOf" srcId="{82872A20-85A1-4E3D-B224-F5A1481B1D18}" destId="{0A1AFB87-5341-4982-964D-23F18D9132A2}" srcOrd="4" destOrd="0" presId="urn:microsoft.com/office/officeart/2008/layout/HorizontalMultiLevelHierarchy"/>
    <dgm:cxn modelId="{EF04E64E-A847-4E6E-97E1-0347E50E22CB}" type="presParOf" srcId="{0A1AFB87-5341-4982-964D-23F18D9132A2}" destId="{E8804939-D467-4F23-9C9E-7C11181E51F6}" srcOrd="0" destOrd="0" presId="urn:microsoft.com/office/officeart/2008/layout/HorizontalMultiLevelHierarchy"/>
    <dgm:cxn modelId="{AC08CAFD-7F8D-47FE-BCEC-8F242AE94E7B}" type="presParOf" srcId="{82872A20-85A1-4E3D-B224-F5A1481B1D18}" destId="{ED0FEFB7-0FAA-4824-905B-1A3FD22B6477}" srcOrd="5" destOrd="0" presId="urn:microsoft.com/office/officeart/2008/layout/HorizontalMultiLevelHierarchy"/>
    <dgm:cxn modelId="{7A4EBB3E-F39C-4506-B791-5051895A6BE5}" type="presParOf" srcId="{ED0FEFB7-0FAA-4824-905B-1A3FD22B6477}" destId="{61560B85-D3E2-4256-A06C-D4F839561197}" srcOrd="0" destOrd="0" presId="urn:microsoft.com/office/officeart/2008/layout/HorizontalMultiLevelHierarchy"/>
    <dgm:cxn modelId="{773C903F-62ED-4AB2-87E3-8A1E6FF05A82}" type="presParOf" srcId="{ED0FEFB7-0FAA-4824-905B-1A3FD22B6477}" destId="{E304036F-57CE-4D88-91B6-F1B464BAFEC0}" srcOrd="1" destOrd="0" presId="urn:microsoft.com/office/officeart/2008/layout/HorizontalMultiLevelHierarchy"/>
    <dgm:cxn modelId="{02D8CD38-E287-4E68-A520-D008136D0116}" type="presParOf" srcId="{82872A20-85A1-4E3D-B224-F5A1481B1D18}" destId="{EBFB9157-83B3-4353-A6D7-C2056F09437E}" srcOrd="6" destOrd="0" presId="urn:microsoft.com/office/officeart/2008/layout/HorizontalMultiLevelHierarchy"/>
    <dgm:cxn modelId="{F021D1E1-610C-407A-AD47-CF988FA01F1A}" type="presParOf" srcId="{EBFB9157-83B3-4353-A6D7-C2056F09437E}" destId="{28D3EC45-C6E0-4976-865D-166BC6370F3B}" srcOrd="0" destOrd="0" presId="urn:microsoft.com/office/officeart/2008/layout/HorizontalMultiLevelHierarchy"/>
    <dgm:cxn modelId="{5DC7A268-A59E-4E75-B94B-426C1F517747}" type="presParOf" srcId="{82872A20-85A1-4E3D-B224-F5A1481B1D18}" destId="{E544CBD2-495F-4437-8956-BCD64F4A7330}" srcOrd="7" destOrd="0" presId="urn:microsoft.com/office/officeart/2008/layout/HorizontalMultiLevelHierarchy"/>
    <dgm:cxn modelId="{0340AE91-714A-4927-B7C5-A55651C715F5}" type="presParOf" srcId="{E544CBD2-495F-4437-8956-BCD64F4A7330}" destId="{7162DB5F-1C8B-406B-84DE-A9EF12835A22}" srcOrd="0" destOrd="0" presId="urn:microsoft.com/office/officeart/2008/layout/HorizontalMultiLevelHierarchy"/>
    <dgm:cxn modelId="{04C86AAF-8120-4622-A06C-A60433D8045E}" type="presParOf" srcId="{E544CBD2-495F-4437-8956-BCD64F4A7330}" destId="{90A8B4CB-46D6-407D-9CED-A5F1A4F78620}" srcOrd="1" destOrd="0" presId="urn:microsoft.com/office/officeart/2008/layout/HorizontalMultiLevelHierarchy"/>
    <dgm:cxn modelId="{8DE0D0FD-6DC0-4AFF-BE13-28D075935259}" type="presParOf" srcId="{82872A20-85A1-4E3D-B224-F5A1481B1D18}" destId="{F8A540CA-4EAF-44F7-A738-A9CC3601C00A}" srcOrd="8" destOrd="0" presId="urn:microsoft.com/office/officeart/2008/layout/HorizontalMultiLevelHierarchy"/>
    <dgm:cxn modelId="{3DBEDD6E-7F42-4DB2-8BC9-290C9DA9A632}" type="presParOf" srcId="{F8A540CA-4EAF-44F7-A738-A9CC3601C00A}" destId="{6788FE88-204C-41DD-BAA4-C9ABEB944CA1}" srcOrd="0" destOrd="0" presId="urn:microsoft.com/office/officeart/2008/layout/HorizontalMultiLevelHierarchy"/>
    <dgm:cxn modelId="{13371357-11E6-4F5A-9593-F110CA659EEB}" type="presParOf" srcId="{82872A20-85A1-4E3D-B224-F5A1481B1D18}" destId="{62A2A782-9F7C-4D7E-9CB3-CD0996A87DE1}" srcOrd="9" destOrd="0" presId="urn:microsoft.com/office/officeart/2008/layout/HorizontalMultiLevelHierarchy"/>
    <dgm:cxn modelId="{4C4276A2-43A3-4BDF-AD50-1B9D84616908}" type="presParOf" srcId="{62A2A782-9F7C-4D7E-9CB3-CD0996A87DE1}" destId="{A1E4AA90-3804-4C98-8C12-55AAABE88D73}" srcOrd="0" destOrd="0" presId="urn:microsoft.com/office/officeart/2008/layout/HorizontalMultiLevelHierarchy"/>
    <dgm:cxn modelId="{638BBCEA-C168-465F-883D-38A0E9F5B223}" type="presParOf" srcId="{62A2A782-9F7C-4D7E-9CB3-CD0996A87DE1}" destId="{DEB6D0E3-61C3-4594-9F99-E2B91FD4538B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175B7F72-47CF-48B6-8BD1-70357FEC4A04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IN"/>
        </a:p>
      </dgm:t>
    </dgm:pt>
    <dgm:pt modelId="{2F1725E0-B78E-4474-93FB-98340B670F0D}">
      <dgm:prSet phldrT="[Text]" custT="1"/>
      <dgm:spPr/>
      <dgm:t>
        <a:bodyPr/>
        <a:lstStyle/>
        <a:p>
          <a:r>
            <a:rPr lang="en-US" sz="1000" dirty="0">
              <a:latin typeface="Arial" panose="020B0604020202020204" pitchFamily="34" charset="0"/>
              <a:cs typeface="Arial" panose="020B0604020202020204" pitchFamily="34" charset="0"/>
            </a:rPr>
            <a:t>Phase -2</a:t>
          </a:r>
          <a:endParaRPr lang="en-IN" sz="1000" dirty="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7285ACED-B251-4CEC-A6EE-E0614FC57FA7}" type="parTrans" cxnId="{EA70FA6F-A989-48FA-8EEA-73AB78CCFC1C}">
      <dgm:prSet/>
      <dgm:spPr/>
      <dgm:t>
        <a:bodyPr/>
        <a:lstStyle/>
        <a:p>
          <a:endParaRPr lang="en-IN"/>
        </a:p>
      </dgm:t>
    </dgm:pt>
    <dgm:pt modelId="{D3B26DCB-C427-4F6A-848F-885CF784AD2E}" type="sibTrans" cxnId="{EA70FA6F-A989-48FA-8EEA-73AB78CCFC1C}">
      <dgm:prSet/>
      <dgm:spPr/>
      <dgm:t>
        <a:bodyPr/>
        <a:lstStyle/>
        <a:p>
          <a:endParaRPr lang="en-IN"/>
        </a:p>
      </dgm:t>
    </dgm:pt>
    <dgm:pt modelId="{29027FCC-4C27-4233-B570-CEDA13A38423}">
      <dgm:prSet phldrT="[Text]" custT="1"/>
      <dgm:spPr/>
      <dgm:t>
        <a:bodyPr/>
        <a:lstStyle/>
        <a:p>
          <a:r>
            <a:rPr lang="en-US" sz="1000" dirty="0">
              <a:latin typeface="Arial" panose="020B0604020202020204" pitchFamily="34" charset="0"/>
              <a:cs typeface="Arial" panose="020B0604020202020204" pitchFamily="34" charset="0"/>
            </a:rPr>
            <a:t>Micro-service implementation</a:t>
          </a:r>
          <a:endParaRPr lang="en-IN" sz="1000" dirty="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4135CF11-05C4-46B8-B62A-5251128CEAD7}" type="parTrans" cxnId="{A6DF010C-50DD-4ABE-B4AA-B30167228AF0}">
      <dgm:prSet/>
      <dgm:spPr/>
      <dgm:t>
        <a:bodyPr/>
        <a:lstStyle/>
        <a:p>
          <a:endParaRPr lang="en-IN"/>
        </a:p>
      </dgm:t>
    </dgm:pt>
    <dgm:pt modelId="{88C90670-B02F-42A6-897A-DBAB12B79CF4}" type="sibTrans" cxnId="{A6DF010C-50DD-4ABE-B4AA-B30167228AF0}">
      <dgm:prSet/>
      <dgm:spPr/>
      <dgm:t>
        <a:bodyPr/>
        <a:lstStyle/>
        <a:p>
          <a:endParaRPr lang="en-IN"/>
        </a:p>
      </dgm:t>
    </dgm:pt>
    <dgm:pt modelId="{22C5409F-07E0-40C6-A38E-CAAA33E07C50}">
      <dgm:prSet phldrT="[Text]" custT="1"/>
      <dgm:spPr/>
      <dgm:t>
        <a:bodyPr/>
        <a:lstStyle/>
        <a:p>
          <a:r>
            <a:rPr lang="en-US" sz="1000" dirty="0">
              <a:latin typeface="Arial" panose="020B0604020202020204" pitchFamily="34" charset="0"/>
              <a:cs typeface="Arial" panose="020B0604020202020204" pitchFamily="34" charset="0"/>
            </a:rPr>
            <a:t>Font-end design</a:t>
          </a:r>
          <a:endParaRPr lang="en-IN" sz="1000" dirty="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7743BE8-9E6F-4E94-88C2-56418F7E2809}" type="parTrans" cxnId="{5BD74D75-6389-4D32-8439-0328BA6B067A}">
      <dgm:prSet/>
      <dgm:spPr/>
      <dgm:t>
        <a:bodyPr/>
        <a:lstStyle/>
        <a:p>
          <a:endParaRPr lang="en-IN"/>
        </a:p>
      </dgm:t>
    </dgm:pt>
    <dgm:pt modelId="{1EFA45EC-A1BF-4700-930B-B8180DDF02E8}" type="sibTrans" cxnId="{5BD74D75-6389-4D32-8439-0328BA6B067A}">
      <dgm:prSet/>
      <dgm:spPr/>
      <dgm:t>
        <a:bodyPr/>
        <a:lstStyle/>
        <a:p>
          <a:endParaRPr lang="en-IN"/>
        </a:p>
      </dgm:t>
    </dgm:pt>
    <dgm:pt modelId="{42F973F4-BDAD-46BE-9A32-90E31F83DAA9}">
      <dgm:prSet phldrT="[Text]" custT="1"/>
      <dgm:spPr/>
      <dgm:t>
        <a:bodyPr/>
        <a:lstStyle/>
        <a:p>
          <a:r>
            <a:rPr lang="en-IN" sz="1000" dirty="0">
              <a:latin typeface="Arial" panose="020B0604020202020204" pitchFamily="34" charset="0"/>
              <a:cs typeface="Arial" panose="020B0604020202020204" pitchFamily="34" charset="0"/>
            </a:rPr>
            <a:t>Backend integration with Frontend</a:t>
          </a:r>
        </a:p>
      </dgm:t>
    </dgm:pt>
    <dgm:pt modelId="{98A9A276-EC14-440C-AE23-0EDC9FD323DC}" type="parTrans" cxnId="{619CDFA4-702B-4D11-B4B6-D7F4BFB28BCF}">
      <dgm:prSet/>
      <dgm:spPr/>
      <dgm:t>
        <a:bodyPr/>
        <a:lstStyle/>
        <a:p>
          <a:endParaRPr lang="en-IN"/>
        </a:p>
      </dgm:t>
    </dgm:pt>
    <dgm:pt modelId="{440A73F5-8A01-465D-844B-59CD5DE4B715}" type="sibTrans" cxnId="{619CDFA4-702B-4D11-B4B6-D7F4BFB28BCF}">
      <dgm:prSet/>
      <dgm:spPr/>
      <dgm:t>
        <a:bodyPr/>
        <a:lstStyle/>
        <a:p>
          <a:endParaRPr lang="en-IN"/>
        </a:p>
      </dgm:t>
    </dgm:pt>
    <dgm:pt modelId="{2732D5B4-CB20-49AB-BFF9-D928AD0E751A}">
      <dgm:prSet phldrT="[Text]" custT="1"/>
      <dgm:spPr/>
      <dgm:t>
        <a:bodyPr/>
        <a:lstStyle/>
        <a:p>
          <a:r>
            <a:rPr lang="en-US" sz="1000" dirty="0">
              <a:latin typeface="Arial" panose="020B0604020202020204" pitchFamily="34" charset="0"/>
              <a:cs typeface="Arial" panose="020B0604020202020204" pitchFamily="34" charset="0"/>
            </a:rPr>
            <a:t>Final Review</a:t>
          </a:r>
          <a:endParaRPr lang="en-IN" sz="1000" dirty="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19A2FC5B-9E94-46C1-86F3-321247FB0CC7}" type="parTrans" cxnId="{08D2B723-4A17-4747-B075-7DF6119AB2C0}">
      <dgm:prSet/>
      <dgm:spPr/>
      <dgm:t>
        <a:bodyPr/>
        <a:lstStyle/>
        <a:p>
          <a:endParaRPr lang="en-IN"/>
        </a:p>
      </dgm:t>
    </dgm:pt>
    <dgm:pt modelId="{D604D25F-DE41-46F3-8563-ECB3BFA72807}" type="sibTrans" cxnId="{08D2B723-4A17-4747-B075-7DF6119AB2C0}">
      <dgm:prSet/>
      <dgm:spPr/>
      <dgm:t>
        <a:bodyPr/>
        <a:lstStyle/>
        <a:p>
          <a:endParaRPr lang="en-IN"/>
        </a:p>
      </dgm:t>
    </dgm:pt>
    <dgm:pt modelId="{BF8C2C57-C5A2-4EED-A522-EA1A9FEEFC47}">
      <dgm:prSet phldrT="[Text]" custT="1"/>
      <dgm:spPr/>
      <dgm:t>
        <a:bodyPr/>
        <a:lstStyle/>
        <a:p>
          <a:r>
            <a:rPr lang="en-IN" sz="1000" dirty="0">
              <a:latin typeface="Arial" panose="020B0604020202020204" pitchFamily="34" charset="0"/>
              <a:cs typeface="Arial" panose="020B0604020202020204" pitchFamily="34" charset="0"/>
            </a:rPr>
            <a:t>Deployment</a:t>
          </a:r>
        </a:p>
      </dgm:t>
    </dgm:pt>
    <dgm:pt modelId="{74CA14D9-3891-4062-A659-2F323512E166}" type="parTrans" cxnId="{B3022CBE-E258-445E-9FE6-D631DBE3CADF}">
      <dgm:prSet/>
      <dgm:spPr/>
      <dgm:t>
        <a:bodyPr/>
        <a:lstStyle/>
        <a:p>
          <a:endParaRPr lang="en-IN"/>
        </a:p>
      </dgm:t>
    </dgm:pt>
    <dgm:pt modelId="{FD5317E1-1DF0-4296-893C-0FAA563FCCEA}" type="sibTrans" cxnId="{B3022CBE-E258-445E-9FE6-D631DBE3CADF}">
      <dgm:prSet/>
      <dgm:spPr/>
      <dgm:t>
        <a:bodyPr/>
        <a:lstStyle/>
        <a:p>
          <a:endParaRPr lang="en-IN"/>
        </a:p>
      </dgm:t>
    </dgm:pt>
    <dgm:pt modelId="{0844BAB5-AB7C-4B8C-A146-BDB0667C2C2B}" type="pres">
      <dgm:prSet presAssocID="{175B7F72-47CF-48B6-8BD1-70357FEC4A04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29559B41-489C-4160-BF9F-C035EA3A0399}" type="pres">
      <dgm:prSet presAssocID="{2F1725E0-B78E-4474-93FB-98340B670F0D}" presName="root1" presStyleCnt="0"/>
      <dgm:spPr/>
    </dgm:pt>
    <dgm:pt modelId="{7638D007-9D1D-464A-A765-C4F1C75913D5}" type="pres">
      <dgm:prSet presAssocID="{2F1725E0-B78E-4474-93FB-98340B670F0D}" presName="LevelOneTextNode" presStyleLbl="node0" presStyleIdx="0" presStyleCnt="1" custScaleY="114143">
        <dgm:presLayoutVars>
          <dgm:chPref val="3"/>
        </dgm:presLayoutVars>
      </dgm:prSet>
      <dgm:spPr/>
    </dgm:pt>
    <dgm:pt modelId="{82872A20-85A1-4E3D-B224-F5A1481B1D18}" type="pres">
      <dgm:prSet presAssocID="{2F1725E0-B78E-4474-93FB-98340B670F0D}" presName="level2hierChild" presStyleCnt="0"/>
      <dgm:spPr/>
    </dgm:pt>
    <dgm:pt modelId="{1FB61B34-35F1-4478-A141-E029DBFCC084}" type="pres">
      <dgm:prSet presAssocID="{4135CF11-05C4-46B8-B62A-5251128CEAD7}" presName="conn2-1" presStyleLbl="parChTrans1D2" presStyleIdx="0" presStyleCnt="5"/>
      <dgm:spPr/>
    </dgm:pt>
    <dgm:pt modelId="{C06D1B5B-BF16-49FE-9FD9-FE576A94F6DD}" type="pres">
      <dgm:prSet presAssocID="{4135CF11-05C4-46B8-B62A-5251128CEAD7}" presName="connTx" presStyleLbl="parChTrans1D2" presStyleIdx="0" presStyleCnt="5"/>
      <dgm:spPr/>
    </dgm:pt>
    <dgm:pt modelId="{07F550AA-F209-4D1C-8A25-590837067042}" type="pres">
      <dgm:prSet presAssocID="{29027FCC-4C27-4233-B570-CEDA13A38423}" presName="root2" presStyleCnt="0"/>
      <dgm:spPr/>
    </dgm:pt>
    <dgm:pt modelId="{044ECC0F-7D41-41DC-81DC-FA1D3AC09903}" type="pres">
      <dgm:prSet presAssocID="{29027FCC-4C27-4233-B570-CEDA13A38423}" presName="LevelTwoTextNode" presStyleLbl="node2" presStyleIdx="0" presStyleCnt="5">
        <dgm:presLayoutVars>
          <dgm:chPref val="3"/>
        </dgm:presLayoutVars>
      </dgm:prSet>
      <dgm:spPr/>
    </dgm:pt>
    <dgm:pt modelId="{4B71F9D3-FF83-4ABE-A324-A4DE729EAC0C}" type="pres">
      <dgm:prSet presAssocID="{29027FCC-4C27-4233-B570-CEDA13A38423}" presName="level3hierChild" presStyleCnt="0"/>
      <dgm:spPr/>
    </dgm:pt>
    <dgm:pt modelId="{0D204C51-FDCE-425D-BCEB-8E4058BD3658}" type="pres">
      <dgm:prSet presAssocID="{F7743BE8-9E6F-4E94-88C2-56418F7E2809}" presName="conn2-1" presStyleLbl="parChTrans1D2" presStyleIdx="1" presStyleCnt="5"/>
      <dgm:spPr/>
    </dgm:pt>
    <dgm:pt modelId="{9E0ED0D3-C81C-4FEA-92A7-A063E4B218AB}" type="pres">
      <dgm:prSet presAssocID="{F7743BE8-9E6F-4E94-88C2-56418F7E2809}" presName="connTx" presStyleLbl="parChTrans1D2" presStyleIdx="1" presStyleCnt="5"/>
      <dgm:spPr/>
    </dgm:pt>
    <dgm:pt modelId="{62D3BBBB-2042-4C3B-81CF-4611C3DE87D1}" type="pres">
      <dgm:prSet presAssocID="{22C5409F-07E0-40C6-A38E-CAAA33E07C50}" presName="root2" presStyleCnt="0"/>
      <dgm:spPr/>
    </dgm:pt>
    <dgm:pt modelId="{63C4EC71-A849-4676-AF06-96306F6CC20C}" type="pres">
      <dgm:prSet presAssocID="{22C5409F-07E0-40C6-A38E-CAAA33E07C50}" presName="LevelTwoTextNode" presStyleLbl="node2" presStyleIdx="1" presStyleCnt="5">
        <dgm:presLayoutVars>
          <dgm:chPref val="3"/>
        </dgm:presLayoutVars>
      </dgm:prSet>
      <dgm:spPr/>
    </dgm:pt>
    <dgm:pt modelId="{1A168107-C341-4B1B-AF9F-D6A396127BC0}" type="pres">
      <dgm:prSet presAssocID="{22C5409F-07E0-40C6-A38E-CAAA33E07C50}" presName="level3hierChild" presStyleCnt="0"/>
      <dgm:spPr/>
    </dgm:pt>
    <dgm:pt modelId="{EBFB9157-83B3-4353-A6D7-C2056F09437E}" type="pres">
      <dgm:prSet presAssocID="{98A9A276-EC14-440C-AE23-0EDC9FD323DC}" presName="conn2-1" presStyleLbl="parChTrans1D2" presStyleIdx="2" presStyleCnt="5"/>
      <dgm:spPr/>
    </dgm:pt>
    <dgm:pt modelId="{28D3EC45-C6E0-4976-865D-166BC6370F3B}" type="pres">
      <dgm:prSet presAssocID="{98A9A276-EC14-440C-AE23-0EDC9FD323DC}" presName="connTx" presStyleLbl="parChTrans1D2" presStyleIdx="2" presStyleCnt="5"/>
      <dgm:spPr/>
    </dgm:pt>
    <dgm:pt modelId="{E544CBD2-495F-4437-8956-BCD64F4A7330}" type="pres">
      <dgm:prSet presAssocID="{42F973F4-BDAD-46BE-9A32-90E31F83DAA9}" presName="root2" presStyleCnt="0"/>
      <dgm:spPr/>
    </dgm:pt>
    <dgm:pt modelId="{7162DB5F-1C8B-406B-84DE-A9EF12835A22}" type="pres">
      <dgm:prSet presAssocID="{42F973F4-BDAD-46BE-9A32-90E31F83DAA9}" presName="LevelTwoTextNode" presStyleLbl="node2" presStyleIdx="2" presStyleCnt="5">
        <dgm:presLayoutVars>
          <dgm:chPref val="3"/>
        </dgm:presLayoutVars>
      </dgm:prSet>
      <dgm:spPr/>
    </dgm:pt>
    <dgm:pt modelId="{90A8B4CB-46D6-407D-9CED-A5F1A4F78620}" type="pres">
      <dgm:prSet presAssocID="{42F973F4-BDAD-46BE-9A32-90E31F83DAA9}" presName="level3hierChild" presStyleCnt="0"/>
      <dgm:spPr/>
    </dgm:pt>
    <dgm:pt modelId="{F32CFB7E-0A1A-43EB-8255-F6EB718A661E}" type="pres">
      <dgm:prSet presAssocID="{74CA14D9-3891-4062-A659-2F323512E166}" presName="conn2-1" presStyleLbl="parChTrans1D2" presStyleIdx="3" presStyleCnt="5"/>
      <dgm:spPr/>
    </dgm:pt>
    <dgm:pt modelId="{435576B3-A73F-49F8-A2C4-192BD42B3CA2}" type="pres">
      <dgm:prSet presAssocID="{74CA14D9-3891-4062-A659-2F323512E166}" presName="connTx" presStyleLbl="parChTrans1D2" presStyleIdx="3" presStyleCnt="5"/>
      <dgm:spPr/>
    </dgm:pt>
    <dgm:pt modelId="{B11AF647-C8C9-4BC7-9527-0329B2FE9208}" type="pres">
      <dgm:prSet presAssocID="{BF8C2C57-C5A2-4EED-A522-EA1A9FEEFC47}" presName="root2" presStyleCnt="0"/>
      <dgm:spPr/>
    </dgm:pt>
    <dgm:pt modelId="{E90C207A-C28E-46C3-8922-149126634A2C}" type="pres">
      <dgm:prSet presAssocID="{BF8C2C57-C5A2-4EED-A522-EA1A9FEEFC47}" presName="LevelTwoTextNode" presStyleLbl="node2" presStyleIdx="3" presStyleCnt="5">
        <dgm:presLayoutVars>
          <dgm:chPref val="3"/>
        </dgm:presLayoutVars>
      </dgm:prSet>
      <dgm:spPr/>
    </dgm:pt>
    <dgm:pt modelId="{E1A41406-67DF-403F-BC52-66F8187E6A29}" type="pres">
      <dgm:prSet presAssocID="{BF8C2C57-C5A2-4EED-A522-EA1A9FEEFC47}" presName="level3hierChild" presStyleCnt="0"/>
      <dgm:spPr/>
    </dgm:pt>
    <dgm:pt modelId="{F8A540CA-4EAF-44F7-A738-A9CC3601C00A}" type="pres">
      <dgm:prSet presAssocID="{19A2FC5B-9E94-46C1-86F3-321247FB0CC7}" presName="conn2-1" presStyleLbl="parChTrans1D2" presStyleIdx="4" presStyleCnt="5"/>
      <dgm:spPr/>
    </dgm:pt>
    <dgm:pt modelId="{6788FE88-204C-41DD-BAA4-C9ABEB944CA1}" type="pres">
      <dgm:prSet presAssocID="{19A2FC5B-9E94-46C1-86F3-321247FB0CC7}" presName="connTx" presStyleLbl="parChTrans1D2" presStyleIdx="4" presStyleCnt="5"/>
      <dgm:spPr/>
    </dgm:pt>
    <dgm:pt modelId="{62A2A782-9F7C-4D7E-9CB3-CD0996A87DE1}" type="pres">
      <dgm:prSet presAssocID="{2732D5B4-CB20-49AB-BFF9-D928AD0E751A}" presName="root2" presStyleCnt="0"/>
      <dgm:spPr/>
    </dgm:pt>
    <dgm:pt modelId="{A1E4AA90-3804-4C98-8C12-55AAABE88D73}" type="pres">
      <dgm:prSet presAssocID="{2732D5B4-CB20-49AB-BFF9-D928AD0E751A}" presName="LevelTwoTextNode" presStyleLbl="node2" presStyleIdx="4" presStyleCnt="5">
        <dgm:presLayoutVars>
          <dgm:chPref val="3"/>
        </dgm:presLayoutVars>
      </dgm:prSet>
      <dgm:spPr/>
    </dgm:pt>
    <dgm:pt modelId="{DEB6D0E3-61C3-4594-9F99-E2B91FD4538B}" type="pres">
      <dgm:prSet presAssocID="{2732D5B4-CB20-49AB-BFF9-D928AD0E751A}" presName="level3hierChild" presStyleCnt="0"/>
      <dgm:spPr/>
    </dgm:pt>
  </dgm:ptLst>
  <dgm:cxnLst>
    <dgm:cxn modelId="{81696402-AFD4-4BA1-AEC2-1FABD5AA7572}" type="presOf" srcId="{22C5409F-07E0-40C6-A38E-CAAA33E07C50}" destId="{63C4EC71-A849-4676-AF06-96306F6CC20C}" srcOrd="0" destOrd="0" presId="urn:microsoft.com/office/officeart/2008/layout/HorizontalMultiLevelHierarchy"/>
    <dgm:cxn modelId="{A6DF010C-50DD-4ABE-B4AA-B30167228AF0}" srcId="{2F1725E0-B78E-4474-93FB-98340B670F0D}" destId="{29027FCC-4C27-4233-B570-CEDA13A38423}" srcOrd="0" destOrd="0" parTransId="{4135CF11-05C4-46B8-B62A-5251128CEAD7}" sibTransId="{88C90670-B02F-42A6-897A-DBAB12B79CF4}"/>
    <dgm:cxn modelId="{08D2B723-4A17-4747-B075-7DF6119AB2C0}" srcId="{2F1725E0-B78E-4474-93FB-98340B670F0D}" destId="{2732D5B4-CB20-49AB-BFF9-D928AD0E751A}" srcOrd="4" destOrd="0" parTransId="{19A2FC5B-9E94-46C1-86F3-321247FB0CC7}" sibTransId="{D604D25F-DE41-46F3-8563-ECB3BFA72807}"/>
    <dgm:cxn modelId="{FD41655D-77E2-4C28-8A62-0EA337107815}" type="presOf" srcId="{29027FCC-4C27-4233-B570-CEDA13A38423}" destId="{044ECC0F-7D41-41DC-81DC-FA1D3AC09903}" srcOrd="0" destOrd="0" presId="urn:microsoft.com/office/officeart/2008/layout/HorizontalMultiLevelHierarchy"/>
    <dgm:cxn modelId="{AFA4BC62-1187-4141-80A6-5D8027C6E6F4}" type="presOf" srcId="{74CA14D9-3891-4062-A659-2F323512E166}" destId="{435576B3-A73F-49F8-A2C4-192BD42B3CA2}" srcOrd="1" destOrd="0" presId="urn:microsoft.com/office/officeart/2008/layout/HorizontalMultiLevelHierarchy"/>
    <dgm:cxn modelId="{0D8BF844-212F-4C2C-BFD2-EB0189F2ECB9}" type="presOf" srcId="{98A9A276-EC14-440C-AE23-0EDC9FD323DC}" destId="{28D3EC45-C6E0-4976-865D-166BC6370F3B}" srcOrd="1" destOrd="0" presId="urn:microsoft.com/office/officeart/2008/layout/HorizontalMultiLevelHierarchy"/>
    <dgm:cxn modelId="{2DD01D65-66D7-4A7F-A822-3D044ECA74F8}" type="presOf" srcId="{98A9A276-EC14-440C-AE23-0EDC9FD323DC}" destId="{EBFB9157-83B3-4353-A6D7-C2056F09437E}" srcOrd="0" destOrd="0" presId="urn:microsoft.com/office/officeart/2008/layout/HorizontalMultiLevelHierarchy"/>
    <dgm:cxn modelId="{D0B3C165-6AA4-44A8-8AAE-76DC524C8CC7}" type="presOf" srcId="{19A2FC5B-9E94-46C1-86F3-321247FB0CC7}" destId="{6788FE88-204C-41DD-BAA4-C9ABEB944CA1}" srcOrd="1" destOrd="0" presId="urn:microsoft.com/office/officeart/2008/layout/HorizontalMultiLevelHierarchy"/>
    <dgm:cxn modelId="{7A0BE96E-04E6-4C40-B819-94926D9BEFCB}" type="presOf" srcId="{74CA14D9-3891-4062-A659-2F323512E166}" destId="{F32CFB7E-0A1A-43EB-8255-F6EB718A661E}" srcOrd="0" destOrd="0" presId="urn:microsoft.com/office/officeart/2008/layout/HorizontalMultiLevelHierarchy"/>
    <dgm:cxn modelId="{EA70FA6F-A989-48FA-8EEA-73AB78CCFC1C}" srcId="{175B7F72-47CF-48B6-8BD1-70357FEC4A04}" destId="{2F1725E0-B78E-4474-93FB-98340B670F0D}" srcOrd="0" destOrd="0" parTransId="{7285ACED-B251-4CEC-A6EE-E0614FC57FA7}" sibTransId="{D3B26DCB-C427-4F6A-848F-885CF784AD2E}"/>
    <dgm:cxn modelId="{5E248A71-CB4F-40E3-BA98-5255D2B92F95}" type="presOf" srcId="{F7743BE8-9E6F-4E94-88C2-56418F7E2809}" destId="{9E0ED0D3-C81C-4FEA-92A7-A063E4B218AB}" srcOrd="1" destOrd="0" presId="urn:microsoft.com/office/officeart/2008/layout/HorizontalMultiLevelHierarchy"/>
    <dgm:cxn modelId="{CD273F52-99CF-4A8A-8B87-EB67196FBC6F}" type="presOf" srcId="{4135CF11-05C4-46B8-B62A-5251128CEAD7}" destId="{1FB61B34-35F1-4478-A141-E029DBFCC084}" srcOrd="0" destOrd="0" presId="urn:microsoft.com/office/officeart/2008/layout/HorizontalMultiLevelHierarchy"/>
    <dgm:cxn modelId="{8945DC72-95F5-4ED4-9FD4-DA58744318C6}" type="presOf" srcId="{19A2FC5B-9E94-46C1-86F3-321247FB0CC7}" destId="{F8A540CA-4EAF-44F7-A738-A9CC3601C00A}" srcOrd="0" destOrd="0" presId="urn:microsoft.com/office/officeart/2008/layout/HorizontalMultiLevelHierarchy"/>
    <dgm:cxn modelId="{5BD74D75-6389-4D32-8439-0328BA6B067A}" srcId="{2F1725E0-B78E-4474-93FB-98340B670F0D}" destId="{22C5409F-07E0-40C6-A38E-CAAA33E07C50}" srcOrd="1" destOrd="0" parTransId="{F7743BE8-9E6F-4E94-88C2-56418F7E2809}" sibTransId="{1EFA45EC-A1BF-4700-930B-B8180DDF02E8}"/>
    <dgm:cxn modelId="{FCBA8A90-9834-4811-82BF-EE5655858415}" type="presOf" srcId="{4135CF11-05C4-46B8-B62A-5251128CEAD7}" destId="{C06D1B5B-BF16-49FE-9FD9-FE576A94F6DD}" srcOrd="1" destOrd="0" presId="urn:microsoft.com/office/officeart/2008/layout/HorizontalMultiLevelHierarchy"/>
    <dgm:cxn modelId="{A7D53F9D-0AC3-420E-A58A-797DAF0D9434}" type="presOf" srcId="{2F1725E0-B78E-4474-93FB-98340B670F0D}" destId="{7638D007-9D1D-464A-A765-C4F1C75913D5}" srcOrd="0" destOrd="0" presId="urn:microsoft.com/office/officeart/2008/layout/HorizontalMultiLevelHierarchy"/>
    <dgm:cxn modelId="{36561BA3-E222-44E9-812C-0BFE9D7BA51E}" type="presOf" srcId="{BF8C2C57-C5A2-4EED-A522-EA1A9FEEFC47}" destId="{E90C207A-C28E-46C3-8922-149126634A2C}" srcOrd="0" destOrd="0" presId="urn:microsoft.com/office/officeart/2008/layout/HorizontalMultiLevelHierarchy"/>
    <dgm:cxn modelId="{619CDFA4-702B-4D11-B4B6-D7F4BFB28BCF}" srcId="{2F1725E0-B78E-4474-93FB-98340B670F0D}" destId="{42F973F4-BDAD-46BE-9A32-90E31F83DAA9}" srcOrd="2" destOrd="0" parTransId="{98A9A276-EC14-440C-AE23-0EDC9FD323DC}" sibTransId="{440A73F5-8A01-465D-844B-59CD5DE4B715}"/>
    <dgm:cxn modelId="{D23879AA-8783-4E21-AC75-8DEFECEC750B}" type="presOf" srcId="{F7743BE8-9E6F-4E94-88C2-56418F7E2809}" destId="{0D204C51-FDCE-425D-BCEB-8E4058BD3658}" srcOrd="0" destOrd="0" presId="urn:microsoft.com/office/officeart/2008/layout/HorizontalMultiLevelHierarchy"/>
    <dgm:cxn modelId="{B3022CBE-E258-445E-9FE6-D631DBE3CADF}" srcId="{2F1725E0-B78E-4474-93FB-98340B670F0D}" destId="{BF8C2C57-C5A2-4EED-A522-EA1A9FEEFC47}" srcOrd="3" destOrd="0" parTransId="{74CA14D9-3891-4062-A659-2F323512E166}" sibTransId="{FD5317E1-1DF0-4296-893C-0FAA563FCCEA}"/>
    <dgm:cxn modelId="{516887E7-1D17-4B6F-8841-C44670F400AF}" type="presOf" srcId="{2732D5B4-CB20-49AB-BFF9-D928AD0E751A}" destId="{A1E4AA90-3804-4C98-8C12-55AAABE88D73}" srcOrd="0" destOrd="0" presId="urn:microsoft.com/office/officeart/2008/layout/HorizontalMultiLevelHierarchy"/>
    <dgm:cxn modelId="{4BE905F3-26EB-4AFF-8AFC-0BB6892594DD}" type="presOf" srcId="{42F973F4-BDAD-46BE-9A32-90E31F83DAA9}" destId="{7162DB5F-1C8B-406B-84DE-A9EF12835A22}" srcOrd="0" destOrd="0" presId="urn:microsoft.com/office/officeart/2008/layout/HorizontalMultiLevelHierarchy"/>
    <dgm:cxn modelId="{6FC619F5-6A53-4BC4-8104-444F93E8BA11}" type="presOf" srcId="{175B7F72-47CF-48B6-8BD1-70357FEC4A04}" destId="{0844BAB5-AB7C-4B8C-A146-BDB0667C2C2B}" srcOrd="0" destOrd="0" presId="urn:microsoft.com/office/officeart/2008/layout/HorizontalMultiLevelHierarchy"/>
    <dgm:cxn modelId="{F0E7EF6C-2109-489B-9E68-E4AFF5661E72}" type="presParOf" srcId="{0844BAB5-AB7C-4B8C-A146-BDB0667C2C2B}" destId="{29559B41-489C-4160-BF9F-C035EA3A0399}" srcOrd="0" destOrd="0" presId="urn:microsoft.com/office/officeart/2008/layout/HorizontalMultiLevelHierarchy"/>
    <dgm:cxn modelId="{5DCA2940-E776-4FBC-A857-180F8273B821}" type="presParOf" srcId="{29559B41-489C-4160-BF9F-C035EA3A0399}" destId="{7638D007-9D1D-464A-A765-C4F1C75913D5}" srcOrd="0" destOrd="0" presId="urn:microsoft.com/office/officeart/2008/layout/HorizontalMultiLevelHierarchy"/>
    <dgm:cxn modelId="{C4E57EB1-749E-45DD-AC9A-CA919AAAD78C}" type="presParOf" srcId="{29559B41-489C-4160-BF9F-C035EA3A0399}" destId="{82872A20-85A1-4E3D-B224-F5A1481B1D18}" srcOrd="1" destOrd="0" presId="urn:microsoft.com/office/officeart/2008/layout/HorizontalMultiLevelHierarchy"/>
    <dgm:cxn modelId="{0872F7E3-D274-420E-80C4-835A9C010531}" type="presParOf" srcId="{82872A20-85A1-4E3D-B224-F5A1481B1D18}" destId="{1FB61B34-35F1-4478-A141-E029DBFCC084}" srcOrd="0" destOrd="0" presId="urn:microsoft.com/office/officeart/2008/layout/HorizontalMultiLevelHierarchy"/>
    <dgm:cxn modelId="{A50825AD-B722-4471-90CC-139E9E60F991}" type="presParOf" srcId="{1FB61B34-35F1-4478-A141-E029DBFCC084}" destId="{C06D1B5B-BF16-49FE-9FD9-FE576A94F6DD}" srcOrd="0" destOrd="0" presId="urn:microsoft.com/office/officeart/2008/layout/HorizontalMultiLevelHierarchy"/>
    <dgm:cxn modelId="{28B25D3C-C6A7-4312-BEEA-77627E03090C}" type="presParOf" srcId="{82872A20-85A1-4E3D-B224-F5A1481B1D18}" destId="{07F550AA-F209-4D1C-8A25-590837067042}" srcOrd="1" destOrd="0" presId="urn:microsoft.com/office/officeart/2008/layout/HorizontalMultiLevelHierarchy"/>
    <dgm:cxn modelId="{856F3C78-ED7F-44D1-8AB1-658D4D1508C3}" type="presParOf" srcId="{07F550AA-F209-4D1C-8A25-590837067042}" destId="{044ECC0F-7D41-41DC-81DC-FA1D3AC09903}" srcOrd="0" destOrd="0" presId="urn:microsoft.com/office/officeart/2008/layout/HorizontalMultiLevelHierarchy"/>
    <dgm:cxn modelId="{30116A56-61E1-4DDD-8A67-D92BDE392557}" type="presParOf" srcId="{07F550AA-F209-4D1C-8A25-590837067042}" destId="{4B71F9D3-FF83-4ABE-A324-A4DE729EAC0C}" srcOrd="1" destOrd="0" presId="urn:microsoft.com/office/officeart/2008/layout/HorizontalMultiLevelHierarchy"/>
    <dgm:cxn modelId="{54ACB5AB-D2A7-4EAF-B91F-481973234ED1}" type="presParOf" srcId="{82872A20-85A1-4E3D-B224-F5A1481B1D18}" destId="{0D204C51-FDCE-425D-BCEB-8E4058BD3658}" srcOrd="2" destOrd="0" presId="urn:microsoft.com/office/officeart/2008/layout/HorizontalMultiLevelHierarchy"/>
    <dgm:cxn modelId="{BA983BFC-6145-4CA3-B0C7-5108BE362DA0}" type="presParOf" srcId="{0D204C51-FDCE-425D-BCEB-8E4058BD3658}" destId="{9E0ED0D3-C81C-4FEA-92A7-A063E4B218AB}" srcOrd="0" destOrd="0" presId="urn:microsoft.com/office/officeart/2008/layout/HorizontalMultiLevelHierarchy"/>
    <dgm:cxn modelId="{76014856-366A-4487-9789-6FE37C94F042}" type="presParOf" srcId="{82872A20-85A1-4E3D-B224-F5A1481B1D18}" destId="{62D3BBBB-2042-4C3B-81CF-4611C3DE87D1}" srcOrd="3" destOrd="0" presId="urn:microsoft.com/office/officeart/2008/layout/HorizontalMultiLevelHierarchy"/>
    <dgm:cxn modelId="{1D4B9DEF-E6CA-4DCF-966D-62274C99F7BF}" type="presParOf" srcId="{62D3BBBB-2042-4C3B-81CF-4611C3DE87D1}" destId="{63C4EC71-A849-4676-AF06-96306F6CC20C}" srcOrd="0" destOrd="0" presId="urn:microsoft.com/office/officeart/2008/layout/HorizontalMultiLevelHierarchy"/>
    <dgm:cxn modelId="{DC1146C0-1943-4324-9B10-29EDA449EA70}" type="presParOf" srcId="{62D3BBBB-2042-4C3B-81CF-4611C3DE87D1}" destId="{1A168107-C341-4B1B-AF9F-D6A396127BC0}" srcOrd="1" destOrd="0" presId="urn:microsoft.com/office/officeart/2008/layout/HorizontalMultiLevelHierarchy"/>
    <dgm:cxn modelId="{7C1386C0-08FE-47B9-8001-6EEC3DDC0595}" type="presParOf" srcId="{82872A20-85A1-4E3D-B224-F5A1481B1D18}" destId="{EBFB9157-83B3-4353-A6D7-C2056F09437E}" srcOrd="4" destOrd="0" presId="urn:microsoft.com/office/officeart/2008/layout/HorizontalMultiLevelHierarchy"/>
    <dgm:cxn modelId="{D09B33A6-8A35-4CF4-9D7D-5D5260F5DF52}" type="presParOf" srcId="{EBFB9157-83B3-4353-A6D7-C2056F09437E}" destId="{28D3EC45-C6E0-4976-865D-166BC6370F3B}" srcOrd="0" destOrd="0" presId="urn:microsoft.com/office/officeart/2008/layout/HorizontalMultiLevelHierarchy"/>
    <dgm:cxn modelId="{87F3F5D4-6AAC-41AA-A88A-334FFA825F13}" type="presParOf" srcId="{82872A20-85A1-4E3D-B224-F5A1481B1D18}" destId="{E544CBD2-495F-4437-8956-BCD64F4A7330}" srcOrd="5" destOrd="0" presId="urn:microsoft.com/office/officeart/2008/layout/HorizontalMultiLevelHierarchy"/>
    <dgm:cxn modelId="{2253EDE5-2DC3-4FF6-888E-411F6A114DB0}" type="presParOf" srcId="{E544CBD2-495F-4437-8956-BCD64F4A7330}" destId="{7162DB5F-1C8B-406B-84DE-A9EF12835A22}" srcOrd="0" destOrd="0" presId="urn:microsoft.com/office/officeart/2008/layout/HorizontalMultiLevelHierarchy"/>
    <dgm:cxn modelId="{88660C8F-56DC-4FB5-BE50-C2B99E0332B3}" type="presParOf" srcId="{E544CBD2-495F-4437-8956-BCD64F4A7330}" destId="{90A8B4CB-46D6-407D-9CED-A5F1A4F78620}" srcOrd="1" destOrd="0" presId="urn:microsoft.com/office/officeart/2008/layout/HorizontalMultiLevelHierarchy"/>
    <dgm:cxn modelId="{742F6DC5-FCB0-4953-807D-A0B38DD443BB}" type="presParOf" srcId="{82872A20-85A1-4E3D-B224-F5A1481B1D18}" destId="{F32CFB7E-0A1A-43EB-8255-F6EB718A661E}" srcOrd="6" destOrd="0" presId="urn:microsoft.com/office/officeart/2008/layout/HorizontalMultiLevelHierarchy"/>
    <dgm:cxn modelId="{F65D6A83-C1FF-402D-9204-34178C3243D2}" type="presParOf" srcId="{F32CFB7E-0A1A-43EB-8255-F6EB718A661E}" destId="{435576B3-A73F-49F8-A2C4-192BD42B3CA2}" srcOrd="0" destOrd="0" presId="urn:microsoft.com/office/officeart/2008/layout/HorizontalMultiLevelHierarchy"/>
    <dgm:cxn modelId="{7CAAB4EE-D438-4F5B-B6BC-12BEC695CE14}" type="presParOf" srcId="{82872A20-85A1-4E3D-B224-F5A1481B1D18}" destId="{B11AF647-C8C9-4BC7-9527-0329B2FE9208}" srcOrd="7" destOrd="0" presId="urn:microsoft.com/office/officeart/2008/layout/HorizontalMultiLevelHierarchy"/>
    <dgm:cxn modelId="{DB3567FD-C790-4AF5-819F-71310F4B3999}" type="presParOf" srcId="{B11AF647-C8C9-4BC7-9527-0329B2FE9208}" destId="{E90C207A-C28E-46C3-8922-149126634A2C}" srcOrd="0" destOrd="0" presId="urn:microsoft.com/office/officeart/2008/layout/HorizontalMultiLevelHierarchy"/>
    <dgm:cxn modelId="{885A417D-8DDE-4C52-BF34-80F857A4C76C}" type="presParOf" srcId="{B11AF647-C8C9-4BC7-9527-0329B2FE9208}" destId="{E1A41406-67DF-403F-BC52-66F8187E6A29}" srcOrd="1" destOrd="0" presId="urn:microsoft.com/office/officeart/2008/layout/HorizontalMultiLevelHierarchy"/>
    <dgm:cxn modelId="{114CF115-2EF8-4993-96E5-4AC75ACDB412}" type="presParOf" srcId="{82872A20-85A1-4E3D-B224-F5A1481B1D18}" destId="{F8A540CA-4EAF-44F7-A738-A9CC3601C00A}" srcOrd="8" destOrd="0" presId="urn:microsoft.com/office/officeart/2008/layout/HorizontalMultiLevelHierarchy"/>
    <dgm:cxn modelId="{7BD13855-BAF1-4796-BAA3-069AF9724D7A}" type="presParOf" srcId="{F8A540CA-4EAF-44F7-A738-A9CC3601C00A}" destId="{6788FE88-204C-41DD-BAA4-C9ABEB944CA1}" srcOrd="0" destOrd="0" presId="urn:microsoft.com/office/officeart/2008/layout/HorizontalMultiLevelHierarchy"/>
    <dgm:cxn modelId="{058CEAB5-0413-489C-BB14-30E6EE68E6A4}" type="presParOf" srcId="{82872A20-85A1-4E3D-B224-F5A1481B1D18}" destId="{62A2A782-9F7C-4D7E-9CB3-CD0996A87DE1}" srcOrd="9" destOrd="0" presId="urn:microsoft.com/office/officeart/2008/layout/HorizontalMultiLevelHierarchy"/>
    <dgm:cxn modelId="{FE37DAB0-BBB5-449D-93B3-B674D123DA3B}" type="presParOf" srcId="{62A2A782-9F7C-4D7E-9CB3-CD0996A87DE1}" destId="{A1E4AA90-3804-4C98-8C12-55AAABE88D73}" srcOrd="0" destOrd="0" presId="urn:microsoft.com/office/officeart/2008/layout/HorizontalMultiLevelHierarchy"/>
    <dgm:cxn modelId="{68DE8B34-5590-4744-AF81-6AA039F71171}" type="presParOf" srcId="{62A2A782-9F7C-4D7E-9CB3-CD0996A87DE1}" destId="{DEB6D0E3-61C3-4594-9F99-E2B91FD4538B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8A540CA-4EAF-44F7-A738-A9CC3601C00A}">
      <dsp:nvSpPr>
        <dsp:cNvPr id="0" name=""/>
        <dsp:cNvSpPr/>
      </dsp:nvSpPr>
      <dsp:spPr>
        <a:xfrm>
          <a:off x="491176" y="1155699"/>
          <a:ext cx="252362" cy="9617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26181" y="0"/>
              </a:lnTo>
              <a:lnTo>
                <a:pt x="126181" y="961747"/>
              </a:lnTo>
              <a:lnTo>
                <a:pt x="252362" y="96174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/>
        </a:p>
      </dsp:txBody>
      <dsp:txXfrm>
        <a:off x="592499" y="1611716"/>
        <a:ext cx="49715" cy="49715"/>
      </dsp:txXfrm>
    </dsp:sp>
    <dsp:sp modelId="{EBFB9157-83B3-4353-A6D7-C2056F09437E}">
      <dsp:nvSpPr>
        <dsp:cNvPr id="0" name=""/>
        <dsp:cNvSpPr/>
      </dsp:nvSpPr>
      <dsp:spPr>
        <a:xfrm>
          <a:off x="491176" y="1155699"/>
          <a:ext cx="252362" cy="48087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26181" y="0"/>
              </a:lnTo>
              <a:lnTo>
                <a:pt x="126181" y="480873"/>
              </a:lnTo>
              <a:lnTo>
                <a:pt x="252362" y="48087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/>
        </a:p>
      </dsp:txBody>
      <dsp:txXfrm>
        <a:off x="603780" y="1382560"/>
        <a:ext cx="27153" cy="27153"/>
      </dsp:txXfrm>
    </dsp:sp>
    <dsp:sp modelId="{0A1AFB87-5341-4982-964D-23F18D9132A2}">
      <dsp:nvSpPr>
        <dsp:cNvPr id="0" name=""/>
        <dsp:cNvSpPr/>
      </dsp:nvSpPr>
      <dsp:spPr>
        <a:xfrm>
          <a:off x="491176" y="1109979"/>
          <a:ext cx="25236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52362" y="4572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/>
        </a:p>
      </dsp:txBody>
      <dsp:txXfrm>
        <a:off x="611048" y="1149390"/>
        <a:ext cx="12618" cy="12618"/>
      </dsp:txXfrm>
    </dsp:sp>
    <dsp:sp modelId="{0D204C51-FDCE-425D-BCEB-8E4058BD3658}">
      <dsp:nvSpPr>
        <dsp:cNvPr id="0" name=""/>
        <dsp:cNvSpPr/>
      </dsp:nvSpPr>
      <dsp:spPr>
        <a:xfrm>
          <a:off x="491176" y="674826"/>
          <a:ext cx="252362" cy="480873"/>
        </a:xfrm>
        <a:custGeom>
          <a:avLst/>
          <a:gdLst/>
          <a:ahLst/>
          <a:cxnLst/>
          <a:rect l="0" t="0" r="0" b="0"/>
          <a:pathLst>
            <a:path>
              <a:moveTo>
                <a:pt x="0" y="480873"/>
              </a:moveTo>
              <a:lnTo>
                <a:pt x="126181" y="480873"/>
              </a:lnTo>
              <a:lnTo>
                <a:pt x="126181" y="0"/>
              </a:lnTo>
              <a:lnTo>
                <a:pt x="252362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/>
        </a:p>
      </dsp:txBody>
      <dsp:txXfrm>
        <a:off x="603780" y="901686"/>
        <a:ext cx="27153" cy="27153"/>
      </dsp:txXfrm>
    </dsp:sp>
    <dsp:sp modelId="{1FB61B34-35F1-4478-A141-E029DBFCC084}">
      <dsp:nvSpPr>
        <dsp:cNvPr id="0" name=""/>
        <dsp:cNvSpPr/>
      </dsp:nvSpPr>
      <dsp:spPr>
        <a:xfrm>
          <a:off x="491176" y="193952"/>
          <a:ext cx="252362" cy="961747"/>
        </a:xfrm>
        <a:custGeom>
          <a:avLst/>
          <a:gdLst/>
          <a:ahLst/>
          <a:cxnLst/>
          <a:rect l="0" t="0" r="0" b="0"/>
          <a:pathLst>
            <a:path>
              <a:moveTo>
                <a:pt x="0" y="961747"/>
              </a:moveTo>
              <a:lnTo>
                <a:pt x="126181" y="961747"/>
              </a:lnTo>
              <a:lnTo>
                <a:pt x="126181" y="0"/>
              </a:lnTo>
              <a:lnTo>
                <a:pt x="252362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/>
        </a:p>
      </dsp:txBody>
      <dsp:txXfrm>
        <a:off x="592499" y="649968"/>
        <a:ext cx="49715" cy="49715"/>
      </dsp:txXfrm>
    </dsp:sp>
    <dsp:sp modelId="{7638D007-9D1D-464A-A765-C4F1C75913D5}">
      <dsp:nvSpPr>
        <dsp:cNvPr id="0" name=""/>
        <dsp:cNvSpPr/>
      </dsp:nvSpPr>
      <dsp:spPr>
        <a:xfrm rot="16200000">
          <a:off x="-856718" y="963350"/>
          <a:ext cx="2311090" cy="38469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dirty="0">
              <a:latin typeface="Arial" panose="020B0604020202020204" pitchFamily="34" charset="0"/>
              <a:cs typeface="Arial" panose="020B0604020202020204" pitchFamily="34" charset="0"/>
            </a:rPr>
            <a:t>Phase -1</a:t>
          </a:r>
          <a:endParaRPr lang="en-IN" sz="1000" kern="1200" dirty="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-856718" y="963350"/>
        <a:ext cx="2311090" cy="384699"/>
      </dsp:txXfrm>
    </dsp:sp>
    <dsp:sp modelId="{044ECC0F-7D41-41DC-81DC-FA1D3AC09903}">
      <dsp:nvSpPr>
        <dsp:cNvPr id="0" name=""/>
        <dsp:cNvSpPr/>
      </dsp:nvSpPr>
      <dsp:spPr>
        <a:xfrm>
          <a:off x="743538" y="1602"/>
          <a:ext cx="1261813" cy="38469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dirty="0">
              <a:latin typeface="Arial" panose="020B0604020202020204" pitchFamily="34" charset="0"/>
              <a:cs typeface="Arial" panose="020B0604020202020204" pitchFamily="34" charset="0"/>
            </a:rPr>
            <a:t>Database Implementation</a:t>
          </a:r>
          <a:endParaRPr lang="en-IN" sz="1000" kern="1200" dirty="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743538" y="1602"/>
        <a:ext cx="1261813" cy="384699"/>
      </dsp:txXfrm>
    </dsp:sp>
    <dsp:sp modelId="{63C4EC71-A849-4676-AF06-96306F6CC20C}">
      <dsp:nvSpPr>
        <dsp:cNvPr id="0" name=""/>
        <dsp:cNvSpPr/>
      </dsp:nvSpPr>
      <dsp:spPr>
        <a:xfrm>
          <a:off x="743538" y="482476"/>
          <a:ext cx="1261813" cy="38469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dirty="0">
              <a:latin typeface="Arial" panose="020B0604020202020204" pitchFamily="34" charset="0"/>
              <a:cs typeface="Arial" panose="020B0604020202020204" pitchFamily="34" charset="0"/>
            </a:rPr>
            <a:t>Data Access Layer</a:t>
          </a:r>
          <a:endParaRPr lang="en-IN" sz="1000" kern="1200" dirty="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743538" y="482476"/>
        <a:ext cx="1261813" cy="384699"/>
      </dsp:txXfrm>
    </dsp:sp>
    <dsp:sp modelId="{61560B85-D3E2-4256-A06C-D4F839561197}">
      <dsp:nvSpPr>
        <dsp:cNvPr id="0" name=""/>
        <dsp:cNvSpPr/>
      </dsp:nvSpPr>
      <dsp:spPr>
        <a:xfrm>
          <a:off x="743538" y="963350"/>
          <a:ext cx="1261813" cy="38469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dirty="0">
              <a:latin typeface="Arial" panose="020B0604020202020204" pitchFamily="34" charset="0"/>
              <a:cs typeface="Arial" panose="020B0604020202020204" pitchFamily="34" charset="0"/>
            </a:rPr>
            <a:t>Business Logic Layer</a:t>
          </a:r>
          <a:endParaRPr lang="en-IN" sz="1000" kern="1200" dirty="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743538" y="963350"/>
        <a:ext cx="1261813" cy="384699"/>
      </dsp:txXfrm>
    </dsp:sp>
    <dsp:sp modelId="{7162DB5F-1C8B-406B-84DE-A9EF12835A22}">
      <dsp:nvSpPr>
        <dsp:cNvPr id="0" name=""/>
        <dsp:cNvSpPr/>
      </dsp:nvSpPr>
      <dsp:spPr>
        <a:xfrm>
          <a:off x="743538" y="1444224"/>
          <a:ext cx="1261813" cy="38469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dirty="0">
              <a:latin typeface="Arial" panose="020B0604020202020204" pitchFamily="34" charset="0"/>
              <a:cs typeface="Arial" panose="020B0604020202020204" pitchFamily="34" charset="0"/>
            </a:rPr>
            <a:t>Unit testing</a:t>
          </a:r>
          <a:endParaRPr lang="en-IN" sz="1000" kern="1200" dirty="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743538" y="1444224"/>
        <a:ext cx="1261813" cy="384699"/>
      </dsp:txXfrm>
    </dsp:sp>
    <dsp:sp modelId="{A1E4AA90-3804-4C98-8C12-55AAABE88D73}">
      <dsp:nvSpPr>
        <dsp:cNvPr id="0" name=""/>
        <dsp:cNvSpPr/>
      </dsp:nvSpPr>
      <dsp:spPr>
        <a:xfrm>
          <a:off x="743538" y="1925098"/>
          <a:ext cx="1261813" cy="38469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dirty="0">
              <a:latin typeface="Arial" panose="020B0604020202020204" pitchFamily="34" charset="0"/>
              <a:cs typeface="Arial" panose="020B0604020202020204" pitchFamily="34" charset="0"/>
            </a:rPr>
            <a:t>Review/Retrospect</a:t>
          </a:r>
          <a:endParaRPr lang="en-IN" sz="1000" kern="1200" dirty="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743538" y="1925098"/>
        <a:ext cx="1261813" cy="384699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8A540CA-4EAF-44F7-A738-A9CC3601C00A}">
      <dsp:nvSpPr>
        <dsp:cNvPr id="0" name=""/>
        <dsp:cNvSpPr/>
      </dsp:nvSpPr>
      <dsp:spPr>
        <a:xfrm>
          <a:off x="786385" y="1165116"/>
          <a:ext cx="254418" cy="96958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27209" y="0"/>
              </a:lnTo>
              <a:lnTo>
                <a:pt x="127209" y="969584"/>
              </a:lnTo>
              <a:lnTo>
                <a:pt x="254418" y="96958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/>
        </a:p>
      </dsp:txBody>
      <dsp:txXfrm>
        <a:off x="888534" y="1624848"/>
        <a:ext cx="50120" cy="50120"/>
      </dsp:txXfrm>
    </dsp:sp>
    <dsp:sp modelId="{F32CFB7E-0A1A-43EB-8255-F6EB718A661E}">
      <dsp:nvSpPr>
        <dsp:cNvPr id="0" name=""/>
        <dsp:cNvSpPr/>
      </dsp:nvSpPr>
      <dsp:spPr>
        <a:xfrm>
          <a:off x="786385" y="1165116"/>
          <a:ext cx="254418" cy="48479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27209" y="0"/>
              </a:lnTo>
              <a:lnTo>
                <a:pt x="127209" y="484792"/>
              </a:lnTo>
              <a:lnTo>
                <a:pt x="254418" y="48479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/>
        </a:p>
      </dsp:txBody>
      <dsp:txXfrm>
        <a:off x="899907" y="1393825"/>
        <a:ext cx="27374" cy="27374"/>
      </dsp:txXfrm>
    </dsp:sp>
    <dsp:sp modelId="{EBFB9157-83B3-4353-A6D7-C2056F09437E}">
      <dsp:nvSpPr>
        <dsp:cNvPr id="0" name=""/>
        <dsp:cNvSpPr/>
      </dsp:nvSpPr>
      <dsp:spPr>
        <a:xfrm>
          <a:off x="786385" y="1119397"/>
          <a:ext cx="25441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54418" y="4572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/>
        </a:p>
      </dsp:txBody>
      <dsp:txXfrm>
        <a:off x="907234" y="1158756"/>
        <a:ext cx="12720" cy="12720"/>
      </dsp:txXfrm>
    </dsp:sp>
    <dsp:sp modelId="{0D204C51-FDCE-425D-BCEB-8E4058BD3658}">
      <dsp:nvSpPr>
        <dsp:cNvPr id="0" name=""/>
        <dsp:cNvSpPr/>
      </dsp:nvSpPr>
      <dsp:spPr>
        <a:xfrm>
          <a:off x="786385" y="680324"/>
          <a:ext cx="254418" cy="484792"/>
        </a:xfrm>
        <a:custGeom>
          <a:avLst/>
          <a:gdLst/>
          <a:ahLst/>
          <a:cxnLst/>
          <a:rect l="0" t="0" r="0" b="0"/>
          <a:pathLst>
            <a:path>
              <a:moveTo>
                <a:pt x="0" y="484792"/>
              </a:moveTo>
              <a:lnTo>
                <a:pt x="127209" y="484792"/>
              </a:lnTo>
              <a:lnTo>
                <a:pt x="127209" y="0"/>
              </a:lnTo>
              <a:lnTo>
                <a:pt x="254418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/>
        </a:p>
      </dsp:txBody>
      <dsp:txXfrm>
        <a:off x="899907" y="909033"/>
        <a:ext cx="27374" cy="27374"/>
      </dsp:txXfrm>
    </dsp:sp>
    <dsp:sp modelId="{1FB61B34-35F1-4478-A141-E029DBFCC084}">
      <dsp:nvSpPr>
        <dsp:cNvPr id="0" name=""/>
        <dsp:cNvSpPr/>
      </dsp:nvSpPr>
      <dsp:spPr>
        <a:xfrm>
          <a:off x="786385" y="195532"/>
          <a:ext cx="254418" cy="969584"/>
        </a:xfrm>
        <a:custGeom>
          <a:avLst/>
          <a:gdLst/>
          <a:ahLst/>
          <a:cxnLst/>
          <a:rect l="0" t="0" r="0" b="0"/>
          <a:pathLst>
            <a:path>
              <a:moveTo>
                <a:pt x="0" y="969584"/>
              </a:moveTo>
              <a:lnTo>
                <a:pt x="127209" y="969584"/>
              </a:lnTo>
              <a:lnTo>
                <a:pt x="127209" y="0"/>
              </a:lnTo>
              <a:lnTo>
                <a:pt x="254418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/>
        </a:p>
      </dsp:txBody>
      <dsp:txXfrm>
        <a:off x="888534" y="655264"/>
        <a:ext cx="50120" cy="50120"/>
      </dsp:txXfrm>
    </dsp:sp>
    <dsp:sp modelId="{7638D007-9D1D-464A-A765-C4F1C75913D5}">
      <dsp:nvSpPr>
        <dsp:cNvPr id="0" name=""/>
        <dsp:cNvSpPr/>
      </dsp:nvSpPr>
      <dsp:spPr>
        <a:xfrm rot="16200000">
          <a:off x="-572492" y="971200"/>
          <a:ext cx="2329921" cy="38783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dirty="0">
              <a:latin typeface="Arial" panose="020B0604020202020204" pitchFamily="34" charset="0"/>
              <a:cs typeface="Arial" panose="020B0604020202020204" pitchFamily="34" charset="0"/>
            </a:rPr>
            <a:t>Phase -2</a:t>
          </a:r>
          <a:endParaRPr lang="en-IN" sz="1000" kern="1200" dirty="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-572492" y="971200"/>
        <a:ext cx="2329921" cy="387833"/>
      </dsp:txXfrm>
    </dsp:sp>
    <dsp:sp modelId="{044ECC0F-7D41-41DC-81DC-FA1D3AC09903}">
      <dsp:nvSpPr>
        <dsp:cNvPr id="0" name=""/>
        <dsp:cNvSpPr/>
      </dsp:nvSpPr>
      <dsp:spPr>
        <a:xfrm>
          <a:off x="1040803" y="1615"/>
          <a:ext cx="1272094" cy="38783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dirty="0">
              <a:latin typeface="Arial" panose="020B0604020202020204" pitchFamily="34" charset="0"/>
              <a:cs typeface="Arial" panose="020B0604020202020204" pitchFamily="34" charset="0"/>
            </a:rPr>
            <a:t>Micro-service implementation</a:t>
          </a:r>
          <a:endParaRPr lang="en-IN" sz="1000" kern="1200" dirty="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1040803" y="1615"/>
        <a:ext cx="1272094" cy="387833"/>
      </dsp:txXfrm>
    </dsp:sp>
    <dsp:sp modelId="{63C4EC71-A849-4676-AF06-96306F6CC20C}">
      <dsp:nvSpPr>
        <dsp:cNvPr id="0" name=""/>
        <dsp:cNvSpPr/>
      </dsp:nvSpPr>
      <dsp:spPr>
        <a:xfrm>
          <a:off x="1040803" y="486407"/>
          <a:ext cx="1272094" cy="38783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dirty="0">
              <a:latin typeface="Arial" panose="020B0604020202020204" pitchFamily="34" charset="0"/>
              <a:cs typeface="Arial" panose="020B0604020202020204" pitchFamily="34" charset="0"/>
            </a:rPr>
            <a:t>Font-end design</a:t>
          </a:r>
          <a:endParaRPr lang="en-IN" sz="1000" kern="1200" dirty="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1040803" y="486407"/>
        <a:ext cx="1272094" cy="387833"/>
      </dsp:txXfrm>
    </dsp:sp>
    <dsp:sp modelId="{7162DB5F-1C8B-406B-84DE-A9EF12835A22}">
      <dsp:nvSpPr>
        <dsp:cNvPr id="0" name=""/>
        <dsp:cNvSpPr/>
      </dsp:nvSpPr>
      <dsp:spPr>
        <a:xfrm>
          <a:off x="1040803" y="971200"/>
          <a:ext cx="1272094" cy="38783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 dirty="0">
              <a:latin typeface="Arial" panose="020B0604020202020204" pitchFamily="34" charset="0"/>
              <a:cs typeface="Arial" panose="020B0604020202020204" pitchFamily="34" charset="0"/>
            </a:rPr>
            <a:t>Backend integration with Frontend</a:t>
          </a:r>
        </a:p>
      </dsp:txBody>
      <dsp:txXfrm>
        <a:off x="1040803" y="971200"/>
        <a:ext cx="1272094" cy="387833"/>
      </dsp:txXfrm>
    </dsp:sp>
    <dsp:sp modelId="{E90C207A-C28E-46C3-8922-149126634A2C}">
      <dsp:nvSpPr>
        <dsp:cNvPr id="0" name=""/>
        <dsp:cNvSpPr/>
      </dsp:nvSpPr>
      <dsp:spPr>
        <a:xfrm>
          <a:off x="1040803" y="1455992"/>
          <a:ext cx="1272094" cy="38783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 dirty="0">
              <a:latin typeface="Arial" panose="020B0604020202020204" pitchFamily="34" charset="0"/>
              <a:cs typeface="Arial" panose="020B0604020202020204" pitchFamily="34" charset="0"/>
            </a:rPr>
            <a:t>Deployment</a:t>
          </a:r>
        </a:p>
      </dsp:txBody>
      <dsp:txXfrm>
        <a:off x="1040803" y="1455992"/>
        <a:ext cx="1272094" cy="387833"/>
      </dsp:txXfrm>
    </dsp:sp>
    <dsp:sp modelId="{A1E4AA90-3804-4C98-8C12-55AAABE88D73}">
      <dsp:nvSpPr>
        <dsp:cNvPr id="0" name=""/>
        <dsp:cNvSpPr/>
      </dsp:nvSpPr>
      <dsp:spPr>
        <a:xfrm>
          <a:off x="1040803" y="1940784"/>
          <a:ext cx="1272094" cy="38783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 dirty="0">
              <a:latin typeface="Arial" panose="020B0604020202020204" pitchFamily="34" charset="0"/>
              <a:cs typeface="Arial" panose="020B0604020202020204" pitchFamily="34" charset="0"/>
            </a:rPr>
            <a:t>Final Review</a:t>
          </a:r>
          <a:endParaRPr lang="en-IN" sz="1000" kern="1200" dirty="0">
            <a:latin typeface="Arial" panose="020B0604020202020204" pitchFamily="34" charset="0"/>
            <a:cs typeface="Arial" panose="020B0604020202020204" pitchFamily="34" charset="0"/>
          </a:endParaRPr>
        </a:p>
      </dsp:txBody>
      <dsp:txXfrm>
        <a:off x="1040803" y="1940784"/>
        <a:ext cx="1272094" cy="38783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A9C735C9F3CD54A948D0AD38DF112BF" ma:contentTypeVersion="17" ma:contentTypeDescription="Create a new document." ma:contentTypeScope="" ma:versionID="a287071a914c8dfa1fa07a447be5a887">
  <xsd:schema xmlns:xsd="http://www.w3.org/2001/XMLSchema" xmlns:xs="http://www.w3.org/2001/XMLSchema" xmlns:p="http://schemas.microsoft.com/office/2006/metadata/properties" xmlns:ns2="eac52b12-2228-488c-9d59-8a93d308b64e" xmlns:ns3="951c5514-b77c-4532-82d5-a05f2f7d58e2" xmlns:ns4="3c35e321-f73a-4dae-ae38-a0459de24735" targetNamespace="http://schemas.microsoft.com/office/2006/metadata/properties" ma:root="true" ma:fieldsID="69234b6f95e0ca58d395855aea58ed62" ns2:_="" ns3:_="" ns4:_="">
    <xsd:import namespace="eac52b12-2228-488c-9d59-8a93d308b64e"/>
    <xsd:import namespace="951c5514-b77c-4532-82d5-a05f2f7d58e2"/>
    <xsd:import namespace="3c35e321-f73a-4dae-ae38-a0459de2473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2:MediaLengthInSeconds" minOccurs="0"/>
                <xsd:element ref="ns2:lcf76f155ced4ddcb4097134ff3c332f" minOccurs="0"/>
                <xsd:element ref="ns4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c52b12-2228-488c-9d59-8a93d308b6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63b7d1d5-7262-4eb7-85df-493a730aa64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51c5514-b77c-4532-82d5-a05f2f7d58e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35e321-f73a-4dae-ae38-a0459de24735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a620ee8e-e5e2-473d-8815-818b1b7b3e36}" ma:internalName="TaxCatchAll" ma:showField="CatchAllData" ma:web="951c5514-b77c-4532-82d5-a05f2f7d58e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951c5514-b77c-4532-82d5-a05f2f7d58e2">
      <UserInfo>
        <DisplayName/>
        <AccountId xsi:nil="true"/>
        <AccountType/>
      </UserInfo>
    </SharedWithUsers>
    <lcf76f155ced4ddcb4097134ff3c332f xmlns="eac52b12-2228-488c-9d59-8a93d308b64e">
      <Terms xmlns="http://schemas.microsoft.com/office/infopath/2007/PartnerControls"/>
    </lcf76f155ced4ddcb4097134ff3c332f>
    <TaxCatchAll xmlns="3c35e321-f73a-4dae-ae38-a0459de2473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03E340C-27C1-4063-A9FD-EEAEF3601216}"/>
</file>

<file path=customXml/itemProps2.xml><?xml version="1.0" encoding="utf-8"?>
<ds:datastoreItem xmlns:ds="http://schemas.openxmlformats.org/officeDocument/2006/customXml" ds:itemID="{D7270C80-2307-41F2-9BFB-2457D31033E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4446FDF-53E0-4C80-A44F-546FC995AE3B}">
  <ds:schemaRefs>
    <ds:schemaRef ds:uri="http://schemas.microsoft.com/office/2006/metadata/properties"/>
    <ds:schemaRef ds:uri="http://schemas.microsoft.com/office/infopath/2007/PartnerControls"/>
    <ds:schemaRef ds:uri="951c5514-b77c-4532-82d5-a05f2f7d58e2"/>
  </ds:schemaRefs>
</ds:datastoreItem>
</file>

<file path=customXml/itemProps4.xml><?xml version="1.0" encoding="utf-8"?>
<ds:datastoreItem xmlns:ds="http://schemas.openxmlformats.org/officeDocument/2006/customXml" ds:itemID="{4ABDD2DA-9DEC-416B-8BB9-9D57F081365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QTQP-TEMPW.dot</Template>
  <TotalTime>3548</TotalTime>
  <Pages>27</Pages>
  <Words>5327</Words>
  <Characters>30368</Characters>
  <Application>Microsoft Office Word</Application>
  <DocSecurity>0</DocSecurity>
  <Lines>253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Business Requirements Document</vt:lpstr>
    </vt:vector>
  </TitlesOfParts>
  <Manager>PMT Head</Manager>
  <Company>Cognizant Technology Solutions India Pvt. Ltd.</Company>
  <LinksUpToDate>false</LinksUpToDate>
  <CharactersWithSpaces>35624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Business Requirements Document</dc:title>
  <dc:subject>Business Requirements Document</dc:subject>
  <dc:creator>Cognizant Technology Solutions India Pvt. Ltd.</dc:creator>
  <cp:keywords>Business Requirements Document,Template</cp:keywords>
  <dc:description>Business Requirements Document</dc:description>
  <cp:lastModifiedBy>RENI VARGHESE</cp:lastModifiedBy>
  <cp:revision>56</cp:revision>
  <cp:lastPrinted>2015-06-18T10:03:00Z</cp:lastPrinted>
  <dcterms:created xsi:type="dcterms:W3CDTF">2022-10-25T03:43:00Z</dcterms:created>
  <dcterms:modified xsi:type="dcterms:W3CDTF">2022-11-23T08:55:00Z</dcterms:modified>
  <cp:category>AD-OOAD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aster Release Id: ">
    <vt:lpwstr>QTQP-TEMPW / 2.2.0 / 11-Aug-2015</vt:lpwstr>
  </property>
  <property fmtid="{D5CDD505-2E9C-101B-9397-08002B2CF9AE}" pid="3" name="Master Release Id:">
    <vt:lpwstr>QTQP-TEMPW / 2.2.0 / 11-Aug-2015</vt:lpwstr>
  </property>
  <property fmtid="{D5CDD505-2E9C-101B-9397-08002B2CF9AE}" pid="4" name="Order">
    <vt:r8>2344400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ContentTypeId">
    <vt:lpwstr>0x0101007A9C735C9F3CD54A948D0AD38DF112BF</vt:lpwstr>
  </property>
  <property fmtid="{D5CDD505-2E9C-101B-9397-08002B2CF9AE}" pid="8" name="_SourceUrl">
    <vt:lpwstr/>
  </property>
  <property fmtid="{D5CDD505-2E9C-101B-9397-08002B2CF9AE}" pid="9" name="_SharedFileIndex">
    <vt:lpwstr/>
  </property>
  <property fmtid="{D5CDD505-2E9C-101B-9397-08002B2CF9AE}" pid="10" name="ComplianceAssetId">
    <vt:lpwstr/>
  </property>
  <property fmtid="{D5CDD505-2E9C-101B-9397-08002B2CF9AE}" pid="11" name="TemplateUrl">
    <vt:lpwstr/>
  </property>
</Properties>
</file>